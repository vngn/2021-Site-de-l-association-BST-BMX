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824"/>
      </w:tblGrid>
      <w:tr w:rsidR="00D077E9" w14:paraId="74534389" w14:textId="77777777" w:rsidTr="002F4B3C">
        <w:trPr>
          <w:trHeight w:val="1894"/>
        </w:trPr>
        <w:tc>
          <w:tcPr>
            <w:tcW w:w="5824" w:type="dxa"/>
            <w:tcBorders>
              <w:top w:val="nil"/>
              <w:left w:val="nil"/>
              <w:bottom w:val="nil"/>
              <w:right w:val="nil"/>
            </w:tcBorders>
          </w:tcPr>
          <w:p w14:paraId="43643164" w14:textId="77777777" w:rsidR="00D077E9" w:rsidRDefault="00CA3FD5" w:rsidP="00D70D02">
            <w:r>
              <w:rPr>
                <w:noProof/>
                <w:lang w:eastAsia="fr-FR"/>
              </w:rPr>
              <w:drawing>
                <wp:anchor distT="0" distB="0" distL="114300" distR="114300" simplePos="0" relativeHeight="251665408" behindDoc="1" locked="0" layoutInCell="1" allowOverlap="1" wp14:anchorId="5A11E233" wp14:editId="7B1FB031">
                  <wp:simplePos x="0" y="0"/>
                  <wp:positionH relativeFrom="column">
                    <wp:posOffset>-553417</wp:posOffset>
                  </wp:positionH>
                  <wp:positionV relativeFrom="paragraph">
                    <wp:posOffset>-923290</wp:posOffset>
                  </wp:positionV>
                  <wp:extent cx="7514991" cy="6686228"/>
                  <wp:effectExtent l="0" t="0" r="0" b="635"/>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39070" cy="6707652"/>
                          </a:xfrm>
                          <a:prstGeom prst="rect">
                            <a:avLst/>
                          </a:prstGeom>
                          <a:noFill/>
                        </pic:spPr>
                      </pic:pic>
                    </a:graphicData>
                  </a:graphic>
                  <wp14:sizeRelH relativeFrom="margin">
                    <wp14:pctWidth>0</wp14:pctWidth>
                  </wp14:sizeRelH>
                  <wp14:sizeRelV relativeFrom="margin">
                    <wp14:pctHeight>0</wp14:pctHeight>
                  </wp14:sizeRelV>
                </wp:anchor>
              </w:drawing>
            </w:r>
            <w:r w:rsidR="00D077E9">
              <w:rPr>
                <w:noProof/>
                <w:lang w:eastAsia="fr-FR"/>
              </w:rPr>
              <w:drawing>
                <wp:anchor distT="0" distB="0" distL="114300" distR="114300" simplePos="0" relativeHeight="251658240" behindDoc="1" locked="0" layoutInCell="1" allowOverlap="1" wp14:anchorId="09B736B3" wp14:editId="54BA1DE9">
                  <wp:simplePos x="0" y="0"/>
                  <wp:positionH relativeFrom="column">
                    <wp:posOffset>-746975</wp:posOffset>
                  </wp:positionH>
                  <wp:positionV relativeFrom="page">
                    <wp:posOffset>-12700</wp:posOffset>
                  </wp:positionV>
                  <wp:extent cx="7760970" cy="6684010"/>
                  <wp:effectExtent l="0" t="0" r="0" b="2540"/>
                  <wp:wrapNone/>
                  <wp:docPr id="1" name="Image 1" descr="affichage des rues avec les bâtiments de la ville, le marché et les r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60970" cy="6684010"/>
                          </a:xfrm>
                          <a:prstGeom prst="rect">
                            <a:avLst/>
                          </a:prstGeom>
                        </pic:spPr>
                      </pic:pic>
                    </a:graphicData>
                  </a:graphic>
                  <wp14:sizeRelH relativeFrom="margin">
                    <wp14:pctWidth>0</wp14:pctWidth>
                  </wp14:sizeRelH>
                  <wp14:sizeRelV relativeFrom="margin">
                    <wp14:pctHeight>0</wp14:pctHeight>
                  </wp14:sizeRelV>
                </wp:anchor>
              </w:drawing>
            </w:r>
          </w:p>
          <w:p w14:paraId="75C7A6C3" w14:textId="77777777" w:rsidR="00D077E9" w:rsidRDefault="00D077E9" w:rsidP="00AB02A7"/>
          <w:p w14:paraId="07557417" w14:textId="77777777" w:rsidR="00D077E9" w:rsidRDefault="00D077E9" w:rsidP="00AB02A7"/>
        </w:tc>
      </w:tr>
      <w:tr w:rsidR="00D077E9" w14:paraId="388C0772" w14:textId="77777777" w:rsidTr="002F4B3C">
        <w:trPr>
          <w:trHeight w:val="7305"/>
        </w:trPr>
        <w:tc>
          <w:tcPr>
            <w:tcW w:w="5824" w:type="dxa"/>
            <w:tcBorders>
              <w:top w:val="nil"/>
              <w:left w:val="nil"/>
              <w:bottom w:val="nil"/>
              <w:right w:val="nil"/>
            </w:tcBorders>
          </w:tcPr>
          <w:p w14:paraId="3952CCEA" w14:textId="77777777" w:rsidR="00D077E9" w:rsidRDefault="0077275C" w:rsidP="00AB02A7">
            <w:pPr>
              <w:rPr>
                <w:noProof/>
              </w:rPr>
            </w:pPr>
            <w:r>
              <w:rPr>
                <w:noProof/>
                <w:lang w:eastAsia="fr-FR"/>
              </w:rPr>
              <mc:AlternateContent>
                <mc:Choice Requires="wps">
                  <w:drawing>
                    <wp:anchor distT="0" distB="0" distL="114300" distR="114300" simplePos="0" relativeHeight="251666432" behindDoc="0" locked="0" layoutInCell="1" allowOverlap="1" wp14:anchorId="031A45EB" wp14:editId="21F90CC8">
                      <wp:simplePos x="0" y="0"/>
                      <wp:positionH relativeFrom="margin">
                        <wp:posOffset>6141</wp:posOffset>
                      </wp:positionH>
                      <wp:positionV relativeFrom="paragraph">
                        <wp:posOffset>4656957</wp:posOffset>
                      </wp:positionV>
                      <wp:extent cx="3698240" cy="2087880"/>
                      <wp:effectExtent l="0" t="0" r="0" b="7620"/>
                      <wp:wrapNone/>
                      <wp:docPr id="8" name="Zone de texte 8"/>
                      <wp:cNvGraphicFramePr/>
                      <a:graphic xmlns:a="http://schemas.openxmlformats.org/drawingml/2006/main">
                        <a:graphicData uri="http://schemas.microsoft.com/office/word/2010/wordprocessingShape">
                          <wps:wsp>
                            <wps:cNvSpPr txBox="1"/>
                            <wps:spPr>
                              <a:xfrm>
                                <a:off x="0" y="0"/>
                                <a:ext cx="3698240" cy="2087880"/>
                              </a:xfrm>
                              <a:prstGeom prst="rect">
                                <a:avLst/>
                              </a:prstGeom>
                              <a:noFill/>
                              <a:ln w="6350">
                                <a:noFill/>
                              </a:ln>
                            </wps:spPr>
                            <wps:txbx>
                              <w:txbxContent>
                                <w:p w14:paraId="098C90F2" w14:textId="77777777" w:rsidR="00DF2F2F" w:rsidRPr="000662FE" w:rsidRDefault="00DF2F2F" w:rsidP="00CA3FD5">
                                  <w:pPr>
                                    <w:pStyle w:val="Titre"/>
                                    <w:rPr>
                                      <w:rFonts w:ascii="Cooper Black" w:hAnsi="Cooper Black"/>
                                      <w:b w:val="0"/>
                                      <w:i/>
                                      <w:color w:val="FFFFFF" w:themeColor="background1"/>
                                      <w:sz w:val="52"/>
                                      <w:lang w:bidi="fr-FR"/>
                                    </w:rPr>
                                  </w:pPr>
                                  <w:r w:rsidRPr="000662FE">
                                    <w:rPr>
                                      <w:rFonts w:ascii="Cooper Black" w:hAnsi="Cooper Black"/>
                                      <w:b w:val="0"/>
                                      <w:i/>
                                      <w:color w:val="FFFFFF" w:themeColor="background1"/>
                                      <w:sz w:val="52"/>
                                      <w:lang w:bidi="fr-FR"/>
                                    </w:rPr>
                                    <w:t>Projet tuteuré :</w:t>
                                  </w:r>
                                </w:p>
                                <w:p w14:paraId="70A15925" w14:textId="77777777" w:rsidR="00DF2F2F" w:rsidRPr="000662FE" w:rsidRDefault="00DF2F2F" w:rsidP="00CA3FD5">
                                  <w:pPr>
                                    <w:pStyle w:val="Titre"/>
                                    <w:rPr>
                                      <w:rFonts w:ascii="Cooper Black" w:hAnsi="Cooper Black"/>
                                      <w:b w:val="0"/>
                                      <w:i/>
                                      <w:color w:val="FFFFFF" w:themeColor="background1"/>
                                      <w:sz w:val="48"/>
                                      <w:szCs w:val="48"/>
                                      <w:u w:val="single"/>
                                    </w:rPr>
                                  </w:pPr>
                                  <w:r w:rsidRPr="000662FE">
                                    <w:rPr>
                                      <w:rFonts w:ascii="Cooper Black" w:hAnsi="Cooper Black"/>
                                      <w:b w:val="0"/>
                                      <w:i/>
                                      <w:color w:val="FFFFFF" w:themeColor="background1"/>
                                      <w:sz w:val="48"/>
                                      <w:szCs w:val="48"/>
                                      <w:u w:val="single"/>
                                      <w:lang w:bidi="fr-FR"/>
                                    </w:rPr>
                                    <w:t>Création d’un site internet pour l’association BST BMX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6AC6AC2" id="_x0000_t202" coordsize="21600,21600" o:spt="202" path="m,l,21600r21600,l21600,xe">
                      <v:stroke joinstyle="miter"/>
                      <v:path gradientshapeok="t" o:connecttype="rect"/>
                    </v:shapetype>
                    <v:shape id="Zone de texte 8" o:spid="_x0000_s1026" type="#_x0000_t202" style="position:absolute;margin-left:.5pt;margin-top:366.7pt;width:291.2pt;height:164.4pt;z-index:251666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" filled="f" stroked="f" strokeweight=".5pt">
                      <v:textbox>
                        <w:txbxContent>
                          <w:p w:rsidR="00DF2F2F" w:rsidRPr="000662FE" w:rsidRDefault="00DF2F2F" w:rsidP="00CA3FD5">
                            <w:pPr>
                              <w:pStyle w:val="Titre"/>
                              <w:rPr>
                                <w:rFonts w:ascii="Cooper Black" w:hAnsi="Cooper Black"/>
                                <w:b w:val="0"/>
                                <w:i/>
                                <w:color w:val="FFFFFF" w:themeColor="background1"/>
                                <w:sz w:val="52"/>
                                <w:lang w:bidi="fr-FR"/>
                              </w:rPr>
                            </w:pPr>
                            <w:r w:rsidRPr="000662FE">
                              <w:rPr>
                                <w:rFonts w:ascii="Cooper Black" w:hAnsi="Cooper Black"/>
                                <w:b w:val="0"/>
                                <w:i/>
                                <w:color w:val="FFFFFF" w:themeColor="background1"/>
                                <w:sz w:val="52"/>
                                <w:lang w:bidi="fr-FR"/>
                              </w:rPr>
                              <w:t>Projet tuteuré :</w:t>
                            </w:r>
                          </w:p>
                          <w:p w:rsidR="00DF2F2F" w:rsidRPr="000662FE" w:rsidRDefault="00DF2F2F" w:rsidP="00CA3FD5">
                            <w:pPr>
                              <w:pStyle w:val="Titre"/>
                              <w:rPr>
                                <w:rFonts w:ascii="Cooper Black" w:hAnsi="Cooper Black"/>
                                <w:b w:val="0"/>
                                <w:i/>
                                <w:color w:val="FFFFFF" w:themeColor="background1"/>
                                <w:sz w:val="48"/>
                                <w:szCs w:val="48"/>
                                <w:u w:val="single"/>
                              </w:rPr>
                            </w:pPr>
                            <w:r w:rsidRPr="000662FE">
                              <w:rPr>
                                <w:rFonts w:ascii="Cooper Black" w:hAnsi="Cooper Black"/>
                                <w:b w:val="0"/>
                                <w:i/>
                                <w:color w:val="FFFFFF" w:themeColor="background1"/>
                                <w:sz w:val="48"/>
                                <w:szCs w:val="48"/>
                                <w:u w:val="single"/>
                                <w:lang w:bidi="fr-FR"/>
                              </w:rPr>
                              <w:t>Création d’un site internet pour l’association BST BMX</w:t>
                            </w:r>
                          </w:p>
                        </w:txbxContent>
                      </v:textbox>
                      <w10:wrap anchorx="margin"/>
                    </v:shape>
                  </w:pict>
                </mc:Fallback>
              </mc:AlternateContent>
            </w:r>
          </w:p>
        </w:tc>
      </w:tr>
      <w:tr w:rsidR="00D077E9" w14:paraId="41806789" w14:textId="77777777" w:rsidTr="002F4B3C">
        <w:trPr>
          <w:trHeight w:val="2438"/>
        </w:trPr>
        <w:tc>
          <w:tcPr>
            <w:tcW w:w="5824" w:type="dxa"/>
            <w:tcBorders>
              <w:top w:val="nil"/>
              <w:left w:val="nil"/>
              <w:bottom w:val="nil"/>
              <w:right w:val="nil"/>
            </w:tcBorders>
          </w:tcPr>
          <w:p w14:paraId="6F068377" w14:textId="77777777" w:rsidR="00D077E9" w:rsidRPr="00CA3FD5" w:rsidRDefault="00D077E9" w:rsidP="00AB02A7"/>
          <w:p w14:paraId="67EE7160" w14:textId="77777777" w:rsidR="00D077E9" w:rsidRPr="00D86945" w:rsidRDefault="00D077E9" w:rsidP="00AB02A7">
            <w:pPr>
              <w:rPr>
                <w:noProof/>
                <w:sz w:val="10"/>
                <w:szCs w:val="10"/>
              </w:rPr>
            </w:pPr>
          </w:p>
        </w:tc>
      </w:tr>
    </w:tbl>
    <w:p w14:paraId="7610CFAD" w14:textId="77777777" w:rsidR="00933498" w:rsidRDefault="00EB07A3" w:rsidP="00933498">
      <w:pPr>
        <w:spacing w:after="200"/>
      </w:pPr>
      <w:r>
        <w:rPr>
          <w:noProof/>
          <w:lang w:eastAsia="fr-FR"/>
        </w:rPr>
        <mc:AlternateContent>
          <mc:Choice Requires="wps">
            <w:drawing>
              <wp:anchor distT="45720" distB="45720" distL="114300" distR="114300" simplePos="0" relativeHeight="251668480" behindDoc="0" locked="0" layoutInCell="1" allowOverlap="1" wp14:anchorId="6A6C2847" wp14:editId="5252118B">
                <wp:simplePos x="0" y="0"/>
                <wp:positionH relativeFrom="column">
                  <wp:posOffset>3715385</wp:posOffset>
                </wp:positionH>
                <wp:positionV relativeFrom="paragraph">
                  <wp:posOffset>5940425</wp:posOffset>
                </wp:positionV>
                <wp:extent cx="4926842" cy="798394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6842" cy="7983940"/>
                        </a:xfrm>
                        <a:prstGeom prst="rect">
                          <a:avLst/>
                        </a:prstGeom>
                        <a:noFill/>
                        <a:ln w="9525">
                          <a:noFill/>
                          <a:miter lim="800000"/>
                          <a:headEnd/>
                          <a:tailEnd/>
                        </a:ln>
                      </wps:spPr>
                      <wps:txbx>
                        <w:txbxContent>
                          <w:p w14:paraId="24F6768E" w14:textId="77777777" w:rsidR="00DF2F2F" w:rsidRPr="00977306" w:rsidRDefault="00DF2F2F" w:rsidP="0077275C">
                            <w:pPr>
                              <w:rPr>
                                <w:rFonts w:ascii="Cooper Black" w:hAnsi="Cooper Black"/>
                                <w:b w:val="0"/>
                                <w:color w:val="auto"/>
                                <w:sz w:val="20"/>
                              </w:rPr>
                            </w:pPr>
                            <w:r w:rsidRPr="00977306">
                              <w:rPr>
                                <w:rFonts w:ascii="Cooper Black" w:hAnsi="Cooper Black"/>
                                <w:b w:val="0"/>
                                <w:color w:val="auto"/>
                                <w:sz w:val="20"/>
                              </w:rPr>
                              <w:t xml:space="preserve">Sommaire : </w:t>
                            </w:r>
                          </w:p>
                          <w:p w14:paraId="1E2EE08F" w14:textId="77777777" w:rsidR="00DF2F2F" w:rsidRPr="00977306" w:rsidRDefault="00DF2F2F" w:rsidP="0077275C">
                            <w:pPr>
                              <w:rPr>
                                <w:rFonts w:ascii="Cooper Black" w:hAnsi="Cooper Black"/>
                                <w:b w:val="0"/>
                                <w:color w:val="auto"/>
                                <w:sz w:val="20"/>
                              </w:rPr>
                            </w:pPr>
                          </w:p>
                          <w:p w14:paraId="07697F8E" w14:textId="77777777" w:rsidR="00DF2F2F" w:rsidRPr="00977306" w:rsidRDefault="00DF2F2F" w:rsidP="0077275C">
                            <w:pPr>
                              <w:rPr>
                                <w:rFonts w:ascii="Cooper Black" w:hAnsi="Cooper Black"/>
                                <w:b w:val="0"/>
                                <w:color w:val="auto"/>
                                <w:sz w:val="20"/>
                              </w:rPr>
                            </w:pPr>
                            <w:r w:rsidRPr="00977306">
                              <w:rPr>
                                <w:rFonts w:ascii="Cooper Black" w:hAnsi="Cooper Black"/>
                                <w:b w:val="0"/>
                                <w:color w:val="auto"/>
                                <w:sz w:val="20"/>
                              </w:rPr>
                              <w:t xml:space="preserve">01 – </w:t>
                            </w:r>
                            <w:r w:rsidRPr="00594C5C">
                              <w:rPr>
                                <w:rFonts w:ascii="Cooper Black" w:hAnsi="Cooper Black"/>
                                <w:b w:val="0"/>
                                <w:color w:val="auto"/>
                                <w:sz w:val="20"/>
                                <w:highlight w:val="yellow"/>
                              </w:rPr>
                              <w:t>Présentation</w:t>
                            </w:r>
                            <w:r w:rsidRPr="00977306">
                              <w:rPr>
                                <w:rFonts w:ascii="Cooper Black" w:hAnsi="Cooper Black"/>
                                <w:b w:val="0"/>
                                <w:color w:val="auto"/>
                                <w:sz w:val="20"/>
                              </w:rPr>
                              <w:t xml:space="preserve"> </w:t>
                            </w:r>
                            <w:proofErr w:type="spellStart"/>
                            <w:r w:rsidRPr="00977306">
                              <w:rPr>
                                <w:rFonts w:ascii="Cooper Black" w:hAnsi="Cooper Black"/>
                                <w:b w:val="0"/>
                                <w:color w:val="FFFF00"/>
                                <w:sz w:val="20"/>
                              </w:rPr>
                              <w:t>florian</w:t>
                            </w:r>
                            <w:proofErr w:type="spellEnd"/>
                            <w:r w:rsidRPr="00977306">
                              <w:rPr>
                                <w:rFonts w:ascii="Cooper Black" w:hAnsi="Cooper Black"/>
                                <w:b w:val="0"/>
                                <w:color w:val="auto"/>
                                <w:sz w:val="20"/>
                              </w:rPr>
                              <w:t xml:space="preserve"> </w:t>
                            </w:r>
                          </w:p>
                          <w:p w14:paraId="754F2780" w14:textId="77777777" w:rsidR="00DF2F2F" w:rsidRPr="00977306" w:rsidRDefault="00DF2F2F" w:rsidP="0077275C">
                            <w:pPr>
                              <w:rPr>
                                <w:rFonts w:ascii="Cooper Black" w:hAnsi="Cooper Black"/>
                                <w:b w:val="0"/>
                                <w:color w:val="auto"/>
                                <w:sz w:val="20"/>
                              </w:rPr>
                            </w:pPr>
                          </w:p>
                          <w:p w14:paraId="78AB4D30" w14:textId="77777777" w:rsidR="00DF2F2F" w:rsidRPr="00977306" w:rsidRDefault="00DF2F2F" w:rsidP="0077275C">
                            <w:pPr>
                              <w:rPr>
                                <w:rFonts w:ascii="Cooper Black" w:hAnsi="Cooper Black"/>
                                <w:b w:val="0"/>
                                <w:color w:val="auto"/>
                                <w:sz w:val="20"/>
                              </w:rPr>
                            </w:pPr>
                            <w:r w:rsidRPr="00977306">
                              <w:rPr>
                                <w:rFonts w:ascii="Cooper Black" w:hAnsi="Cooper Black"/>
                                <w:b w:val="0"/>
                                <w:color w:val="auto"/>
                                <w:sz w:val="20"/>
                              </w:rPr>
                              <w:t xml:space="preserve">02 </w:t>
                            </w:r>
                            <w:r w:rsidRPr="00594C5C">
                              <w:rPr>
                                <w:rFonts w:ascii="Cooper Black" w:hAnsi="Cooper Black"/>
                                <w:b w:val="0"/>
                                <w:color w:val="auto"/>
                                <w:sz w:val="20"/>
                                <w:highlight w:val="yellow"/>
                              </w:rPr>
                              <w:t>– Architecture</w:t>
                            </w:r>
                            <w:r w:rsidRPr="00977306">
                              <w:rPr>
                                <w:rFonts w:ascii="Cooper Black" w:hAnsi="Cooper Black"/>
                                <w:b w:val="0"/>
                                <w:color w:val="auto"/>
                                <w:sz w:val="20"/>
                              </w:rPr>
                              <w:t xml:space="preserve"> </w:t>
                            </w:r>
                            <w:proofErr w:type="spellStart"/>
                            <w:r w:rsidRPr="00977306">
                              <w:rPr>
                                <w:rFonts w:ascii="Cooper Black" w:hAnsi="Cooper Black"/>
                                <w:b w:val="0"/>
                                <w:color w:val="auto"/>
                                <w:sz w:val="20"/>
                              </w:rPr>
                              <w:t>f</w:t>
                            </w:r>
                            <w:r w:rsidRPr="00977306">
                              <w:rPr>
                                <w:rFonts w:ascii="Cooper Black" w:hAnsi="Cooper Black"/>
                                <w:b w:val="0"/>
                                <w:color w:val="FFFF00"/>
                                <w:sz w:val="20"/>
                              </w:rPr>
                              <w:t>lorian</w:t>
                            </w:r>
                            <w:proofErr w:type="spellEnd"/>
                          </w:p>
                          <w:p w14:paraId="5EBD15A9" w14:textId="77777777" w:rsidR="00DF2F2F" w:rsidRPr="00977306" w:rsidRDefault="00DF2F2F" w:rsidP="0077275C">
                            <w:pPr>
                              <w:rPr>
                                <w:rFonts w:ascii="Cooper Black" w:hAnsi="Cooper Black"/>
                                <w:b w:val="0"/>
                                <w:color w:val="auto"/>
                                <w:sz w:val="20"/>
                              </w:rPr>
                            </w:pPr>
                          </w:p>
                          <w:p w14:paraId="16F4CB8A" w14:textId="77777777" w:rsidR="00DF2F2F" w:rsidRPr="00977306" w:rsidRDefault="00DF2F2F" w:rsidP="0077275C">
                            <w:pPr>
                              <w:rPr>
                                <w:rFonts w:ascii="Cooper Black" w:hAnsi="Cooper Black"/>
                                <w:b w:val="0"/>
                                <w:color w:val="auto"/>
                                <w:sz w:val="20"/>
                              </w:rPr>
                            </w:pPr>
                            <w:r w:rsidRPr="00977306">
                              <w:rPr>
                                <w:rFonts w:ascii="Cooper Black" w:hAnsi="Cooper Black"/>
                                <w:b w:val="0"/>
                                <w:color w:val="auto"/>
                                <w:sz w:val="20"/>
                              </w:rPr>
                              <w:t xml:space="preserve">03 – Page </w:t>
                            </w:r>
                            <w:r w:rsidRPr="006B11EE">
                              <w:rPr>
                                <w:rFonts w:ascii="Cooper Black" w:hAnsi="Cooper Black"/>
                                <w:b w:val="0"/>
                                <w:color w:val="auto"/>
                                <w:sz w:val="20"/>
                                <w:highlight w:val="yellow"/>
                              </w:rPr>
                              <w:t>d’Accueil Florian</w:t>
                            </w:r>
                            <w:r w:rsidRPr="00977306">
                              <w:rPr>
                                <w:rFonts w:ascii="Cooper Black" w:hAnsi="Cooper Black"/>
                                <w:b w:val="0"/>
                                <w:color w:val="auto"/>
                                <w:sz w:val="20"/>
                              </w:rPr>
                              <w:t xml:space="preserve"> </w:t>
                            </w:r>
                          </w:p>
                          <w:p w14:paraId="48312A20" w14:textId="77777777" w:rsidR="00DF2F2F" w:rsidRPr="00977306" w:rsidRDefault="00DF2F2F" w:rsidP="0077275C">
                            <w:pPr>
                              <w:rPr>
                                <w:rFonts w:ascii="Cooper Black" w:hAnsi="Cooper Black"/>
                                <w:b w:val="0"/>
                                <w:color w:val="auto"/>
                                <w:sz w:val="20"/>
                              </w:rPr>
                            </w:pPr>
                          </w:p>
                          <w:p w14:paraId="2129E1EC" w14:textId="77777777" w:rsidR="00DF2F2F" w:rsidRPr="00977306" w:rsidRDefault="00DF2F2F" w:rsidP="0077275C">
                            <w:pPr>
                              <w:rPr>
                                <w:rFonts w:ascii="Cooper Black" w:hAnsi="Cooper Black"/>
                                <w:b w:val="0"/>
                                <w:color w:val="auto"/>
                                <w:sz w:val="20"/>
                              </w:rPr>
                            </w:pPr>
                            <w:r w:rsidRPr="00977306">
                              <w:rPr>
                                <w:rFonts w:ascii="Cooper Black" w:hAnsi="Cooper Black"/>
                                <w:b w:val="0"/>
                                <w:color w:val="auto"/>
                                <w:sz w:val="20"/>
                              </w:rPr>
                              <w:t>04 – Page : Infos Mathilde</w:t>
                            </w:r>
                          </w:p>
                          <w:p w14:paraId="5ECCDB79" w14:textId="77777777" w:rsidR="00DF2F2F" w:rsidRPr="00977306" w:rsidRDefault="00DF2F2F" w:rsidP="0077275C">
                            <w:pPr>
                              <w:rPr>
                                <w:rFonts w:ascii="Cooper Black" w:hAnsi="Cooper Black"/>
                                <w:b w:val="0"/>
                                <w:color w:val="auto"/>
                                <w:sz w:val="20"/>
                              </w:rPr>
                            </w:pPr>
                          </w:p>
                          <w:p w14:paraId="740C8865" w14:textId="77777777" w:rsidR="00DF2F2F" w:rsidRPr="00977306" w:rsidRDefault="00DF2F2F" w:rsidP="0077275C">
                            <w:pPr>
                              <w:rPr>
                                <w:rFonts w:ascii="Cooper Black" w:hAnsi="Cooper Black"/>
                                <w:b w:val="0"/>
                                <w:color w:val="auto"/>
                                <w:sz w:val="20"/>
                              </w:rPr>
                            </w:pPr>
                            <w:r w:rsidRPr="00977306">
                              <w:rPr>
                                <w:rFonts w:ascii="Cooper Black" w:hAnsi="Cooper Black"/>
                                <w:b w:val="0"/>
                                <w:color w:val="auto"/>
                                <w:sz w:val="20"/>
                              </w:rPr>
                              <w:t xml:space="preserve">05 – Page : </w:t>
                            </w:r>
                            <w:r w:rsidRPr="006B11EE">
                              <w:rPr>
                                <w:rFonts w:ascii="Cooper Black" w:hAnsi="Cooper Black"/>
                                <w:b w:val="0"/>
                                <w:color w:val="auto"/>
                                <w:sz w:val="20"/>
                                <w:highlight w:val="yellow"/>
                              </w:rPr>
                              <w:t xml:space="preserve">Le Club  </w:t>
                            </w:r>
                            <w:proofErr w:type="spellStart"/>
                            <w:r w:rsidRPr="006B11EE">
                              <w:rPr>
                                <w:rFonts w:ascii="Cooper Black" w:hAnsi="Cooper Black"/>
                                <w:b w:val="0"/>
                                <w:color w:val="auto"/>
                                <w:sz w:val="20"/>
                                <w:highlight w:val="yellow"/>
                              </w:rPr>
                              <w:t>florian</w:t>
                            </w:r>
                            <w:proofErr w:type="spellEnd"/>
                          </w:p>
                          <w:p w14:paraId="1FD989EC" w14:textId="77777777" w:rsidR="00DF2F2F" w:rsidRPr="00977306" w:rsidRDefault="00DF2F2F" w:rsidP="0077275C">
                            <w:pPr>
                              <w:rPr>
                                <w:rFonts w:ascii="Cooper Black" w:hAnsi="Cooper Black"/>
                                <w:b w:val="0"/>
                                <w:color w:val="auto"/>
                                <w:sz w:val="20"/>
                              </w:rPr>
                            </w:pPr>
                          </w:p>
                          <w:p w14:paraId="778CE6B1" w14:textId="77777777" w:rsidR="00DF2F2F" w:rsidRPr="00977306" w:rsidRDefault="00DF2F2F" w:rsidP="0077275C">
                            <w:pPr>
                              <w:rPr>
                                <w:rFonts w:ascii="Cooper Black" w:hAnsi="Cooper Black"/>
                                <w:b w:val="0"/>
                                <w:color w:val="auto"/>
                                <w:sz w:val="20"/>
                              </w:rPr>
                            </w:pPr>
                            <w:r w:rsidRPr="00977306">
                              <w:rPr>
                                <w:rFonts w:ascii="Cooper Black" w:hAnsi="Cooper Black"/>
                                <w:b w:val="0"/>
                                <w:color w:val="auto"/>
                                <w:sz w:val="20"/>
                              </w:rPr>
                              <w:t xml:space="preserve">06 – Page : Adhésions   </w:t>
                            </w:r>
                            <w:proofErr w:type="spellStart"/>
                            <w:r w:rsidRPr="00977306">
                              <w:rPr>
                                <w:rFonts w:ascii="Cooper Black" w:hAnsi="Cooper Black"/>
                                <w:b w:val="0"/>
                                <w:color w:val="auto"/>
                                <w:sz w:val="20"/>
                              </w:rPr>
                              <w:t>Raiyane</w:t>
                            </w:r>
                            <w:proofErr w:type="spellEnd"/>
                          </w:p>
                          <w:p w14:paraId="737B0AD6" w14:textId="77777777" w:rsidR="00DF2F2F" w:rsidRPr="00977306" w:rsidRDefault="00DF2F2F" w:rsidP="0077275C">
                            <w:pPr>
                              <w:rPr>
                                <w:rFonts w:ascii="Cooper Black" w:hAnsi="Cooper Black"/>
                                <w:b w:val="0"/>
                                <w:color w:val="auto"/>
                                <w:sz w:val="20"/>
                              </w:rPr>
                            </w:pPr>
                            <w:r w:rsidRPr="00977306">
                              <w:rPr>
                                <w:rFonts w:ascii="Cooper Black" w:hAnsi="Cooper Black"/>
                                <w:b w:val="0"/>
                                <w:color w:val="auto"/>
                                <w:sz w:val="20"/>
                              </w:rPr>
                              <w:t xml:space="preserve">Comment </w:t>
                            </w:r>
                            <w:proofErr w:type="spellStart"/>
                            <w:r w:rsidRPr="00977306">
                              <w:rPr>
                                <w:rFonts w:ascii="Cooper Black" w:hAnsi="Cooper Black"/>
                                <w:b w:val="0"/>
                                <w:color w:val="auto"/>
                                <w:sz w:val="20"/>
                              </w:rPr>
                              <w:t>adherer</w:t>
                            </w:r>
                            <w:proofErr w:type="spellEnd"/>
                            <w:r w:rsidRPr="00977306">
                              <w:rPr>
                                <w:rFonts w:ascii="Cooper Black" w:hAnsi="Cooper Black"/>
                                <w:b w:val="0"/>
                                <w:color w:val="auto"/>
                                <w:sz w:val="20"/>
                              </w:rPr>
                              <w:t xml:space="preserve"> au club.</w:t>
                            </w:r>
                          </w:p>
                          <w:p w14:paraId="525B9B5E" w14:textId="77777777" w:rsidR="00DF2F2F" w:rsidRPr="00977306" w:rsidRDefault="00DF2F2F" w:rsidP="0077275C">
                            <w:pPr>
                              <w:rPr>
                                <w:rFonts w:ascii="Cooper Black" w:hAnsi="Cooper Black"/>
                                <w:b w:val="0"/>
                                <w:color w:val="auto"/>
                                <w:sz w:val="20"/>
                              </w:rPr>
                            </w:pPr>
                          </w:p>
                          <w:p w14:paraId="1F644715" w14:textId="77777777" w:rsidR="00DF2F2F" w:rsidRPr="00A814D8" w:rsidRDefault="00DF2F2F" w:rsidP="0077275C">
                            <w:pPr>
                              <w:rPr>
                                <w:rFonts w:ascii="Cooper Black" w:hAnsi="Cooper Black"/>
                                <w:b w:val="0"/>
                                <w:color w:val="auto"/>
                                <w:sz w:val="20"/>
                                <w:highlight w:val="yellow"/>
                              </w:rPr>
                            </w:pPr>
                            <w:r w:rsidRPr="00977306">
                              <w:rPr>
                                <w:rFonts w:ascii="Cooper Black" w:hAnsi="Cooper Black"/>
                                <w:b w:val="0"/>
                                <w:color w:val="auto"/>
                                <w:sz w:val="20"/>
                              </w:rPr>
                              <w:t xml:space="preserve">07 – </w:t>
                            </w:r>
                            <w:r w:rsidRPr="00A814D8">
                              <w:rPr>
                                <w:rFonts w:ascii="Cooper Black" w:hAnsi="Cooper Black"/>
                                <w:b w:val="0"/>
                                <w:color w:val="auto"/>
                                <w:sz w:val="20"/>
                                <w:highlight w:val="yellow"/>
                              </w:rPr>
                              <w:t>Page : Inscription Courses (aller voir club)</w:t>
                            </w:r>
                          </w:p>
                          <w:p w14:paraId="6507B39D" w14:textId="77777777" w:rsidR="00DF2F2F" w:rsidRPr="00977306" w:rsidRDefault="00DF2F2F" w:rsidP="0077275C">
                            <w:pPr>
                              <w:rPr>
                                <w:rFonts w:ascii="Cooper Black" w:hAnsi="Cooper Black"/>
                                <w:b w:val="0"/>
                                <w:color w:val="auto"/>
                                <w:sz w:val="20"/>
                              </w:rPr>
                            </w:pPr>
                            <w:r w:rsidRPr="00A814D8">
                              <w:rPr>
                                <w:rFonts w:ascii="Cooper Black" w:hAnsi="Cooper Black"/>
                                <w:b w:val="0"/>
                                <w:color w:val="auto"/>
                                <w:sz w:val="20"/>
                                <w:highlight w:val="yellow"/>
                              </w:rPr>
                              <w:t>Walid</w:t>
                            </w:r>
                            <w:r w:rsidRPr="00977306">
                              <w:rPr>
                                <w:rFonts w:ascii="Cooper Black" w:hAnsi="Cooper Black"/>
                                <w:b w:val="0"/>
                                <w:color w:val="auto"/>
                                <w:sz w:val="20"/>
                              </w:rPr>
                              <w:t xml:space="preserve"> </w:t>
                            </w:r>
                          </w:p>
                          <w:p w14:paraId="738276B5" w14:textId="77777777" w:rsidR="00DF2F2F" w:rsidRPr="00594C5C" w:rsidRDefault="00DF2F2F" w:rsidP="0077275C">
                            <w:pPr>
                              <w:rPr>
                                <w:rFonts w:ascii="Cooper Black" w:hAnsi="Cooper Black"/>
                                <w:b w:val="0"/>
                                <w:color w:val="auto"/>
                                <w:sz w:val="20"/>
                                <w:highlight w:val="yellow"/>
                              </w:rPr>
                            </w:pPr>
                            <w:r w:rsidRPr="00977306">
                              <w:rPr>
                                <w:rFonts w:ascii="Cooper Black" w:hAnsi="Cooper Black"/>
                                <w:b w:val="0"/>
                                <w:color w:val="auto"/>
                                <w:sz w:val="20"/>
                              </w:rPr>
                              <w:t xml:space="preserve">08 </w:t>
                            </w:r>
                            <w:r w:rsidRPr="00594C5C">
                              <w:rPr>
                                <w:rFonts w:ascii="Cooper Black" w:hAnsi="Cooper Black"/>
                                <w:b w:val="0"/>
                                <w:color w:val="auto"/>
                                <w:sz w:val="20"/>
                                <w:highlight w:val="yellow"/>
                              </w:rPr>
                              <w:t xml:space="preserve">– Page : Ventes/Achats de matériels </w:t>
                            </w:r>
                            <w:proofErr w:type="spellStart"/>
                            <w:r w:rsidRPr="00594C5C">
                              <w:rPr>
                                <w:rFonts w:ascii="Cooper Black" w:hAnsi="Cooper Black"/>
                                <w:b w:val="0"/>
                                <w:color w:val="auto"/>
                                <w:sz w:val="20"/>
                                <w:highlight w:val="yellow"/>
                              </w:rPr>
                              <w:t>raiyane</w:t>
                            </w:r>
                            <w:proofErr w:type="spellEnd"/>
                          </w:p>
                          <w:p w14:paraId="6F10F470" w14:textId="77777777" w:rsidR="00DF2F2F" w:rsidRPr="00977306" w:rsidRDefault="00DF2F2F" w:rsidP="0077275C">
                            <w:pPr>
                              <w:rPr>
                                <w:rFonts w:ascii="Cooper Black" w:hAnsi="Cooper Black"/>
                                <w:b w:val="0"/>
                                <w:color w:val="auto"/>
                                <w:sz w:val="20"/>
                              </w:rPr>
                            </w:pPr>
                            <w:r w:rsidRPr="00594C5C">
                              <w:rPr>
                                <w:rFonts w:ascii="Cooper Black" w:hAnsi="Cooper Black"/>
                                <w:b w:val="0"/>
                                <w:color w:val="auto"/>
                                <w:sz w:val="20"/>
                                <w:highlight w:val="yellow"/>
                              </w:rPr>
                              <w:t>(repartage infos) crée adresse</w:t>
                            </w:r>
                            <w:r w:rsidRPr="00977306">
                              <w:rPr>
                                <w:rFonts w:ascii="Cooper Black" w:hAnsi="Cooper Black"/>
                                <w:b w:val="0"/>
                                <w:color w:val="auto"/>
                                <w:sz w:val="20"/>
                              </w:rPr>
                              <w:t xml:space="preserve"> </w:t>
                            </w:r>
                            <w:proofErr w:type="spellStart"/>
                            <w:r w:rsidRPr="00977306">
                              <w:rPr>
                                <w:rFonts w:ascii="Cooper Black" w:hAnsi="Cooper Black"/>
                                <w:b w:val="0"/>
                                <w:color w:val="auto"/>
                                <w:sz w:val="20"/>
                              </w:rPr>
                              <w:t>gmail</w:t>
                            </w:r>
                            <w:proofErr w:type="spellEnd"/>
                            <w:r w:rsidRPr="00977306">
                              <w:rPr>
                                <w:rFonts w:ascii="Cooper Black" w:hAnsi="Cooper Black"/>
                                <w:b w:val="0"/>
                                <w:color w:val="auto"/>
                                <w:sz w:val="20"/>
                              </w:rPr>
                              <w:t xml:space="preserve"> pour </w:t>
                            </w:r>
                            <w:proofErr w:type="spellStart"/>
                            <w:r w:rsidRPr="00977306">
                              <w:rPr>
                                <w:rFonts w:ascii="Cooper Black" w:hAnsi="Cooper Black"/>
                                <w:b w:val="0"/>
                                <w:color w:val="auto"/>
                                <w:sz w:val="20"/>
                              </w:rPr>
                              <w:t>dépot</w:t>
                            </w:r>
                            <w:proofErr w:type="spellEnd"/>
                          </w:p>
                          <w:p w14:paraId="787E6219" w14:textId="77777777" w:rsidR="00DF2F2F" w:rsidRPr="00977306" w:rsidRDefault="00DF2F2F" w:rsidP="0077275C">
                            <w:pPr>
                              <w:rPr>
                                <w:rFonts w:ascii="Cooper Black" w:hAnsi="Cooper Black"/>
                                <w:b w:val="0"/>
                                <w:color w:val="auto"/>
                                <w:sz w:val="20"/>
                              </w:rPr>
                            </w:pPr>
                          </w:p>
                          <w:p w14:paraId="23864B33" w14:textId="77777777" w:rsidR="00DF2F2F" w:rsidRPr="00977306" w:rsidRDefault="00DF2F2F" w:rsidP="0077275C">
                            <w:pPr>
                              <w:rPr>
                                <w:rFonts w:ascii="Cooper Black" w:hAnsi="Cooper Black"/>
                                <w:b w:val="0"/>
                                <w:color w:val="auto"/>
                                <w:sz w:val="20"/>
                              </w:rPr>
                            </w:pPr>
                            <w:r w:rsidRPr="00977306">
                              <w:rPr>
                                <w:rFonts w:ascii="Cooper Black" w:hAnsi="Cooper Black"/>
                                <w:b w:val="0"/>
                                <w:color w:val="auto"/>
                                <w:sz w:val="20"/>
                              </w:rPr>
                              <w:t xml:space="preserve">09 – Page : Nos partenaires </w:t>
                            </w:r>
                            <w:r w:rsidRPr="006B11EE">
                              <w:rPr>
                                <w:rFonts w:ascii="Cooper Black" w:hAnsi="Cooper Black"/>
                                <w:b w:val="0"/>
                                <w:color w:val="auto"/>
                                <w:sz w:val="20"/>
                                <w:highlight w:val="yellow"/>
                              </w:rPr>
                              <w:t>Walid</w:t>
                            </w:r>
                            <w:r w:rsidRPr="00977306">
                              <w:rPr>
                                <w:rFonts w:ascii="Cooper Black" w:hAnsi="Cooper Black"/>
                                <w:b w:val="0"/>
                                <w:color w:val="auto"/>
                                <w:sz w:val="20"/>
                              </w:rPr>
                              <w:t xml:space="preserve"> </w:t>
                            </w:r>
                          </w:p>
                          <w:p w14:paraId="71FFAF94" w14:textId="77777777" w:rsidR="00DF2F2F" w:rsidRPr="00977306" w:rsidRDefault="00DF2F2F" w:rsidP="0077275C">
                            <w:pPr>
                              <w:rPr>
                                <w:rFonts w:ascii="Cooper Black" w:hAnsi="Cooper Black"/>
                                <w:b w:val="0"/>
                                <w:color w:val="auto"/>
                                <w:sz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9FDCD3" id="Zone de texte 2" o:spid="_x0000_s1027" type="#_x0000_t202" style="position:absolute;margin-left:292.55pt;margin-top:467.75pt;width:387.95pt;height:628.6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" filled="f" stroked="f">
                <v:textbox>
                  <w:txbxContent>
                    <w:p w:rsidR="00DF2F2F" w:rsidRPr="00977306" w:rsidRDefault="00DF2F2F" w:rsidP="0077275C">
                      <w:pPr>
                        <w:rPr>
                          <w:rFonts w:ascii="Cooper Black" w:hAnsi="Cooper Black"/>
                          <w:b w:val="0"/>
                          <w:color w:val="auto"/>
                          <w:sz w:val="20"/>
                        </w:rPr>
                      </w:pPr>
                      <w:r w:rsidRPr="00977306">
                        <w:rPr>
                          <w:rFonts w:ascii="Cooper Black" w:hAnsi="Cooper Black"/>
                          <w:b w:val="0"/>
                          <w:color w:val="auto"/>
                          <w:sz w:val="20"/>
                        </w:rPr>
                        <w:t xml:space="preserve">Sommaire : </w:t>
                      </w:r>
                    </w:p>
                    <w:p w:rsidR="00DF2F2F" w:rsidRPr="00977306" w:rsidRDefault="00DF2F2F" w:rsidP="0077275C">
                      <w:pPr>
                        <w:rPr>
                          <w:rFonts w:ascii="Cooper Black" w:hAnsi="Cooper Black"/>
                          <w:b w:val="0"/>
                          <w:color w:val="auto"/>
                          <w:sz w:val="20"/>
                        </w:rPr>
                      </w:pPr>
                    </w:p>
                    <w:p w:rsidR="00DF2F2F" w:rsidRPr="00977306" w:rsidRDefault="00DF2F2F" w:rsidP="0077275C">
                      <w:pPr>
                        <w:rPr>
                          <w:rFonts w:ascii="Cooper Black" w:hAnsi="Cooper Black"/>
                          <w:b w:val="0"/>
                          <w:color w:val="auto"/>
                          <w:sz w:val="20"/>
                        </w:rPr>
                      </w:pPr>
                      <w:r w:rsidRPr="00977306">
                        <w:rPr>
                          <w:rFonts w:ascii="Cooper Black" w:hAnsi="Cooper Black"/>
                          <w:b w:val="0"/>
                          <w:color w:val="auto"/>
                          <w:sz w:val="20"/>
                        </w:rPr>
                        <w:t xml:space="preserve">01 – </w:t>
                      </w:r>
                      <w:r w:rsidRPr="00594C5C">
                        <w:rPr>
                          <w:rFonts w:ascii="Cooper Black" w:hAnsi="Cooper Black"/>
                          <w:b w:val="0"/>
                          <w:color w:val="auto"/>
                          <w:sz w:val="20"/>
                          <w:highlight w:val="yellow"/>
                        </w:rPr>
                        <w:t>Présentation</w:t>
                      </w:r>
                      <w:r w:rsidRPr="00977306">
                        <w:rPr>
                          <w:rFonts w:ascii="Cooper Black" w:hAnsi="Cooper Black"/>
                          <w:b w:val="0"/>
                          <w:color w:val="auto"/>
                          <w:sz w:val="20"/>
                        </w:rPr>
                        <w:t xml:space="preserve"> </w:t>
                      </w:r>
                      <w:proofErr w:type="spellStart"/>
                      <w:r w:rsidRPr="00977306">
                        <w:rPr>
                          <w:rFonts w:ascii="Cooper Black" w:hAnsi="Cooper Black"/>
                          <w:b w:val="0"/>
                          <w:color w:val="FFFF00"/>
                          <w:sz w:val="20"/>
                        </w:rPr>
                        <w:t>florian</w:t>
                      </w:r>
                      <w:proofErr w:type="spellEnd"/>
                      <w:r w:rsidRPr="00977306">
                        <w:rPr>
                          <w:rFonts w:ascii="Cooper Black" w:hAnsi="Cooper Black"/>
                          <w:b w:val="0"/>
                          <w:color w:val="auto"/>
                          <w:sz w:val="20"/>
                        </w:rPr>
                        <w:t xml:space="preserve"> </w:t>
                      </w:r>
                    </w:p>
                    <w:p w:rsidR="00DF2F2F" w:rsidRPr="00977306" w:rsidRDefault="00DF2F2F" w:rsidP="0077275C">
                      <w:pPr>
                        <w:rPr>
                          <w:rFonts w:ascii="Cooper Black" w:hAnsi="Cooper Black"/>
                          <w:b w:val="0"/>
                          <w:color w:val="auto"/>
                          <w:sz w:val="20"/>
                        </w:rPr>
                      </w:pPr>
                    </w:p>
                    <w:p w:rsidR="00DF2F2F" w:rsidRPr="00977306" w:rsidRDefault="00DF2F2F" w:rsidP="0077275C">
                      <w:pPr>
                        <w:rPr>
                          <w:rFonts w:ascii="Cooper Black" w:hAnsi="Cooper Black"/>
                          <w:b w:val="0"/>
                          <w:color w:val="auto"/>
                          <w:sz w:val="20"/>
                        </w:rPr>
                      </w:pPr>
                      <w:r w:rsidRPr="00977306">
                        <w:rPr>
                          <w:rFonts w:ascii="Cooper Black" w:hAnsi="Cooper Black"/>
                          <w:b w:val="0"/>
                          <w:color w:val="auto"/>
                          <w:sz w:val="20"/>
                        </w:rPr>
                        <w:t xml:space="preserve">02 </w:t>
                      </w:r>
                      <w:r w:rsidRPr="00594C5C">
                        <w:rPr>
                          <w:rFonts w:ascii="Cooper Black" w:hAnsi="Cooper Black"/>
                          <w:b w:val="0"/>
                          <w:color w:val="auto"/>
                          <w:sz w:val="20"/>
                          <w:highlight w:val="yellow"/>
                        </w:rPr>
                        <w:t>– Architecture</w:t>
                      </w:r>
                      <w:r w:rsidRPr="00977306">
                        <w:rPr>
                          <w:rFonts w:ascii="Cooper Black" w:hAnsi="Cooper Black"/>
                          <w:b w:val="0"/>
                          <w:color w:val="auto"/>
                          <w:sz w:val="20"/>
                        </w:rPr>
                        <w:t xml:space="preserve"> </w:t>
                      </w:r>
                      <w:proofErr w:type="spellStart"/>
                      <w:r w:rsidRPr="00977306">
                        <w:rPr>
                          <w:rFonts w:ascii="Cooper Black" w:hAnsi="Cooper Black"/>
                          <w:b w:val="0"/>
                          <w:color w:val="auto"/>
                          <w:sz w:val="20"/>
                        </w:rPr>
                        <w:t>f</w:t>
                      </w:r>
                      <w:r w:rsidRPr="00977306">
                        <w:rPr>
                          <w:rFonts w:ascii="Cooper Black" w:hAnsi="Cooper Black"/>
                          <w:b w:val="0"/>
                          <w:color w:val="FFFF00"/>
                          <w:sz w:val="20"/>
                        </w:rPr>
                        <w:t>lorian</w:t>
                      </w:r>
                      <w:proofErr w:type="spellEnd"/>
                    </w:p>
                    <w:p w:rsidR="00DF2F2F" w:rsidRPr="00977306" w:rsidRDefault="00DF2F2F" w:rsidP="0077275C">
                      <w:pPr>
                        <w:rPr>
                          <w:rFonts w:ascii="Cooper Black" w:hAnsi="Cooper Black"/>
                          <w:b w:val="0"/>
                          <w:color w:val="auto"/>
                          <w:sz w:val="20"/>
                        </w:rPr>
                      </w:pPr>
                    </w:p>
                    <w:p w:rsidR="00DF2F2F" w:rsidRPr="00977306" w:rsidRDefault="00DF2F2F" w:rsidP="0077275C">
                      <w:pPr>
                        <w:rPr>
                          <w:rFonts w:ascii="Cooper Black" w:hAnsi="Cooper Black"/>
                          <w:b w:val="0"/>
                          <w:color w:val="auto"/>
                          <w:sz w:val="20"/>
                        </w:rPr>
                      </w:pPr>
                      <w:r w:rsidRPr="00977306">
                        <w:rPr>
                          <w:rFonts w:ascii="Cooper Black" w:hAnsi="Cooper Black"/>
                          <w:b w:val="0"/>
                          <w:color w:val="auto"/>
                          <w:sz w:val="20"/>
                        </w:rPr>
                        <w:t xml:space="preserve">03 – Page </w:t>
                      </w:r>
                      <w:r w:rsidRPr="006B11EE">
                        <w:rPr>
                          <w:rFonts w:ascii="Cooper Black" w:hAnsi="Cooper Black"/>
                          <w:b w:val="0"/>
                          <w:color w:val="auto"/>
                          <w:sz w:val="20"/>
                          <w:highlight w:val="yellow"/>
                        </w:rPr>
                        <w:t>d’Accueil Florian</w:t>
                      </w:r>
                      <w:r w:rsidRPr="00977306">
                        <w:rPr>
                          <w:rFonts w:ascii="Cooper Black" w:hAnsi="Cooper Black"/>
                          <w:b w:val="0"/>
                          <w:color w:val="auto"/>
                          <w:sz w:val="20"/>
                        </w:rPr>
                        <w:t xml:space="preserve"> </w:t>
                      </w:r>
                    </w:p>
                    <w:p w:rsidR="00DF2F2F" w:rsidRPr="00977306" w:rsidRDefault="00DF2F2F" w:rsidP="0077275C">
                      <w:pPr>
                        <w:rPr>
                          <w:rFonts w:ascii="Cooper Black" w:hAnsi="Cooper Black"/>
                          <w:b w:val="0"/>
                          <w:color w:val="auto"/>
                          <w:sz w:val="20"/>
                        </w:rPr>
                      </w:pPr>
                    </w:p>
                    <w:p w:rsidR="00DF2F2F" w:rsidRPr="00977306" w:rsidRDefault="00DF2F2F" w:rsidP="0077275C">
                      <w:pPr>
                        <w:rPr>
                          <w:rFonts w:ascii="Cooper Black" w:hAnsi="Cooper Black"/>
                          <w:b w:val="0"/>
                          <w:color w:val="auto"/>
                          <w:sz w:val="20"/>
                        </w:rPr>
                      </w:pPr>
                      <w:r w:rsidRPr="00977306">
                        <w:rPr>
                          <w:rFonts w:ascii="Cooper Black" w:hAnsi="Cooper Black"/>
                          <w:b w:val="0"/>
                          <w:color w:val="auto"/>
                          <w:sz w:val="20"/>
                        </w:rPr>
                        <w:t>04 – Page : Infos Mathilde</w:t>
                      </w:r>
                    </w:p>
                    <w:p w:rsidR="00DF2F2F" w:rsidRPr="00977306" w:rsidRDefault="00DF2F2F" w:rsidP="0077275C">
                      <w:pPr>
                        <w:rPr>
                          <w:rFonts w:ascii="Cooper Black" w:hAnsi="Cooper Black"/>
                          <w:b w:val="0"/>
                          <w:color w:val="auto"/>
                          <w:sz w:val="20"/>
                        </w:rPr>
                      </w:pPr>
                    </w:p>
                    <w:p w:rsidR="00DF2F2F" w:rsidRPr="00977306" w:rsidRDefault="00DF2F2F" w:rsidP="0077275C">
                      <w:pPr>
                        <w:rPr>
                          <w:rFonts w:ascii="Cooper Black" w:hAnsi="Cooper Black"/>
                          <w:b w:val="0"/>
                          <w:color w:val="auto"/>
                          <w:sz w:val="20"/>
                        </w:rPr>
                      </w:pPr>
                      <w:r w:rsidRPr="00977306">
                        <w:rPr>
                          <w:rFonts w:ascii="Cooper Black" w:hAnsi="Cooper Black"/>
                          <w:b w:val="0"/>
                          <w:color w:val="auto"/>
                          <w:sz w:val="20"/>
                        </w:rPr>
                        <w:t xml:space="preserve">05 – Page : </w:t>
                      </w:r>
                      <w:r w:rsidRPr="006B11EE">
                        <w:rPr>
                          <w:rFonts w:ascii="Cooper Black" w:hAnsi="Cooper Black"/>
                          <w:b w:val="0"/>
                          <w:color w:val="auto"/>
                          <w:sz w:val="20"/>
                          <w:highlight w:val="yellow"/>
                        </w:rPr>
                        <w:t xml:space="preserve">Le </w:t>
                      </w:r>
                      <w:proofErr w:type="gramStart"/>
                      <w:r w:rsidRPr="006B11EE">
                        <w:rPr>
                          <w:rFonts w:ascii="Cooper Black" w:hAnsi="Cooper Black"/>
                          <w:b w:val="0"/>
                          <w:color w:val="auto"/>
                          <w:sz w:val="20"/>
                          <w:highlight w:val="yellow"/>
                        </w:rPr>
                        <w:t xml:space="preserve">Club  </w:t>
                      </w:r>
                      <w:proofErr w:type="spellStart"/>
                      <w:r w:rsidRPr="006B11EE">
                        <w:rPr>
                          <w:rFonts w:ascii="Cooper Black" w:hAnsi="Cooper Black"/>
                          <w:b w:val="0"/>
                          <w:color w:val="auto"/>
                          <w:sz w:val="20"/>
                          <w:highlight w:val="yellow"/>
                        </w:rPr>
                        <w:t>florian</w:t>
                      </w:r>
                      <w:proofErr w:type="spellEnd"/>
                      <w:proofErr w:type="gramEnd"/>
                    </w:p>
                    <w:p w:rsidR="00DF2F2F" w:rsidRPr="00977306" w:rsidRDefault="00DF2F2F" w:rsidP="0077275C">
                      <w:pPr>
                        <w:rPr>
                          <w:rFonts w:ascii="Cooper Black" w:hAnsi="Cooper Black"/>
                          <w:b w:val="0"/>
                          <w:color w:val="auto"/>
                          <w:sz w:val="20"/>
                        </w:rPr>
                      </w:pPr>
                    </w:p>
                    <w:p w:rsidR="00DF2F2F" w:rsidRPr="00977306" w:rsidRDefault="00DF2F2F" w:rsidP="0077275C">
                      <w:pPr>
                        <w:rPr>
                          <w:rFonts w:ascii="Cooper Black" w:hAnsi="Cooper Black"/>
                          <w:b w:val="0"/>
                          <w:color w:val="auto"/>
                          <w:sz w:val="20"/>
                        </w:rPr>
                      </w:pPr>
                      <w:r w:rsidRPr="00977306">
                        <w:rPr>
                          <w:rFonts w:ascii="Cooper Black" w:hAnsi="Cooper Black"/>
                          <w:b w:val="0"/>
                          <w:color w:val="auto"/>
                          <w:sz w:val="20"/>
                        </w:rPr>
                        <w:t xml:space="preserve">06 – Page : Adhésions   </w:t>
                      </w:r>
                      <w:proofErr w:type="spellStart"/>
                      <w:r w:rsidRPr="00977306">
                        <w:rPr>
                          <w:rFonts w:ascii="Cooper Black" w:hAnsi="Cooper Black"/>
                          <w:b w:val="0"/>
                          <w:color w:val="auto"/>
                          <w:sz w:val="20"/>
                        </w:rPr>
                        <w:t>Raiyane</w:t>
                      </w:r>
                      <w:proofErr w:type="spellEnd"/>
                    </w:p>
                    <w:p w:rsidR="00DF2F2F" w:rsidRPr="00977306" w:rsidRDefault="00DF2F2F" w:rsidP="0077275C">
                      <w:pPr>
                        <w:rPr>
                          <w:rFonts w:ascii="Cooper Black" w:hAnsi="Cooper Black"/>
                          <w:b w:val="0"/>
                          <w:color w:val="auto"/>
                          <w:sz w:val="20"/>
                        </w:rPr>
                      </w:pPr>
                      <w:r w:rsidRPr="00977306">
                        <w:rPr>
                          <w:rFonts w:ascii="Cooper Black" w:hAnsi="Cooper Black"/>
                          <w:b w:val="0"/>
                          <w:color w:val="auto"/>
                          <w:sz w:val="20"/>
                        </w:rPr>
                        <w:t xml:space="preserve">Comment </w:t>
                      </w:r>
                      <w:proofErr w:type="spellStart"/>
                      <w:r w:rsidRPr="00977306">
                        <w:rPr>
                          <w:rFonts w:ascii="Cooper Black" w:hAnsi="Cooper Black"/>
                          <w:b w:val="0"/>
                          <w:color w:val="auto"/>
                          <w:sz w:val="20"/>
                        </w:rPr>
                        <w:t>adherer</w:t>
                      </w:r>
                      <w:proofErr w:type="spellEnd"/>
                      <w:r w:rsidRPr="00977306">
                        <w:rPr>
                          <w:rFonts w:ascii="Cooper Black" w:hAnsi="Cooper Black"/>
                          <w:b w:val="0"/>
                          <w:color w:val="auto"/>
                          <w:sz w:val="20"/>
                        </w:rPr>
                        <w:t xml:space="preserve"> au club.</w:t>
                      </w:r>
                    </w:p>
                    <w:p w:rsidR="00DF2F2F" w:rsidRPr="00977306" w:rsidRDefault="00DF2F2F" w:rsidP="0077275C">
                      <w:pPr>
                        <w:rPr>
                          <w:rFonts w:ascii="Cooper Black" w:hAnsi="Cooper Black"/>
                          <w:b w:val="0"/>
                          <w:color w:val="auto"/>
                          <w:sz w:val="20"/>
                        </w:rPr>
                      </w:pPr>
                    </w:p>
                    <w:p w:rsidR="00DF2F2F" w:rsidRPr="00A814D8" w:rsidRDefault="00DF2F2F" w:rsidP="0077275C">
                      <w:pPr>
                        <w:rPr>
                          <w:rFonts w:ascii="Cooper Black" w:hAnsi="Cooper Black"/>
                          <w:b w:val="0"/>
                          <w:color w:val="auto"/>
                          <w:sz w:val="20"/>
                          <w:highlight w:val="yellow"/>
                        </w:rPr>
                      </w:pPr>
                      <w:r w:rsidRPr="00977306">
                        <w:rPr>
                          <w:rFonts w:ascii="Cooper Black" w:hAnsi="Cooper Black"/>
                          <w:b w:val="0"/>
                          <w:color w:val="auto"/>
                          <w:sz w:val="20"/>
                        </w:rPr>
                        <w:t xml:space="preserve">07 – </w:t>
                      </w:r>
                      <w:r w:rsidRPr="00A814D8">
                        <w:rPr>
                          <w:rFonts w:ascii="Cooper Black" w:hAnsi="Cooper Black"/>
                          <w:b w:val="0"/>
                          <w:color w:val="auto"/>
                          <w:sz w:val="20"/>
                          <w:highlight w:val="yellow"/>
                        </w:rPr>
                        <w:t>Page : Inscription Courses (aller voir club)</w:t>
                      </w:r>
                    </w:p>
                    <w:p w:rsidR="00DF2F2F" w:rsidRPr="00977306" w:rsidRDefault="00DF2F2F" w:rsidP="0077275C">
                      <w:pPr>
                        <w:rPr>
                          <w:rFonts w:ascii="Cooper Black" w:hAnsi="Cooper Black"/>
                          <w:b w:val="0"/>
                          <w:color w:val="auto"/>
                          <w:sz w:val="20"/>
                        </w:rPr>
                      </w:pPr>
                      <w:r w:rsidRPr="00A814D8">
                        <w:rPr>
                          <w:rFonts w:ascii="Cooper Black" w:hAnsi="Cooper Black"/>
                          <w:b w:val="0"/>
                          <w:color w:val="auto"/>
                          <w:sz w:val="20"/>
                          <w:highlight w:val="yellow"/>
                        </w:rPr>
                        <w:t>Walid</w:t>
                      </w:r>
                      <w:r w:rsidRPr="00977306">
                        <w:rPr>
                          <w:rFonts w:ascii="Cooper Black" w:hAnsi="Cooper Black"/>
                          <w:b w:val="0"/>
                          <w:color w:val="auto"/>
                          <w:sz w:val="20"/>
                        </w:rPr>
                        <w:t xml:space="preserve"> </w:t>
                      </w:r>
                    </w:p>
                    <w:p w:rsidR="00DF2F2F" w:rsidRPr="00594C5C" w:rsidRDefault="00DF2F2F" w:rsidP="0077275C">
                      <w:pPr>
                        <w:rPr>
                          <w:rFonts w:ascii="Cooper Black" w:hAnsi="Cooper Black"/>
                          <w:b w:val="0"/>
                          <w:color w:val="auto"/>
                          <w:sz w:val="20"/>
                          <w:highlight w:val="yellow"/>
                        </w:rPr>
                      </w:pPr>
                      <w:r w:rsidRPr="00977306">
                        <w:rPr>
                          <w:rFonts w:ascii="Cooper Black" w:hAnsi="Cooper Black"/>
                          <w:b w:val="0"/>
                          <w:color w:val="auto"/>
                          <w:sz w:val="20"/>
                        </w:rPr>
                        <w:t xml:space="preserve">08 </w:t>
                      </w:r>
                      <w:r w:rsidRPr="00594C5C">
                        <w:rPr>
                          <w:rFonts w:ascii="Cooper Black" w:hAnsi="Cooper Black"/>
                          <w:b w:val="0"/>
                          <w:color w:val="auto"/>
                          <w:sz w:val="20"/>
                          <w:highlight w:val="yellow"/>
                        </w:rPr>
                        <w:t xml:space="preserve">– Page : Ventes/Achats de matériels </w:t>
                      </w:r>
                      <w:proofErr w:type="spellStart"/>
                      <w:r w:rsidRPr="00594C5C">
                        <w:rPr>
                          <w:rFonts w:ascii="Cooper Black" w:hAnsi="Cooper Black"/>
                          <w:b w:val="0"/>
                          <w:color w:val="auto"/>
                          <w:sz w:val="20"/>
                          <w:highlight w:val="yellow"/>
                        </w:rPr>
                        <w:t>raiyane</w:t>
                      </w:r>
                      <w:proofErr w:type="spellEnd"/>
                    </w:p>
                    <w:p w:rsidR="00DF2F2F" w:rsidRPr="00977306" w:rsidRDefault="00DF2F2F" w:rsidP="0077275C">
                      <w:pPr>
                        <w:rPr>
                          <w:rFonts w:ascii="Cooper Black" w:hAnsi="Cooper Black"/>
                          <w:b w:val="0"/>
                          <w:color w:val="auto"/>
                          <w:sz w:val="20"/>
                        </w:rPr>
                      </w:pPr>
                      <w:r w:rsidRPr="00594C5C">
                        <w:rPr>
                          <w:rFonts w:ascii="Cooper Black" w:hAnsi="Cooper Black"/>
                          <w:b w:val="0"/>
                          <w:color w:val="auto"/>
                          <w:sz w:val="20"/>
                          <w:highlight w:val="yellow"/>
                        </w:rPr>
                        <w:t>(</w:t>
                      </w:r>
                      <w:proofErr w:type="gramStart"/>
                      <w:r w:rsidRPr="00594C5C">
                        <w:rPr>
                          <w:rFonts w:ascii="Cooper Black" w:hAnsi="Cooper Black"/>
                          <w:b w:val="0"/>
                          <w:color w:val="auto"/>
                          <w:sz w:val="20"/>
                          <w:highlight w:val="yellow"/>
                        </w:rPr>
                        <w:t>repartage</w:t>
                      </w:r>
                      <w:proofErr w:type="gramEnd"/>
                      <w:r w:rsidRPr="00594C5C">
                        <w:rPr>
                          <w:rFonts w:ascii="Cooper Black" w:hAnsi="Cooper Black"/>
                          <w:b w:val="0"/>
                          <w:color w:val="auto"/>
                          <w:sz w:val="20"/>
                          <w:highlight w:val="yellow"/>
                        </w:rPr>
                        <w:t xml:space="preserve"> infos) crée adresse</w:t>
                      </w:r>
                      <w:r w:rsidRPr="00977306">
                        <w:rPr>
                          <w:rFonts w:ascii="Cooper Black" w:hAnsi="Cooper Black"/>
                          <w:b w:val="0"/>
                          <w:color w:val="auto"/>
                          <w:sz w:val="20"/>
                        </w:rPr>
                        <w:t xml:space="preserve"> </w:t>
                      </w:r>
                      <w:proofErr w:type="spellStart"/>
                      <w:r w:rsidRPr="00977306">
                        <w:rPr>
                          <w:rFonts w:ascii="Cooper Black" w:hAnsi="Cooper Black"/>
                          <w:b w:val="0"/>
                          <w:color w:val="auto"/>
                          <w:sz w:val="20"/>
                        </w:rPr>
                        <w:t>gmail</w:t>
                      </w:r>
                      <w:proofErr w:type="spellEnd"/>
                      <w:r w:rsidRPr="00977306">
                        <w:rPr>
                          <w:rFonts w:ascii="Cooper Black" w:hAnsi="Cooper Black"/>
                          <w:b w:val="0"/>
                          <w:color w:val="auto"/>
                          <w:sz w:val="20"/>
                        </w:rPr>
                        <w:t xml:space="preserve"> pour </w:t>
                      </w:r>
                      <w:proofErr w:type="spellStart"/>
                      <w:r w:rsidRPr="00977306">
                        <w:rPr>
                          <w:rFonts w:ascii="Cooper Black" w:hAnsi="Cooper Black"/>
                          <w:b w:val="0"/>
                          <w:color w:val="auto"/>
                          <w:sz w:val="20"/>
                        </w:rPr>
                        <w:t>dépot</w:t>
                      </w:r>
                      <w:proofErr w:type="spellEnd"/>
                    </w:p>
                    <w:p w:rsidR="00DF2F2F" w:rsidRPr="00977306" w:rsidRDefault="00DF2F2F" w:rsidP="0077275C">
                      <w:pPr>
                        <w:rPr>
                          <w:rFonts w:ascii="Cooper Black" w:hAnsi="Cooper Black"/>
                          <w:b w:val="0"/>
                          <w:color w:val="auto"/>
                          <w:sz w:val="20"/>
                        </w:rPr>
                      </w:pPr>
                    </w:p>
                    <w:p w:rsidR="00DF2F2F" w:rsidRPr="00977306" w:rsidRDefault="00DF2F2F" w:rsidP="0077275C">
                      <w:pPr>
                        <w:rPr>
                          <w:rFonts w:ascii="Cooper Black" w:hAnsi="Cooper Black"/>
                          <w:b w:val="0"/>
                          <w:color w:val="auto"/>
                          <w:sz w:val="20"/>
                        </w:rPr>
                      </w:pPr>
                      <w:r w:rsidRPr="00977306">
                        <w:rPr>
                          <w:rFonts w:ascii="Cooper Black" w:hAnsi="Cooper Black"/>
                          <w:b w:val="0"/>
                          <w:color w:val="auto"/>
                          <w:sz w:val="20"/>
                        </w:rPr>
                        <w:t xml:space="preserve">09 – Page : Nos partenaires </w:t>
                      </w:r>
                      <w:r w:rsidRPr="006B11EE">
                        <w:rPr>
                          <w:rFonts w:ascii="Cooper Black" w:hAnsi="Cooper Black"/>
                          <w:b w:val="0"/>
                          <w:color w:val="auto"/>
                          <w:sz w:val="20"/>
                          <w:highlight w:val="yellow"/>
                        </w:rPr>
                        <w:t>Walid</w:t>
                      </w:r>
                      <w:r w:rsidRPr="00977306">
                        <w:rPr>
                          <w:rFonts w:ascii="Cooper Black" w:hAnsi="Cooper Black"/>
                          <w:b w:val="0"/>
                          <w:color w:val="auto"/>
                          <w:sz w:val="20"/>
                        </w:rPr>
                        <w:t xml:space="preserve"> </w:t>
                      </w:r>
                    </w:p>
                    <w:p w:rsidR="00DF2F2F" w:rsidRPr="00977306" w:rsidRDefault="00DF2F2F" w:rsidP="0077275C">
                      <w:pPr>
                        <w:rPr>
                          <w:rFonts w:ascii="Cooper Black" w:hAnsi="Cooper Black"/>
                          <w:b w:val="0"/>
                          <w:color w:val="auto"/>
                          <w:sz w:val="20"/>
                        </w:rPr>
                      </w:pPr>
                    </w:p>
                  </w:txbxContent>
                </v:textbox>
              </v:shape>
            </w:pict>
          </mc:Fallback>
        </mc:AlternateContent>
      </w:r>
      <w:r w:rsidR="00E22139">
        <w:rPr>
          <w:noProof/>
          <w:lang w:eastAsia="fr-FR"/>
        </w:rPr>
        <w:drawing>
          <wp:anchor distT="0" distB="0" distL="114300" distR="114300" simplePos="0" relativeHeight="251672576" behindDoc="0" locked="0" layoutInCell="1" allowOverlap="1" wp14:anchorId="3177F4F6" wp14:editId="61FD57AF">
            <wp:simplePos x="0" y="0"/>
            <wp:positionH relativeFrom="column">
              <wp:posOffset>2258979</wp:posOffset>
            </wp:positionH>
            <wp:positionV relativeFrom="paragraph">
              <wp:posOffset>8200434</wp:posOffset>
            </wp:positionV>
            <wp:extent cx="1432560" cy="1085215"/>
            <wp:effectExtent l="0" t="0" r="0" b="635"/>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2560" cy="1085215"/>
                    </a:xfrm>
                    <a:prstGeom prst="rect">
                      <a:avLst/>
                    </a:prstGeom>
                    <a:noFill/>
                  </pic:spPr>
                </pic:pic>
              </a:graphicData>
            </a:graphic>
          </wp:anchor>
        </w:drawing>
      </w:r>
      <w:r w:rsidR="0038397B">
        <w:rPr>
          <w:noProof/>
          <w:lang w:eastAsia="fr-FR"/>
        </w:rPr>
        <w:drawing>
          <wp:anchor distT="0" distB="0" distL="114300" distR="114300" simplePos="0" relativeHeight="251670528" behindDoc="0" locked="0" layoutInCell="1" allowOverlap="1" wp14:anchorId="4F19B801" wp14:editId="28B4D9A1">
            <wp:simplePos x="0" y="0"/>
            <wp:positionH relativeFrom="margin">
              <wp:posOffset>-409433</wp:posOffset>
            </wp:positionH>
            <wp:positionV relativeFrom="paragraph">
              <wp:posOffset>9412596</wp:posOffset>
            </wp:positionV>
            <wp:extent cx="7547610" cy="365760"/>
            <wp:effectExtent l="0" t="0" r="0"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47610" cy="365760"/>
                    </a:xfrm>
                    <a:prstGeom prst="rect">
                      <a:avLst/>
                    </a:prstGeom>
                    <a:noFill/>
                  </pic:spPr>
                </pic:pic>
              </a:graphicData>
            </a:graphic>
          </wp:anchor>
        </w:drawing>
      </w:r>
      <w:r w:rsidR="002B074A">
        <w:rPr>
          <w:noProof/>
          <w:lang w:eastAsia="fr-FR"/>
        </w:rPr>
        <w:drawing>
          <wp:anchor distT="0" distB="0" distL="114300" distR="114300" simplePos="0" relativeHeight="251671552" behindDoc="0" locked="0" layoutInCell="1" allowOverlap="1" wp14:anchorId="3D0DB21B" wp14:editId="51768DA0">
            <wp:simplePos x="0" y="0"/>
            <wp:positionH relativeFrom="margin">
              <wp:align>left</wp:align>
            </wp:positionH>
            <wp:positionV relativeFrom="paragraph">
              <wp:posOffset>7533877</wp:posOffset>
            </wp:positionV>
            <wp:extent cx="2183642" cy="1857880"/>
            <wp:effectExtent l="0" t="0" r="7620" b="9525"/>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83642" cy="1857880"/>
                    </a:xfrm>
                    <a:prstGeom prst="rect">
                      <a:avLst/>
                    </a:prstGeom>
                    <a:noFill/>
                  </pic:spPr>
                </pic:pic>
              </a:graphicData>
            </a:graphic>
            <wp14:sizeRelH relativeFrom="margin">
              <wp14:pctWidth>0</wp14:pctWidth>
            </wp14:sizeRelH>
            <wp14:sizeRelV relativeFrom="margin">
              <wp14:pctHeight>0</wp14:pctHeight>
            </wp14:sizeRelV>
          </wp:anchor>
        </w:drawing>
      </w:r>
      <w:r w:rsidR="0077275C">
        <w:rPr>
          <w:noProof/>
          <w:lang w:eastAsia="fr-FR"/>
        </w:rPr>
        <mc:AlternateContent>
          <mc:Choice Requires="wps">
            <w:drawing>
              <wp:anchor distT="0" distB="0" distL="114300" distR="114300" simplePos="0" relativeHeight="251669504" behindDoc="0" locked="0" layoutInCell="1" allowOverlap="1" wp14:anchorId="4C240878" wp14:editId="1D65B92A">
                <wp:simplePos x="0" y="0"/>
                <wp:positionH relativeFrom="page">
                  <wp:align>right</wp:align>
                </wp:positionH>
                <wp:positionV relativeFrom="paragraph">
                  <wp:posOffset>5759156</wp:posOffset>
                </wp:positionV>
                <wp:extent cx="2006221" cy="2047165"/>
                <wp:effectExtent l="0" t="0" r="0" b="0"/>
                <wp:wrapNone/>
                <wp:docPr id="11" name="Zone de texte 11"/>
                <wp:cNvGraphicFramePr/>
                <a:graphic xmlns:a="http://schemas.openxmlformats.org/drawingml/2006/main">
                  <a:graphicData uri="http://schemas.microsoft.com/office/word/2010/wordprocessingShape">
                    <wps:wsp>
                      <wps:cNvSpPr txBox="1"/>
                      <wps:spPr>
                        <a:xfrm>
                          <a:off x="0" y="0"/>
                          <a:ext cx="2006221" cy="2047165"/>
                        </a:xfrm>
                        <a:prstGeom prst="rect">
                          <a:avLst/>
                        </a:prstGeom>
                        <a:noFill/>
                        <a:ln w="6350">
                          <a:noFill/>
                        </a:ln>
                      </wps:spPr>
                      <wps:txbx>
                        <w:txbxContent>
                          <w:p w14:paraId="02F485F3" w14:textId="77777777" w:rsidR="00977306" w:rsidRDefault="00977306" w:rsidP="0077275C">
                            <w:pPr>
                              <w:jc w:val="right"/>
                              <w:rPr>
                                <w:rFonts w:ascii="Cooper Black" w:hAnsi="Cooper Black"/>
                                <w:b w:val="0"/>
                                <w:color w:val="auto"/>
                                <w:sz w:val="20"/>
                              </w:rPr>
                            </w:pPr>
                            <w:r>
                              <w:rPr>
                                <w:rFonts w:ascii="Cooper Black" w:hAnsi="Cooper Black"/>
                                <w:b w:val="0"/>
                                <w:color w:val="auto"/>
                                <w:sz w:val="20"/>
                              </w:rPr>
                              <w:t xml:space="preserve">10-Galerie  </w:t>
                            </w:r>
                            <w:proofErr w:type="spellStart"/>
                            <w:r>
                              <w:rPr>
                                <w:rFonts w:ascii="Cooper Black" w:hAnsi="Cooper Black"/>
                                <w:b w:val="0"/>
                                <w:color w:val="auto"/>
                                <w:sz w:val="20"/>
                              </w:rPr>
                              <w:t>florian</w:t>
                            </w:r>
                            <w:proofErr w:type="spellEnd"/>
                            <w:r>
                              <w:rPr>
                                <w:rFonts w:ascii="Cooper Black" w:hAnsi="Cooper Black"/>
                                <w:b w:val="0"/>
                                <w:color w:val="auto"/>
                                <w:sz w:val="20"/>
                              </w:rPr>
                              <w:t xml:space="preserve">  ,</w:t>
                            </w:r>
                            <w:r w:rsidR="00DF2F2F" w:rsidRPr="00977306">
                              <w:rPr>
                                <w:rFonts w:ascii="Cooper Black" w:hAnsi="Cooper Black"/>
                                <w:b w:val="0"/>
                                <w:color w:val="auto"/>
                                <w:sz w:val="20"/>
                              </w:rPr>
                              <w:t xml:space="preserve"> Autres pages et demandes</w:t>
                            </w:r>
                          </w:p>
                          <w:p w14:paraId="79C378F1" w14:textId="77777777" w:rsidR="00DF2F2F" w:rsidRPr="00977306" w:rsidRDefault="00DF2F2F" w:rsidP="00977306">
                            <w:pPr>
                              <w:jc w:val="center"/>
                              <w:rPr>
                                <w:rFonts w:ascii="Cooper Black" w:hAnsi="Cooper Black"/>
                                <w:b w:val="0"/>
                                <w:color w:val="auto"/>
                                <w:sz w:val="20"/>
                              </w:rPr>
                            </w:pPr>
                            <w:r w:rsidRPr="00977306">
                              <w:rPr>
                                <w:rFonts w:ascii="Cooper Black" w:hAnsi="Cooper Black"/>
                                <w:b w:val="0"/>
                                <w:color w:val="auto"/>
                                <w:sz w:val="20"/>
                              </w:rPr>
                              <w:t xml:space="preserve">  </w:t>
                            </w:r>
                          </w:p>
                          <w:p w14:paraId="5B03A233" w14:textId="77777777" w:rsidR="00DF2F2F" w:rsidRPr="00977306" w:rsidRDefault="00DF2F2F" w:rsidP="0077275C">
                            <w:pPr>
                              <w:jc w:val="right"/>
                              <w:rPr>
                                <w:rFonts w:ascii="Cooper Black" w:hAnsi="Cooper Black"/>
                                <w:b w:val="0"/>
                                <w:color w:val="auto"/>
                                <w:sz w:val="20"/>
                              </w:rPr>
                            </w:pPr>
                          </w:p>
                          <w:p w14:paraId="3572579E" w14:textId="77777777" w:rsidR="00DF2F2F" w:rsidRPr="00977306" w:rsidRDefault="00977306" w:rsidP="0077275C">
                            <w:pPr>
                              <w:jc w:val="right"/>
                              <w:rPr>
                                <w:rFonts w:ascii="Cooper Black" w:hAnsi="Cooper Black"/>
                                <w:b w:val="0"/>
                                <w:color w:val="auto"/>
                                <w:sz w:val="20"/>
                              </w:rPr>
                            </w:pPr>
                            <w:r>
                              <w:rPr>
                                <w:rFonts w:ascii="Cooper Black" w:hAnsi="Cooper Black"/>
                                <w:b w:val="0"/>
                                <w:color w:val="auto"/>
                                <w:sz w:val="20"/>
                              </w:rPr>
                              <w:t>11</w:t>
                            </w:r>
                            <w:r w:rsidR="00DF2F2F" w:rsidRPr="00977306">
                              <w:rPr>
                                <w:rFonts w:ascii="Cooper Black" w:hAnsi="Cooper Black"/>
                                <w:b w:val="0"/>
                                <w:color w:val="auto"/>
                                <w:sz w:val="20"/>
                              </w:rPr>
                              <w:t xml:space="preserve"> – </w:t>
                            </w:r>
                            <w:proofErr w:type="spellStart"/>
                            <w:r w:rsidR="00DF2F2F" w:rsidRPr="00977306">
                              <w:rPr>
                                <w:rFonts w:ascii="Cooper Black" w:hAnsi="Cooper Black"/>
                                <w:b w:val="0"/>
                                <w:color w:val="auto"/>
                                <w:sz w:val="20"/>
                              </w:rPr>
                              <w:t>fl</w:t>
                            </w:r>
                            <w:r w:rsidR="00DF2F2F" w:rsidRPr="00594C5C">
                              <w:rPr>
                                <w:rFonts w:ascii="Cooper Black" w:hAnsi="Cooper Black"/>
                                <w:b w:val="0"/>
                                <w:color w:val="auto"/>
                                <w:sz w:val="20"/>
                                <w:highlight w:val="yellow"/>
                              </w:rPr>
                              <w:t>orianMéth</w:t>
                            </w:r>
                            <w:r w:rsidR="00DF2F2F" w:rsidRPr="00977306">
                              <w:rPr>
                                <w:rFonts w:ascii="Cooper Black" w:hAnsi="Cooper Black"/>
                                <w:b w:val="0"/>
                                <w:color w:val="auto"/>
                                <w:sz w:val="20"/>
                              </w:rPr>
                              <w:t>odologie</w:t>
                            </w:r>
                            <w:proofErr w:type="spellEnd"/>
                            <w:r w:rsidR="00DF2F2F" w:rsidRPr="00977306">
                              <w:rPr>
                                <w:rFonts w:ascii="Cooper Black" w:hAnsi="Cooper Black"/>
                                <w:b w:val="0"/>
                                <w:color w:val="auto"/>
                                <w:sz w:val="20"/>
                              </w:rPr>
                              <w:t xml:space="preserve"> </w:t>
                            </w:r>
                          </w:p>
                          <w:p w14:paraId="7E98211C" w14:textId="77777777" w:rsidR="00DF2F2F" w:rsidRPr="00977306" w:rsidRDefault="00DF2F2F" w:rsidP="0077275C">
                            <w:pPr>
                              <w:jc w:val="right"/>
                              <w:rPr>
                                <w:rFonts w:ascii="Cooper Black" w:hAnsi="Cooper Black"/>
                                <w:b w:val="0"/>
                                <w:color w:val="auto"/>
                                <w:sz w:val="20"/>
                              </w:rPr>
                            </w:pPr>
                          </w:p>
                          <w:p w14:paraId="2D3B31C6" w14:textId="77777777" w:rsidR="00DF2F2F" w:rsidRPr="00594C5C" w:rsidRDefault="00977306" w:rsidP="0077275C">
                            <w:pPr>
                              <w:jc w:val="right"/>
                              <w:rPr>
                                <w:rFonts w:ascii="Cooper Black" w:hAnsi="Cooper Black"/>
                                <w:b w:val="0"/>
                                <w:color w:val="auto"/>
                                <w:sz w:val="20"/>
                                <w:highlight w:val="yellow"/>
                              </w:rPr>
                            </w:pPr>
                            <w:r>
                              <w:rPr>
                                <w:rFonts w:ascii="Cooper Black" w:hAnsi="Cooper Black"/>
                                <w:b w:val="0"/>
                                <w:color w:val="auto"/>
                                <w:sz w:val="20"/>
                              </w:rPr>
                              <w:t>12</w:t>
                            </w:r>
                            <w:r w:rsidR="00DF2F2F" w:rsidRPr="00977306">
                              <w:rPr>
                                <w:rFonts w:ascii="Cooper Black" w:hAnsi="Cooper Black"/>
                                <w:b w:val="0"/>
                                <w:color w:val="auto"/>
                                <w:sz w:val="20"/>
                              </w:rPr>
                              <w:t xml:space="preserve"> – </w:t>
                            </w:r>
                            <w:proofErr w:type="spellStart"/>
                            <w:r w:rsidR="00DF2F2F" w:rsidRPr="00594C5C">
                              <w:rPr>
                                <w:rFonts w:ascii="Cooper Black" w:hAnsi="Cooper Black"/>
                                <w:b w:val="0"/>
                                <w:color w:val="auto"/>
                                <w:sz w:val="20"/>
                                <w:highlight w:val="yellow"/>
                              </w:rPr>
                              <w:t>viewer</w:t>
                            </w:r>
                            <w:proofErr w:type="spellEnd"/>
                            <w:r w:rsidR="00DF2F2F" w:rsidRPr="00594C5C">
                              <w:rPr>
                                <w:rFonts w:ascii="Cooper Black" w:hAnsi="Cooper Black"/>
                                <w:b w:val="0"/>
                                <w:color w:val="auto"/>
                                <w:sz w:val="20"/>
                                <w:highlight w:val="yellow"/>
                              </w:rPr>
                              <w:t xml:space="preserve"> </w:t>
                            </w:r>
                          </w:p>
                          <w:p w14:paraId="52F1437C" w14:textId="77777777" w:rsidR="00DF2F2F" w:rsidRPr="00977306" w:rsidRDefault="00DF2F2F" w:rsidP="0077275C">
                            <w:pPr>
                              <w:jc w:val="right"/>
                              <w:rPr>
                                <w:rFonts w:ascii="Cooper Black" w:hAnsi="Cooper Black"/>
                                <w:b w:val="0"/>
                                <w:color w:val="auto"/>
                                <w:sz w:val="20"/>
                              </w:rPr>
                            </w:pPr>
                            <w:proofErr w:type="spellStart"/>
                            <w:r w:rsidRPr="00594C5C">
                              <w:rPr>
                                <w:rFonts w:ascii="Cooper Black" w:hAnsi="Cooper Black"/>
                                <w:b w:val="0"/>
                                <w:color w:val="auto"/>
                                <w:sz w:val="20"/>
                                <w:highlight w:val="yellow"/>
                              </w:rPr>
                              <w:t>MeteoFonctionnalités</w:t>
                            </w:r>
                            <w:proofErr w:type="spellEnd"/>
                            <w:r w:rsidRPr="00977306">
                              <w:rPr>
                                <w:rFonts w:ascii="Cooper Black" w:hAnsi="Cooper Black"/>
                                <w:b w:val="0"/>
                                <w:color w:val="auto"/>
                                <w:sz w:val="20"/>
                              </w:rPr>
                              <w:t xml:space="preserve"> </w:t>
                            </w:r>
                          </w:p>
                          <w:p w14:paraId="0CB6BBA0" w14:textId="77777777" w:rsidR="00DF2F2F" w:rsidRPr="0077275C" w:rsidRDefault="00DF2F2F" w:rsidP="0077275C">
                            <w:pPr>
                              <w:jc w:val="right"/>
                              <w:rPr>
                                <w:rFonts w:ascii="Berlin Sans FB Demi" w:hAnsi="Berlin Sans FB Demi"/>
                                <w:color w:val="auto"/>
                                <w:sz w:val="22"/>
                              </w:rPr>
                            </w:pPr>
                          </w:p>
                          <w:p w14:paraId="594898DA" w14:textId="77777777" w:rsidR="00DF2F2F" w:rsidRPr="0077275C" w:rsidRDefault="00DF2F2F" w:rsidP="0095592D">
                            <w:pPr>
                              <w:jc w:val="center"/>
                              <w:rPr>
                                <w:rFonts w:ascii="Berlin Sans FB Demi" w:hAnsi="Berlin Sans FB Demi"/>
                                <w:color w:val="auto"/>
                                <w:sz w:val="22"/>
                              </w:rPr>
                            </w:pPr>
                            <w:r w:rsidRPr="0077275C">
                              <w:rPr>
                                <w:rFonts w:ascii="Berlin Sans FB Demi" w:hAnsi="Berlin Sans FB Demi"/>
                                <w:color w:val="auto"/>
                                <w:sz w:val="22"/>
                              </w:rPr>
                              <w:t xml:space="preserve"> </w:t>
                            </w:r>
                          </w:p>
                          <w:p w14:paraId="511CD815" w14:textId="77777777" w:rsidR="00DF2F2F" w:rsidRPr="0077275C" w:rsidRDefault="00DF2F2F" w:rsidP="0077275C">
                            <w:pPr>
                              <w:jc w:val="right"/>
                              <w:rPr>
                                <w:rFonts w:ascii="Berlin Sans FB Demi" w:hAnsi="Berlin Sans FB Demi"/>
                                <w:color w:val="auto"/>
                                <w:sz w:val="22"/>
                              </w:rPr>
                            </w:pPr>
                          </w:p>
                          <w:p w14:paraId="5A9A8541" w14:textId="77777777" w:rsidR="00DF2F2F" w:rsidRPr="0077275C" w:rsidRDefault="00977306" w:rsidP="0077275C">
                            <w:pPr>
                              <w:jc w:val="right"/>
                              <w:rPr>
                                <w:rFonts w:ascii="Berlin Sans FB Demi" w:hAnsi="Berlin Sans FB Demi"/>
                                <w:color w:val="auto"/>
                                <w:sz w:val="22"/>
                              </w:rPr>
                            </w:pPr>
                            <w:r>
                              <w:rPr>
                                <w:rFonts w:ascii="Berlin Sans FB Demi" w:hAnsi="Berlin Sans FB Demi"/>
                                <w:color w:val="auto"/>
                                <w:sz w:val="22"/>
                              </w:rPr>
                              <w:t xml:space="preserve"> </w:t>
                            </w:r>
                            <w:r w:rsidR="00DF2F2F" w:rsidRPr="0077275C">
                              <w:rPr>
                                <w:rFonts w:ascii="Berlin Sans FB Demi" w:hAnsi="Berlin Sans FB Demi"/>
                                <w:color w:val="auto"/>
                                <w:sz w:val="22"/>
                              </w:rPr>
                              <w:t xml:space="preserve"> </w:t>
                            </w:r>
                          </w:p>
                          <w:p w14:paraId="74F6F077" w14:textId="77777777" w:rsidR="00DF2F2F" w:rsidRDefault="00DF2F2F" w:rsidP="0077275C"/>
                          <w:p w14:paraId="40740DFA" w14:textId="77777777" w:rsidR="00DF2F2F" w:rsidRDefault="00DF2F2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D76006" id="Zone de texte 11" o:spid="_x0000_s1028" type="#_x0000_t202" style="position:absolute;margin-left:106.75pt;margin-top:453.5pt;width:157.95pt;height:161.2pt;z-index:251669504;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" filled="f" stroked="f" strokeweight=".5pt">
                <v:textbox>
                  <w:txbxContent>
                    <w:p w:rsidR="00977306" w:rsidRDefault="00977306" w:rsidP="0077275C">
                      <w:pPr>
                        <w:jc w:val="right"/>
                        <w:rPr>
                          <w:rFonts w:ascii="Cooper Black" w:hAnsi="Cooper Black"/>
                          <w:b w:val="0"/>
                          <w:color w:val="auto"/>
                          <w:sz w:val="20"/>
                        </w:rPr>
                      </w:pPr>
                      <w:r>
                        <w:rPr>
                          <w:rFonts w:ascii="Cooper Black" w:hAnsi="Cooper Black"/>
                          <w:b w:val="0"/>
                          <w:color w:val="auto"/>
                          <w:sz w:val="20"/>
                        </w:rPr>
                        <w:t>10-</w:t>
                      </w:r>
                      <w:proofErr w:type="gramStart"/>
                      <w:r>
                        <w:rPr>
                          <w:rFonts w:ascii="Cooper Black" w:hAnsi="Cooper Black"/>
                          <w:b w:val="0"/>
                          <w:color w:val="auto"/>
                          <w:sz w:val="20"/>
                        </w:rPr>
                        <w:t xml:space="preserve">Galerie  </w:t>
                      </w:r>
                      <w:proofErr w:type="spellStart"/>
                      <w:r>
                        <w:rPr>
                          <w:rFonts w:ascii="Cooper Black" w:hAnsi="Cooper Black"/>
                          <w:b w:val="0"/>
                          <w:color w:val="auto"/>
                          <w:sz w:val="20"/>
                        </w:rPr>
                        <w:t>florian</w:t>
                      </w:r>
                      <w:proofErr w:type="spellEnd"/>
                      <w:proofErr w:type="gramEnd"/>
                      <w:r>
                        <w:rPr>
                          <w:rFonts w:ascii="Cooper Black" w:hAnsi="Cooper Black"/>
                          <w:b w:val="0"/>
                          <w:color w:val="auto"/>
                          <w:sz w:val="20"/>
                        </w:rPr>
                        <w:t xml:space="preserve">  ,</w:t>
                      </w:r>
                      <w:r w:rsidR="00DF2F2F" w:rsidRPr="00977306">
                        <w:rPr>
                          <w:rFonts w:ascii="Cooper Black" w:hAnsi="Cooper Black"/>
                          <w:b w:val="0"/>
                          <w:color w:val="auto"/>
                          <w:sz w:val="20"/>
                        </w:rPr>
                        <w:t xml:space="preserve"> Autres pages et demandes</w:t>
                      </w:r>
                    </w:p>
                    <w:p w:rsidR="00DF2F2F" w:rsidRPr="00977306" w:rsidRDefault="00DF2F2F" w:rsidP="00977306">
                      <w:pPr>
                        <w:jc w:val="center"/>
                        <w:rPr>
                          <w:rFonts w:ascii="Cooper Black" w:hAnsi="Cooper Black"/>
                          <w:b w:val="0"/>
                          <w:color w:val="auto"/>
                          <w:sz w:val="20"/>
                        </w:rPr>
                      </w:pPr>
                      <w:r w:rsidRPr="00977306">
                        <w:rPr>
                          <w:rFonts w:ascii="Cooper Black" w:hAnsi="Cooper Black"/>
                          <w:b w:val="0"/>
                          <w:color w:val="auto"/>
                          <w:sz w:val="20"/>
                        </w:rPr>
                        <w:t xml:space="preserve">  </w:t>
                      </w:r>
                    </w:p>
                    <w:p w:rsidR="00DF2F2F" w:rsidRPr="00977306" w:rsidRDefault="00DF2F2F" w:rsidP="0077275C">
                      <w:pPr>
                        <w:jc w:val="right"/>
                        <w:rPr>
                          <w:rFonts w:ascii="Cooper Black" w:hAnsi="Cooper Black"/>
                          <w:b w:val="0"/>
                          <w:color w:val="auto"/>
                          <w:sz w:val="20"/>
                        </w:rPr>
                      </w:pPr>
                    </w:p>
                    <w:p w:rsidR="00DF2F2F" w:rsidRPr="00977306" w:rsidRDefault="00977306" w:rsidP="0077275C">
                      <w:pPr>
                        <w:jc w:val="right"/>
                        <w:rPr>
                          <w:rFonts w:ascii="Cooper Black" w:hAnsi="Cooper Black"/>
                          <w:b w:val="0"/>
                          <w:color w:val="auto"/>
                          <w:sz w:val="20"/>
                        </w:rPr>
                      </w:pPr>
                      <w:r>
                        <w:rPr>
                          <w:rFonts w:ascii="Cooper Black" w:hAnsi="Cooper Black"/>
                          <w:b w:val="0"/>
                          <w:color w:val="auto"/>
                          <w:sz w:val="20"/>
                        </w:rPr>
                        <w:t>11</w:t>
                      </w:r>
                      <w:r w:rsidR="00DF2F2F" w:rsidRPr="00977306">
                        <w:rPr>
                          <w:rFonts w:ascii="Cooper Black" w:hAnsi="Cooper Black"/>
                          <w:b w:val="0"/>
                          <w:color w:val="auto"/>
                          <w:sz w:val="20"/>
                        </w:rPr>
                        <w:t xml:space="preserve"> – </w:t>
                      </w:r>
                      <w:proofErr w:type="spellStart"/>
                      <w:r w:rsidR="00DF2F2F" w:rsidRPr="00977306">
                        <w:rPr>
                          <w:rFonts w:ascii="Cooper Black" w:hAnsi="Cooper Black"/>
                          <w:b w:val="0"/>
                          <w:color w:val="auto"/>
                          <w:sz w:val="20"/>
                        </w:rPr>
                        <w:t>fl</w:t>
                      </w:r>
                      <w:r w:rsidR="00DF2F2F" w:rsidRPr="00594C5C">
                        <w:rPr>
                          <w:rFonts w:ascii="Cooper Black" w:hAnsi="Cooper Black"/>
                          <w:b w:val="0"/>
                          <w:color w:val="auto"/>
                          <w:sz w:val="20"/>
                          <w:highlight w:val="yellow"/>
                        </w:rPr>
                        <w:t>orianMéth</w:t>
                      </w:r>
                      <w:r w:rsidR="00DF2F2F" w:rsidRPr="00977306">
                        <w:rPr>
                          <w:rFonts w:ascii="Cooper Black" w:hAnsi="Cooper Black"/>
                          <w:b w:val="0"/>
                          <w:color w:val="auto"/>
                          <w:sz w:val="20"/>
                        </w:rPr>
                        <w:t>odologie</w:t>
                      </w:r>
                      <w:proofErr w:type="spellEnd"/>
                      <w:r w:rsidR="00DF2F2F" w:rsidRPr="00977306">
                        <w:rPr>
                          <w:rFonts w:ascii="Cooper Black" w:hAnsi="Cooper Black"/>
                          <w:b w:val="0"/>
                          <w:color w:val="auto"/>
                          <w:sz w:val="20"/>
                        </w:rPr>
                        <w:t xml:space="preserve"> </w:t>
                      </w:r>
                    </w:p>
                    <w:p w:rsidR="00DF2F2F" w:rsidRPr="00977306" w:rsidRDefault="00DF2F2F" w:rsidP="0077275C">
                      <w:pPr>
                        <w:jc w:val="right"/>
                        <w:rPr>
                          <w:rFonts w:ascii="Cooper Black" w:hAnsi="Cooper Black"/>
                          <w:b w:val="0"/>
                          <w:color w:val="auto"/>
                          <w:sz w:val="20"/>
                        </w:rPr>
                      </w:pPr>
                    </w:p>
                    <w:p w:rsidR="00DF2F2F" w:rsidRPr="00594C5C" w:rsidRDefault="00977306" w:rsidP="0077275C">
                      <w:pPr>
                        <w:jc w:val="right"/>
                        <w:rPr>
                          <w:rFonts w:ascii="Cooper Black" w:hAnsi="Cooper Black"/>
                          <w:b w:val="0"/>
                          <w:color w:val="auto"/>
                          <w:sz w:val="20"/>
                          <w:highlight w:val="yellow"/>
                        </w:rPr>
                      </w:pPr>
                      <w:r>
                        <w:rPr>
                          <w:rFonts w:ascii="Cooper Black" w:hAnsi="Cooper Black"/>
                          <w:b w:val="0"/>
                          <w:color w:val="auto"/>
                          <w:sz w:val="20"/>
                        </w:rPr>
                        <w:t>12</w:t>
                      </w:r>
                      <w:r w:rsidR="00DF2F2F" w:rsidRPr="00977306">
                        <w:rPr>
                          <w:rFonts w:ascii="Cooper Black" w:hAnsi="Cooper Black"/>
                          <w:b w:val="0"/>
                          <w:color w:val="auto"/>
                          <w:sz w:val="20"/>
                        </w:rPr>
                        <w:t xml:space="preserve"> – </w:t>
                      </w:r>
                      <w:proofErr w:type="spellStart"/>
                      <w:r w:rsidR="00DF2F2F" w:rsidRPr="00594C5C">
                        <w:rPr>
                          <w:rFonts w:ascii="Cooper Black" w:hAnsi="Cooper Black"/>
                          <w:b w:val="0"/>
                          <w:color w:val="auto"/>
                          <w:sz w:val="20"/>
                          <w:highlight w:val="yellow"/>
                        </w:rPr>
                        <w:t>viewer</w:t>
                      </w:r>
                      <w:proofErr w:type="spellEnd"/>
                      <w:r w:rsidR="00DF2F2F" w:rsidRPr="00594C5C">
                        <w:rPr>
                          <w:rFonts w:ascii="Cooper Black" w:hAnsi="Cooper Black"/>
                          <w:b w:val="0"/>
                          <w:color w:val="auto"/>
                          <w:sz w:val="20"/>
                          <w:highlight w:val="yellow"/>
                        </w:rPr>
                        <w:t xml:space="preserve"> </w:t>
                      </w:r>
                    </w:p>
                    <w:p w:rsidR="00DF2F2F" w:rsidRPr="00977306" w:rsidRDefault="00DF2F2F" w:rsidP="0077275C">
                      <w:pPr>
                        <w:jc w:val="right"/>
                        <w:rPr>
                          <w:rFonts w:ascii="Cooper Black" w:hAnsi="Cooper Black"/>
                          <w:b w:val="0"/>
                          <w:color w:val="auto"/>
                          <w:sz w:val="20"/>
                        </w:rPr>
                      </w:pPr>
                      <w:proofErr w:type="spellStart"/>
                      <w:r w:rsidRPr="00594C5C">
                        <w:rPr>
                          <w:rFonts w:ascii="Cooper Black" w:hAnsi="Cooper Black"/>
                          <w:b w:val="0"/>
                          <w:color w:val="auto"/>
                          <w:sz w:val="20"/>
                          <w:highlight w:val="yellow"/>
                        </w:rPr>
                        <w:t>MeteoFonctionnalités</w:t>
                      </w:r>
                      <w:proofErr w:type="spellEnd"/>
                      <w:r w:rsidRPr="00977306">
                        <w:rPr>
                          <w:rFonts w:ascii="Cooper Black" w:hAnsi="Cooper Black"/>
                          <w:b w:val="0"/>
                          <w:color w:val="auto"/>
                          <w:sz w:val="20"/>
                        </w:rPr>
                        <w:t xml:space="preserve"> </w:t>
                      </w:r>
                    </w:p>
                    <w:p w:rsidR="00DF2F2F" w:rsidRPr="0077275C" w:rsidRDefault="00DF2F2F" w:rsidP="0077275C">
                      <w:pPr>
                        <w:jc w:val="right"/>
                        <w:rPr>
                          <w:rFonts w:ascii="Berlin Sans FB Demi" w:hAnsi="Berlin Sans FB Demi"/>
                          <w:color w:val="auto"/>
                          <w:sz w:val="22"/>
                        </w:rPr>
                      </w:pPr>
                    </w:p>
                    <w:p w:rsidR="00DF2F2F" w:rsidRPr="0077275C" w:rsidRDefault="00DF2F2F" w:rsidP="0095592D">
                      <w:pPr>
                        <w:jc w:val="center"/>
                        <w:rPr>
                          <w:rFonts w:ascii="Berlin Sans FB Demi" w:hAnsi="Berlin Sans FB Demi"/>
                          <w:color w:val="auto"/>
                          <w:sz w:val="22"/>
                        </w:rPr>
                      </w:pPr>
                      <w:r w:rsidRPr="0077275C">
                        <w:rPr>
                          <w:rFonts w:ascii="Berlin Sans FB Demi" w:hAnsi="Berlin Sans FB Demi"/>
                          <w:color w:val="auto"/>
                          <w:sz w:val="22"/>
                        </w:rPr>
                        <w:t xml:space="preserve"> </w:t>
                      </w:r>
                    </w:p>
                    <w:p w:rsidR="00DF2F2F" w:rsidRPr="0077275C" w:rsidRDefault="00DF2F2F" w:rsidP="0077275C">
                      <w:pPr>
                        <w:jc w:val="right"/>
                        <w:rPr>
                          <w:rFonts w:ascii="Berlin Sans FB Demi" w:hAnsi="Berlin Sans FB Demi"/>
                          <w:color w:val="auto"/>
                          <w:sz w:val="22"/>
                        </w:rPr>
                      </w:pPr>
                    </w:p>
                    <w:p w:rsidR="00DF2F2F" w:rsidRPr="0077275C" w:rsidRDefault="00977306" w:rsidP="0077275C">
                      <w:pPr>
                        <w:jc w:val="right"/>
                        <w:rPr>
                          <w:rFonts w:ascii="Berlin Sans FB Demi" w:hAnsi="Berlin Sans FB Demi"/>
                          <w:color w:val="auto"/>
                          <w:sz w:val="22"/>
                        </w:rPr>
                      </w:pPr>
                      <w:r>
                        <w:rPr>
                          <w:rFonts w:ascii="Berlin Sans FB Demi" w:hAnsi="Berlin Sans FB Demi"/>
                          <w:color w:val="auto"/>
                          <w:sz w:val="22"/>
                        </w:rPr>
                        <w:t xml:space="preserve"> </w:t>
                      </w:r>
                      <w:r w:rsidR="00DF2F2F" w:rsidRPr="0077275C">
                        <w:rPr>
                          <w:rFonts w:ascii="Berlin Sans FB Demi" w:hAnsi="Berlin Sans FB Demi"/>
                          <w:color w:val="auto"/>
                          <w:sz w:val="22"/>
                        </w:rPr>
                        <w:t xml:space="preserve"> </w:t>
                      </w:r>
                    </w:p>
                    <w:p w:rsidR="00DF2F2F" w:rsidRDefault="00DF2F2F" w:rsidP="0077275C"/>
                    <w:p w:rsidR="00DF2F2F" w:rsidRDefault="00DF2F2F"/>
                  </w:txbxContent>
                </v:textbox>
                <w10:wrap anchorx="page"/>
              </v:shape>
            </w:pict>
          </mc:Fallback>
        </mc:AlternateContent>
      </w:r>
      <w:r w:rsidR="00AB02A7">
        <w:rPr>
          <w:noProof/>
          <w:lang w:eastAsia="fr-FR"/>
        </w:rPr>
        <mc:AlternateContent>
          <mc:Choice Requires="wps">
            <w:drawing>
              <wp:anchor distT="0" distB="0" distL="114300" distR="114300" simplePos="0" relativeHeight="251659264" behindDoc="1" locked="0" layoutInCell="1" allowOverlap="1" wp14:anchorId="627D445E" wp14:editId="7AB4A841">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D026F2" id="Rectangle 2" o:spid="_x0000_s1026" alt="rectangle coloré" style="position:absolute;margin-left:-58.7pt;margin-top:525pt;width:611.1pt;height:316.5pt;z-index:-25165721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" fillcolor="red" stroked="f" strokeweight="2pt">
                <w10:wrap anchory="page"/>
              </v:rect>
            </w:pict>
          </mc:Fallback>
        </mc:AlternateContent>
      </w:r>
      <w:r w:rsidR="00D077E9">
        <w:rPr>
          <w:lang w:bidi="fr-FR"/>
        </w:rPr>
        <w:br w:type="page"/>
      </w:r>
    </w:p>
    <w:tbl>
      <w:tblPr>
        <w:tblW w:w="10447" w:type="dxa"/>
        <w:tblInd w:w="40" w:type="dxa"/>
        <w:tblCellMar>
          <w:left w:w="0" w:type="dxa"/>
          <w:right w:w="0" w:type="dxa"/>
        </w:tblCellMar>
        <w:tblLook w:val="0000" w:firstRow="0" w:lastRow="0" w:firstColumn="0" w:lastColumn="0" w:noHBand="0" w:noVBand="0"/>
      </w:tblPr>
      <w:tblGrid>
        <w:gridCol w:w="10447"/>
      </w:tblGrid>
      <w:tr w:rsidR="00D077E9" w:rsidRPr="000662FE" w14:paraId="13A69C7F" w14:textId="77777777" w:rsidTr="001967BD">
        <w:trPr>
          <w:trHeight w:val="2148"/>
        </w:trPr>
        <w:tc>
          <w:tcPr>
            <w:tcW w:w="10447" w:type="dxa"/>
          </w:tcPr>
          <w:p w14:paraId="7DFC290A" w14:textId="77777777" w:rsidR="00D077E9" w:rsidRPr="000662FE" w:rsidRDefault="00D077E9" w:rsidP="00D077E9">
            <w:pPr>
              <w:pStyle w:val="Titre1"/>
              <w:rPr>
                <w:rFonts w:ascii="Cooper Black" w:hAnsi="Cooper Black"/>
                <w:b w:val="0"/>
              </w:rPr>
            </w:pPr>
          </w:p>
          <w:sdt>
            <w:sdtPr>
              <w:rPr>
                <w:rFonts w:ascii="Cooper Black" w:hAnsi="Cooper Black"/>
              </w:rPr>
              <w:id w:val="1660650702"/>
              <w:placeholder>
                <w:docPart w:val="FCF9E8090D954FDB9B92C4CEF194D9A1"/>
              </w:placeholder>
              <w15:appearance w15:val="hidden"/>
            </w:sdtPr>
            <w:sdtEndPr/>
            <w:sdtContent>
              <w:p w14:paraId="4DBF54F3" w14:textId="77777777" w:rsidR="001967BD" w:rsidRPr="000662FE" w:rsidRDefault="001967BD" w:rsidP="001967BD">
                <w:pPr>
                  <w:pStyle w:val="Titre2"/>
                  <w:rPr>
                    <w:rFonts w:ascii="Cooper Black" w:hAnsi="Cooper Black"/>
                  </w:rPr>
                </w:pPr>
              </w:p>
              <w:p w14:paraId="402AD2E8" w14:textId="77777777" w:rsidR="001967BD" w:rsidRPr="000662FE" w:rsidRDefault="001967BD" w:rsidP="001967BD">
                <w:pPr>
                  <w:pStyle w:val="Titre2"/>
                  <w:rPr>
                    <w:rFonts w:ascii="Cooper Black" w:hAnsi="Cooper Black"/>
                    <w:i/>
                    <w:szCs w:val="28"/>
                    <w:u w:val="single"/>
                  </w:rPr>
                </w:pPr>
                <w:r w:rsidRPr="000662FE">
                  <w:rPr>
                    <w:rFonts w:ascii="Cooper Black" w:hAnsi="Cooper Black"/>
                    <w:i/>
                    <w:szCs w:val="28"/>
                    <w:u w:val="single"/>
                  </w:rPr>
                  <w:t xml:space="preserve">Sujet : Création d’un site web HTML/CSS </w:t>
                </w:r>
              </w:p>
              <w:p w14:paraId="45E9E5F3" w14:textId="77777777" w:rsidR="001967BD" w:rsidRPr="000662FE" w:rsidRDefault="001967BD" w:rsidP="001967BD">
                <w:pPr>
                  <w:pStyle w:val="Titre2"/>
                  <w:rPr>
                    <w:rFonts w:ascii="Cooper Black" w:hAnsi="Cooper Black"/>
                    <w:i/>
                    <w:szCs w:val="28"/>
                    <w:u w:val="single"/>
                  </w:rPr>
                </w:pPr>
              </w:p>
              <w:p w14:paraId="392762AF" w14:textId="77777777" w:rsidR="001967BD" w:rsidRPr="000662FE" w:rsidRDefault="00D67B21" w:rsidP="001967BD">
                <w:pPr>
                  <w:pStyle w:val="Titre2"/>
                  <w:rPr>
                    <w:rFonts w:ascii="Cooper Black" w:hAnsi="Cooper Black"/>
                    <w:i/>
                    <w:szCs w:val="28"/>
                    <w:u w:val="single"/>
                  </w:rPr>
                </w:pPr>
                <w:r w:rsidRPr="000662FE">
                  <w:rPr>
                    <w:rFonts w:ascii="Cooper Black" w:hAnsi="Cooper Black"/>
                    <w:i/>
                    <w:szCs w:val="28"/>
                    <w:u w:val="single"/>
                  </w:rPr>
                  <w:t>Objectifs du projet :</w:t>
                </w:r>
                <w:r w:rsidR="001967BD" w:rsidRPr="000662FE">
                  <w:rPr>
                    <w:rFonts w:ascii="Cooper Black" w:hAnsi="Cooper Black"/>
                    <w:i/>
                    <w:szCs w:val="28"/>
                    <w:u w:val="single"/>
                  </w:rPr>
                  <w:t xml:space="preserve"> </w:t>
                </w:r>
              </w:p>
              <w:p w14:paraId="3701B163" w14:textId="77777777" w:rsidR="001967BD" w:rsidRPr="000662FE" w:rsidRDefault="001967BD" w:rsidP="001967BD">
                <w:pPr>
                  <w:pStyle w:val="Titre2"/>
                  <w:rPr>
                    <w:rFonts w:ascii="Cooper Black" w:hAnsi="Cooper Black"/>
                    <w:sz w:val="28"/>
                    <w:szCs w:val="28"/>
                  </w:rPr>
                </w:pPr>
              </w:p>
              <w:p w14:paraId="56FEE653" w14:textId="77777777" w:rsidR="001967BD" w:rsidRPr="000662FE" w:rsidRDefault="001967BD" w:rsidP="001967BD">
                <w:pPr>
                  <w:pStyle w:val="Titre2"/>
                  <w:rPr>
                    <w:rFonts w:ascii="Cooper Black" w:hAnsi="Cooper Black"/>
                    <w:sz w:val="28"/>
                    <w:szCs w:val="28"/>
                  </w:rPr>
                </w:pPr>
                <w:r w:rsidRPr="000662FE">
                  <w:rPr>
                    <w:rFonts w:ascii="Cooper Black" w:hAnsi="Cooper Black"/>
                    <w:sz w:val="28"/>
                    <w:szCs w:val="28"/>
                  </w:rPr>
                  <w:t xml:space="preserve">- Concevoir des pages web à l’aide des langages HTML5/CSS3 en respectant les normes W3C. </w:t>
                </w:r>
              </w:p>
              <w:p w14:paraId="0BD6E34F" w14:textId="77777777" w:rsidR="001967BD" w:rsidRPr="000662FE" w:rsidRDefault="001967BD" w:rsidP="001967BD">
                <w:pPr>
                  <w:pStyle w:val="Titre2"/>
                  <w:rPr>
                    <w:rFonts w:ascii="Cooper Black" w:hAnsi="Cooper Black"/>
                    <w:sz w:val="28"/>
                    <w:szCs w:val="28"/>
                  </w:rPr>
                </w:pPr>
                <w:r w:rsidRPr="000662FE">
                  <w:rPr>
                    <w:rFonts w:ascii="Cooper Black" w:hAnsi="Cooper Black"/>
                    <w:sz w:val="28"/>
                    <w:szCs w:val="28"/>
                  </w:rPr>
                  <w:t xml:space="preserve">-Créer un site web responsive design et compatible sur chaque écran/navigateurs. </w:t>
                </w:r>
              </w:p>
              <w:p w14:paraId="4DDB096B" w14:textId="77777777" w:rsidR="001967BD" w:rsidRPr="000662FE" w:rsidRDefault="001967BD" w:rsidP="001967BD">
                <w:pPr>
                  <w:pStyle w:val="Titre2"/>
                  <w:rPr>
                    <w:rFonts w:ascii="Cooper Black" w:hAnsi="Cooper Black"/>
                    <w:sz w:val="28"/>
                    <w:szCs w:val="28"/>
                  </w:rPr>
                </w:pPr>
                <w:r w:rsidRPr="000662FE">
                  <w:rPr>
                    <w:rFonts w:ascii="Cooper Black" w:hAnsi="Cooper Black"/>
                    <w:sz w:val="28"/>
                    <w:szCs w:val="28"/>
                  </w:rPr>
                  <w:t xml:space="preserve">- Etude des problématiques d’intégration </w:t>
                </w:r>
              </w:p>
              <w:p w14:paraId="67051ECB" w14:textId="77777777" w:rsidR="001967BD" w:rsidRPr="000662FE" w:rsidRDefault="001967BD" w:rsidP="001967BD">
                <w:pPr>
                  <w:pStyle w:val="Titre2"/>
                  <w:rPr>
                    <w:rFonts w:ascii="Cooper Black" w:hAnsi="Cooper Black"/>
                    <w:sz w:val="28"/>
                    <w:szCs w:val="28"/>
                  </w:rPr>
                </w:pPr>
                <w:r w:rsidRPr="000662FE">
                  <w:rPr>
                    <w:rFonts w:ascii="Cooper Black" w:hAnsi="Cooper Black"/>
                    <w:sz w:val="28"/>
                    <w:szCs w:val="28"/>
                  </w:rPr>
                  <w:t xml:space="preserve">- Mettre en ligne un site web professionnel </w:t>
                </w:r>
              </w:p>
              <w:p w14:paraId="4A7B322E" w14:textId="77777777" w:rsidR="001967BD" w:rsidRPr="000662FE" w:rsidRDefault="00D67B21" w:rsidP="001967BD">
                <w:pPr>
                  <w:rPr>
                    <w:rFonts w:ascii="Cooper Black" w:hAnsi="Cooper Black"/>
                    <w:b w:val="0"/>
                    <w:szCs w:val="28"/>
                  </w:rPr>
                </w:pPr>
                <w:r w:rsidRPr="000662FE">
                  <w:rPr>
                    <w:rFonts w:ascii="Cooper Black" w:hAnsi="Cooper Black"/>
                    <w:b w:val="0"/>
                    <w:szCs w:val="28"/>
                  </w:rPr>
                  <w:t>Objectifs attendus :</w:t>
                </w:r>
                <w:r w:rsidR="001967BD" w:rsidRPr="000662FE">
                  <w:rPr>
                    <w:rFonts w:ascii="Cooper Black" w:hAnsi="Cooper Black"/>
                    <w:b w:val="0"/>
                    <w:szCs w:val="28"/>
                  </w:rPr>
                  <w:t xml:space="preserve"> </w:t>
                </w:r>
              </w:p>
              <w:p w14:paraId="7340DFC8" w14:textId="77777777" w:rsidR="001967BD" w:rsidRPr="000662FE" w:rsidRDefault="001967BD" w:rsidP="001967BD">
                <w:pPr>
                  <w:rPr>
                    <w:rFonts w:ascii="Cooper Black" w:hAnsi="Cooper Black"/>
                    <w:b w:val="0"/>
                    <w:szCs w:val="28"/>
                  </w:rPr>
                </w:pPr>
              </w:p>
              <w:p w14:paraId="1AD5EA07" w14:textId="77777777" w:rsidR="001967BD" w:rsidRPr="000662FE" w:rsidRDefault="00D67B21" w:rsidP="001967BD">
                <w:pPr>
                  <w:rPr>
                    <w:rFonts w:ascii="Cooper Black" w:hAnsi="Cooper Black"/>
                    <w:b w:val="0"/>
                    <w:szCs w:val="28"/>
                  </w:rPr>
                </w:pPr>
                <w:r w:rsidRPr="000662FE">
                  <w:rPr>
                    <w:rFonts w:ascii="Cooper Black" w:hAnsi="Cooper Black"/>
                    <w:b w:val="0"/>
                    <w:szCs w:val="28"/>
                  </w:rPr>
                  <w:t> L’utilisation d’une charte</w:t>
                </w:r>
                <w:r w:rsidR="001967BD" w:rsidRPr="000662FE">
                  <w:rPr>
                    <w:rFonts w:ascii="Cooper Black" w:hAnsi="Cooper Black"/>
                    <w:b w:val="0"/>
                    <w:szCs w:val="28"/>
                  </w:rPr>
                  <w:t xml:space="preserve"> graphique afin de séduire e</w:t>
                </w:r>
                <w:r w:rsidRPr="000662FE">
                  <w:rPr>
                    <w:rFonts w:ascii="Cooper Black" w:hAnsi="Cooper Black"/>
                    <w:b w:val="0"/>
                    <w:szCs w:val="28"/>
                  </w:rPr>
                  <w:t>t capter l’attention des visiteurs du site.</w:t>
                </w:r>
                <w:r w:rsidR="001967BD" w:rsidRPr="000662FE">
                  <w:rPr>
                    <w:rFonts w:ascii="Cooper Black" w:hAnsi="Cooper Black"/>
                    <w:b w:val="0"/>
                    <w:szCs w:val="28"/>
                  </w:rPr>
                  <w:t xml:space="preserve"> </w:t>
                </w:r>
              </w:p>
              <w:p w14:paraId="1B7FD773" w14:textId="77777777" w:rsidR="001967BD" w:rsidRPr="000662FE" w:rsidRDefault="001967BD" w:rsidP="001967BD">
                <w:pPr>
                  <w:rPr>
                    <w:rFonts w:ascii="Cooper Black" w:hAnsi="Cooper Black"/>
                    <w:b w:val="0"/>
                    <w:szCs w:val="28"/>
                  </w:rPr>
                </w:pPr>
                <w:r w:rsidRPr="000662FE">
                  <w:rPr>
                    <w:rFonts w:ascii="Cooper Black" w:hAnsi="Cooper Black"/>
                    <w:b w:val="0"/>
                    <w:szCs w:val="28"/>
                  </w:rPr>
                  <w:t xml:space="preserve"> La création d’un nouveau site vitrine et des fonctionnalités complémentaires </w:t>
                </w:r>
                <w:r w:rsidR="00D67B21" w:rsidRPr="000662FE">
                  <w:rPr>
                    <w:rFonts w:ascii="Cooper Black" w:hAnsi="Cooper Black"/>
                    <w:b w:val="0"/>
                    <w:szCs w:val="28"/>
                  </w:rPr>
                  <w:t>(compteurs de visites, formulaire de contact)</w:t>
                </w:r>
              </w:p>
              <w:p w14:paraId="12792681" w14:textId="77777777" w:rsidR="001967BD" w:rsidRPr="000662FE" w:rsidRDefault="001967BD" w:rsidP="001967BD">
                <w:pPr>
                  <w:rPr>
                    <w:rFonts w:ascii="Cooper Black" w:hAnsi="Cooper Black"/>
                    <w:b w:val="0"/>
                    <w:szCs w:val="28"/>
                  </w:rPr>
                </w:pPr>
                <w:r w:rsidRPr="000662FE">
                  <w:rPr>
                    <w:rFonts w:ascii="Cooper Black" w:hAnsi="Cooper Black"/>
                    <w:b w:val="0"/>
                    <w:szCs w:val="28"/>
                  </w:rPr>
                  <w:t xml:space="preserve"> La création d’un nouveau blog afin de partager l’actualité (sous forme de brèves) sur ce domaine </w:t>
                </w:r>
                <w:r w:rsidR="00D67B21" w:rsidRPr="000662FE">
                  <w:rPr>
                    <w:rFonts w:ascii="Cooper Black" w:hAnsi="Cooper Black"/>
                    <w:b w:val="0"/>
                    <w:szCs w:val="28"/>
                  </w:rPr>
                  <w:t>d’action (possibilité de rajouter du contenu sur les différentes pages via les publications).</w:t>
                </w:r>
              </w:p>
              <w:p w14:paraId="4CC6E087" w14:textId="77777777" w:rsidR="001967BD" w:rsidRPr="000662FE" w:rsidRDefault="001967BD" w:rsidP="001967BD">
                <w:pPr>
                  <w:rPr>
                    <w:rFonts w:ascii="Cooper Black" w:hAnsi="Cooper Black"/>
                    <w:b w:val="0"/>
                    <w:szCs w:val="28"/>
                  </w:rPr>
                </w:pPr>
              </w:p>
              <w:p w14:paraId="04A087B1" w14:textId="77777777" w:rsidR="001967BD" w:rsidRPr="000662FE" w:rsidRDefault="001967BD" w:rsidP="001967BD">
                <w:pPr>
                  <w:rPr>
                    <w:rFonts w:ascii="Cooper Black" w:hAnsi="Cooper Black"/>
                    <w:b w:val="0"/>
                    <w:szCs w:val="28"/>
                  </w:rPr>
                </w:pPr>
                <w:r w:rsidRPr="000662FE">
                  <w:rPr>
                    <w:rFonts w:ascii="Cooper Black" w:hAnsi="Cooper Black"/>
                    <w:b w:val="0"/>
                    <w:szCs w:val="28"/>
                  </w:rPr>
                  <w:t xml:space="preserve">Intégration </w:t>
                </w:r>
              </w:p>
              <w:p w14:paraId="1D825351" w14:textId="77777777" w:rsidR="001967BD" w:rsidRPr="000662FE" w:rsidRDefault="001967BD" w:rsidP="001967BD">
                <w:pPr>
                  <w:rPr>
                    <w:rFonts w:ascii="Cooper Black" w:hAnsi="Cooper Black"/>
                    <w:b w:val="0"/>
                    <w:szCs w:val="28"/>
                  </w:rPr>
                </w:pPr>
              </w:p>
              <w:p w14:paraId="2BC2FEE1" w14:textId="77777777" w:rsidR="001967BD" w:rsidRPr="000662FE" w:rsidRDefault="001967BD" w:rsidP="001967BD">
                <w:pPr>
                  <w:rPr>
                    <w:rFonts w:ascii="Cooper Black" w:hAnsi="Cooper Black"/>
                    <w:b w:val="0"/>
                    <w:szCs w:val="28"/>
                  </w:rPr>
                </w:pPr>
                <w:r w:rsidRPr="000662FE">
                  <w:rPr>
                    <w:rFonts w:ascii="Cooper Black" w:hAnsi="Cooper Black"/>
                    <w:b w:val="0"/>
                    <w:szCs w:val="28"/>
                  </w:rPr>
                  <w:t xml:space="preserve">L’ensemble du portail devra être compatible avec les dernières versions des navigateurs les plus utilisés du marché, soit : </w:t>
                </w:r>
              </w:p>
              <w:p w14:paraId="72B8B6E8" w14:textId="77777777" w:rsidR="001967BD" w:rsidRPr="000662FE" w:rsidRDefault="001967BD" w:rsidP="001967BD">
                <w:pPr>
                  <w:rPr>
                    <w:rFonts w:ascii="Cooper Black" w:hAnsi="Cooper Black"/>
                    <w:b w:val="0"/>
                    <w:szCs w:val="28"/>
                  </w:rPr>
                </w:pPr>
              </w:p>
              <w:p w14:paraId="334DD2D3" w14:textId="77777777" w:rsidR="001967BD" w:rsidRPr="000662FE" w:rsidRDefault="001967BD" w:rsidP="001967BD">
                <w:pPr>
                  <w:rPr>
                    <w:rFonts w:ascii="Cooper Black" w:hAnsi="Cooper Black"/>
                    <w:b w:val="0"/>
                    <w:szCs w:val="28"/>
                  </w:rPr>
                </w:pPr>
                <w:r w:rsidRPr="000662FE">
                  <w:rPr>
                    <w:rFonts w:ascii="Cooper Black" w:hAnsi="Cooper Black"/>
                    <w:b w:val="0"/>
                    <w:szCs w:val="28"/>
                  </w:rPr>
                  <w:t xml:space="preserve"> Mozilla Firefox, Chrome, Edge / Internet Explorer, Safari, Opéra </w:t>
                </w:r>
              </w:p>
              <w:p w14:paraId="4B9DBBE6" w14:textId="77777777" w:rsidR="001967BD" w:rsidRPr="000662FE" w:rsidRDefault="001967BD" w:rsidP="001967BD">
                <w:pPr>
                  <w:rPr>
                    <w:rFonts w:ascii="Cooper Black" w:hAnsi="Cooper Black"/>
                    <w:b w:val="0"/>
                    <w:szCs w:val="28"/>
                  </w:rPr>
                </w:pPr>
              </w:p>
              <w:p w14:paraId="7D3E38D3" w14:textId="77777777" w:rsidR="001967BD" w:rsidRPr="000662FE" w:rsidRDefault="001967BD" w:rsidP="001967BD">
                <w:pPr>
                  <w:rPr>
                    <w:rFonts w:ascii="Cooper Black" w:hAnsi="Cooper Black"/>
                    <w:b w:val="0"/>
                    <w:szCs w:val="28"/>
                  </w:rPr>
                </w:pPr>
              </w:p>
              <w:p w14:paraId="5716E16D" w14:textId="77777777" w:rsidR="001967BD" w:rsidRPr="000662FE" w:rsidRDefault="001967BD" w:rsidP="001967BD">
                <w:pPr>
                  <w:rPr>
                    <w:rFonts w:ascii="Cooper Black" w:hAnsi="Cooper Black"/>
                    <w:b w:val="0"/>
                    <w:szCs w:val="28"/>
                  </w:rPr>
                </w:pPr>
                <w:r w:rsidRPr="000662FE">
                  <w:rPr>
                    <w:rFonts w:ascii="Cooper Black" w:hAnsi="Cooper Black"/>
                    <w:b w:val="0"/>
                    <w:szCs w:val="28"/>
                  </w:rPr>
                  <w:t xml:space="preserve"> </w:t>
                </w:r>
              </w:p>
              <w:p w14:paraId="23D2E64B" w14:textId="77777777" w:rsidR="001967BD" w:rsidRPr="000662FE" w:rsidRDefault="001967BD" w:rsidP="001967BD">
                <w:pPr>
                  <w:rPr>
                    <w:rFonts w:ascii="Cooper Black" w:hAnsi="Cooper Black"/>
                    <w:b w:val="0"/>
                    <w:szCs w:val="28"/>
                  </w:rPr>
                </w:pPr>
              </w:p>
              <w:p w14:paraId="6CD9A0F6" w14:textId="77777777" w:rsidR="001967BD" w:rsidRPr="000662FE" w:rsidRDefault="001967BD" w:rsidP="001967BD">
                <w:pPr>
                  <w:rPr>
                    <w:rFonts w:ascii="Cooper Black" w:hAnsi="Cooper Black"/>
                    <w:b w:val="0"/>
                    <w:szCs w:val="28"/>
                  </w:rPr>
                </w:pPr>
                <w:r w:rsidRPr="000662FE">
                  <w:rPr>
                    <w:rFonts w:ascii="Cooper Black" w:hAnsi="Cooper Black"/>
                    <w:b w:val="0"/>
                    <w:szCs w:val="28"/>
                  </w:rPr>
                  <w:t xml:space="preserve">Le site devra être compatible tous supports, y compris tablette et smartphone. Il serait donc judicieux de prévoir une base responsive design. </w:t>
                </w:r>
              </w:p>
              <w:p w14:paraId="7400F5C6" w14:textId="77777777" w:rsidR="00D67B21" w:rsidRPr="000662FE" w:rsidRDefault="00D67B21" w:rsidP="00D67B21">
                <w:pPr>
                  <w:rPr>
                    <w:rFonts w:ascii="Cooper Black" w:hAnsi="Cooper Black"/>
                    <w:b w:val="0"/>
                    <w:szCs w:val="28"/>
                  </w:rPr>
                </w:pPr>
                <w:r w:rsidRPr="000662FE">
                  <w:rPr>
                    <w:rFonts w:ascii="Cooper Black" w:hAnsi="Cooper Black"/>
                    <w:b w:val="0"/>
                    <w:szCs w:val="28"/>
                  </w:rPr>
                  <w:t xml:space="preserve">Le code-source du site devra être valide w3c et également indenté, commenté pour faciliter le travail collaboratif ou la reprise de projet. </w:t>
                </w:r>
              </w:p>
              <w:p w14:paraId="63E1A93C" w14:textId="77777777" w:rsidR="00D67B21" w:rsidRPr="000662FE" w:rsidRDefault="00D67B21" w:rsidP="00D67B21">
                <w:pPr>
                  <w:rPr>
                    <w:rFonts w:ascii="Cooper Black" w:hAnsi="Cooper Black"/>
                    <w:b w:val="0"/>
                    <w:szCs w:val="28"/>
                  </w:rPr>
                </w:pPr>
              </w:p>
              <w:p w14:paraId="632649D2" w14:textId="77777777" w:rsidR="00D67B21" w:rsidRPr="000662FE" w:rsidRDefault="00D67B21" w:rsidP="00D67B21">
                <w:pPr>
                  <w:rPr>
                    <w:rFonts w:ascii="Cooper Black" w:hAnsi="Cooper Black"/>
                    <w:b w:val="0"/>
                    <w:szCs w:val="28"/>
                  </w:rPr>
                </w:pPr>
                <w:r w:rsidRPr="000662FE">
                  <w:rPr>
                    <w:rFonts w:ascii="Cooper Black" w:hAnsi="Cooper Black"/>
                    <w:b w:val="0"/>
                    <w:szCs w:val="28"/>
                  </w:rPr>
                  <w:t xml:space="preserve"> </w:t>
                </w:r>
              </w:p>
              <w:p w14:paraId="4EEAF420" w14:textId="77777777" w:rsidR="00D67B21" w:rsidRPr="000662FE" w:rsidRDefault="00D67B21" w:rsidP="00D67B21">
                <w:pPr>
                  <w:rPr>
                    <w:rFonts w:ascii="Cooper Black" w:hAnsi="Cooper Black"/>
                    <w:b w:val="0"/>
                    <w:szCs w:val="28"/>
                  </w:rPr>
                </w:pPr>
              </w:p>
              <w:p w14:paraId="26A44C9D" w14:textId="77777777" w:rsidR="00D67B21" w:rsidRPr="000662FE" w:rsidRDefault="00D67B21" w:rsidP="00D67B21">
                <w:pPr>
                  <w:rPr>
                    <w:rFonts w:ascii="Cooper Black" w:hAnsi="Cooper Black"/>
                    <w:b w:val="0"/>
                    <w:szCs w:val="28"/>
                  </w:rPr>
                </w:pPr>
                <w:r w:rsidRPr="000662FE">
                  <w:rPr>
                    <w:rFonts w:ascii="Cooper Black" w:hAnsi="Cooper Black"/>
                    <w:b w:val="0"/>
                    <w:szCs w:val="28"/>
                  </w:rPr>
                  <w:t xml:space="preserve">La réalisation du site se fera sans moteur de gestion de contenu (CMS), sans l’aide de modèle-thème-TEMPLATE ni de FRAMEWORK HTML/CSS. Dans le cadre de ce projet, le </w:t>
                </w:r>
              </w:p>
              <w:p w14:paraId="081BE679" w14:textId="77777777" w:rsidR="00D67B21" w:rsidRPr="000662FE" w:rsidRDefault="00D67B21" w:rsidP="00D67B21">
                <w:pPr>
                  <w:rPr>
                    <w:rFonts w:ascii="Cooper Black" w:hAnsi="Cooper Black"/>
                    <w:b w:val="0"/>
                    <w:szCs w:val="28"/>
                  </w:rPr>
                </w:pPr>
                <w:r w:rsidRPr="000662FE">
                  <w:rPr>
                    <w:rFonts w:ascii="Cooper Black" w:hAnsi="Cooper Black"/>
                    <w:b w:val="0"/>
                    <w:szCs w:val="28"/>
                  </w:rPr>
                  <w:t xml:space="preserve">Client souhaite obtenir un site unique qui nécessite un nouveau développement. </w:t>
                </w:r>
              </w:p>
              <w:p w14:paraId="316575B7" w14:textId="77777777" w:rsidR="00D67B21" w:rsidRPr="000662FE" w:rsidRDefault="00D67B21" w:rsidP="00D67B21">
                <w:pPr>
                  <w:rPr>
                    <w:rFonts w:ascii="Cooper Black" w:hAnsi="Cooper Black"/>
                    <w:b w:val="0"/>
                    <w:szCs w:val="28"/>
                  </w:rPr>
                </w:pPr>
              </w:p>
              <w:p w14:paraId="1C61CB71" w14:textId="77777777" w:rsidR="00D67B21" w:rsidRPr="000662FE" w:rsidRDefault="00D67B21" w:rsidP="00D67B21">
                <w:pPr>
                  <w:rPr>
                    <w:rFonts w:ascii="Cooper Black" w:hAnsi="Cooper Black"/>
                    <w:b w:val="0"/>
                    <w:szCs w:val="28"/>
                  </w:rPr>
                </w:pPr>
                <w:r w:rsidRPr="000662FE">
                  <w:rPr>
                    <w:rFonts w:ascii="Cooper Black" w:hAnsi="Cooper Black"/>
                    <w:b w:val="0"/>
                    <w:szCs w:val="28"/>
                  </w:rPr>
                  <w:t>Nous fournissons une maquette graphique ou visuels : logo, images, photos, vidéos, de code couleur (voir document annexe).</w:t>
                </w:r>
              </w:p>
              <w:p w14:paraId="6EC67F58" w14:textId="77777777" w:rsidR="00D67B21" w:rsidRPr="000662FE" w:rsidRDefault="00D67B21" w:rsidP="00D67B21">
                <w:pPr>
                  <w:rPr>
                    <w:rFonts w:ascii="Cooper Black" w:hAnsi="Cooper Black"/>
                    <w:b w:val="0"/>
                    <w:szCs w:val="28"/>
                  </w:rPr>
                </w:pPr>
              </w:p>
              <w:p w14:paraId="5010563E" w14:textId="77777777" w:rsidR="00D67B21" w:rsidRPr="000662FE" w:rsidRDefault="00D67B21" w:rsidP="00D67B21">
                <w:pPr>
                  <w:rPr>
                    <w:rFonts w:ascii="Cooper Black" w:hAnsi="Cooper Black"/>
                    <w:b w:val="0"/>
                    <w:szCs w:val="28"/>
                  </w:rPr>
                </w:pPr>
                <w:r w:rsidRPr="000662FE">
                  <w:rPr>
                    <w:rFonts w:ascii="Cooper Black" w:hAnsi="Cooper Black"/>
                    <w:b w:val="0"/>
                    <w:szCs w:val="28"/>
                  </w:rPr>
                  <w:t xml:space="preserve">Le site doit être hébergé et mis en ligne pour la présentation du projet. </w:t>
                </w:r>
              </w:p>
              <w:p w14:paraId="1DC96B5B" w14:textId="77777777" w:rsidR="00D67B21" w:rsidRPr="000662FE" w:rsidRDefault="00D67B21" w:rsidP="00D67B21">
                <w:pPr>
                  <w:rPr>
                    <w:rFonts w:ascii="Cooper Black" w:hAnsi="Cooper Black"/>
                    <w:b w:val="0"/>
                    <w:szCs w:val="28"/>
                  </w:rPr>
                </w:pPr>
              </w:p>
              <w:p w14:paraId="53284BF0" w14:textId="77777777" w:rsidR="00D67B21" w:rsidRPr="000662FE" w:rsidRDefault="00D67B21" w:rsidP="00D67B21">
                <w:pPr>
                  <w:rPr>
                    <w:rFonts w:ascii="Cooper Black" w:hAnsi="Cooper Black"/>
                    <w:b w:val="0"/>
                    <w:szCs w:val="28"/>
                  </w:rPr>
                </w:pPr>
                <w:r w:rsidRPr="000662FE">
                  <w:rPr>
                    <w:rFonts w:ascii="Cooper Black" w:hAnsi="Cooper Black"/>
                    <w:b w:val="0"/>
                    <w:szCs w:val="28"/>
                  </w:rPr>
                  <w:t xml:space="preserve">Référencement </w:t>
                </w:r>
              </w:p>
              <w:p w14:paraId="4BF613C6" w14:textId="77777777" w:rsidR="00D67B21" w:rsidRPr="000662FE" w:rsidRDefault="00D67B21" w:rsidP="00D67B21">
                <w:pPr>
                  <w:rPr>
                    <w:rFonts w:ascii="Cooper Black" w:hAnsi="Cooper Black"/>
                    <w:b w:val="0"/>
                    <w:szCs w:val="28"/>
                  </w:rPr>
                </w:pPr>
              </w:p>
              <w:p w14:paraId="3A6167C0" w14:textId="77777777" w:rsidR="00D67B21" w:rsidRPr="000662FE" w:rsidRDefault="00D67B21" w:rsidP="00D67B21">
                <w:pPr>
                  <w:rPr>
                    <w:rFonts w:ascii="Cooper Black" w:hAnsi="Cooper Black"/>
                    <w:b w:val="0"/>
                    <w:szCs w:val="28"/>
                  </w:rPr>
                </w:pPr>
                <w:r w:rsidRPr="000662FE">
                  <w:rPr>
                    <w:rFonts w:ascii="Cooper Black" w:hAnsi="Cooper Black"/>
                    <w:b w:val="0"/>
                    <w:szCs w:val="28"/>
                  </w:rPr>
                  <w:t xml:space="preserve">Le référencement et le positionnement d’un site est d’une importance cruciale pour attirer une bonne audience. Les principes et règles de métier pour atteindre cet objectif </w:t>
                </w:r>
              </w:p>
              <w:p w14:paraId="45D5FBE7" w14:textId="77777777" w:rsidR="00D67B21" w:rsidRPr="000662FE" w:rsidRDefault="00D67B21" w:rsidP="00D67B21">
                <w:pPr>
                  <w:rPr>
                    <w:rFonts w:ascii="Cooper Black" w:hAnsi="Cooper Black"/>
                    <w:b w:val="0"/>
                    <w:szCs w:val="28"/>
                  </w:rPr>
                </w:pPr>
                <w:r w:rsidRPr="000662FE">
                  <w:rPr>
                    <w:rFonts w:ascii="Cooper Black" w:hAnsi="Cooper Black"/>
                    <w:b w:val="0"/>
                    <w:szCs w:val="28"/>
                  </w:rPr>
                  <w:t xml:space="preserve">Devront être mis en œuvre dès la conception du portail. </w:t>
                </w:r>
              </w:p>
              <w:p w14:paraId="3D2DADE0" w14:textId="77777777" w:rsidR="00D67B21" w:rsidRPr="000662FE" w:rsidRDefault="00D67B21" w:rsidP="00D67B21">
                <w:pPr>
                  <w:rPr>
                    <w:rFonts w:ascii="Cooper Black" w:hAnsi="Cooper Black"/>
                    <w:b w:val="0"/>
                    <w:szCs w:val="28"/>
                  </w:rPr>
                </w:pPr>
              </w:p>
              <w:p w14:paraId="1C7445DD" w14:textId="77777777" w:rsidR="00D67B21" w:rsidRPr="000662FE" w:rsidRDefault="00D67B21" w:rsidP="00D67B21">
                <w:pPr>
                  <w:rPr>
                    <w:rFonts w:ascii="Cooper Black" w:hAnsi="Cooper Black"/>
                    <w:b w:val="0"/>
                    <w:szCs w:val="28"/>
                  </w:rPr>
                </w:pPr>
                <w:r w:rsidRPr="000662FE">
                  <w:rPr>
                    <w:rFonts w:ascii="Cooper Black" w:hAnsi="Cooper Black"/>
                    <w:b w:val="0"/>
                    <w:szCs w:val="28"/>
                  </w:rPr>
                  <w:br w:type="page"/>
                </w:r>
              </w:p>
              <w:p w14:paraId="33A900CF" w14:textId="77777777" w:rsidR="001967BD" w:rsidRPr="000662FE" w:rsidRDefault="001967BD" w:rsidP="001967BD">
                <w:pPr>
                  <w:rPr>
                    <w:rFonts w:ascii="Cooper Black" w:hAnsi="Cooper Black"/>
                    <w:b w:val="0"/>
                    <w:szCs w:val="28"/>
                  </w:rPr>
                </w:pPr>
              </w:p>
              <w:p w14:paraId="7590D0A6" w14:textId="77777777" w:rsidR="001967BD" w:rsidRPr="000662FE" w:rsidRDefault="001967BD" w:rsidP="001967BD">
                <w:pPr>
                  <w:pStyle w:val="Titre2"/>
                  <w:rPr>
                    <w:rFonts w:ascii="Cooper Black" w:hAnsi="Cooper Black"/>
                    <w:sz w:val="28"/>
                    <w:szCs w:val="28"/>
                  </w:rPr>
                </w:pPr>
              </w:p>
              <w:p w14:paraId="4FA16D22" w14:textId="77777777" w:rsidR="00D67B21" w:rsidRPr="000662FE" w:rsidRDefault="00D67B21" w:rsidP="00D67B21">
                <w:pPr>
                  <w:rPr>
                    <w:rFonts w:ascii="Cooper Black" w:hAnsi="Cooper Black"/>
                    <w:b w:val="0"/>
                    <w:szCs w:val="28"/>
                  </w:rPr>
                </w:pPr>
              </w:p>
              <w:p w14:paraId="7EE4A2DD" w14:textId="77777777" w:rsidR="00933498" w:rsidRDefault="00933498" w:rsidP="001967BD">
                <w:pPr>
                  <w:pStyle w:val="Titre2"/>
                  <w:rPr>
                    <w:rFonts w:ascii="Cooper Black" w:hAnsi="Cooper Black"/>
                    <w:sz w:val="28"/>
                    <w:szCs w:val="28"/>
                  </w:rPr>
                </w:pPr>
                <w:r w:rsidRPr="00933498">
                  <w:rPr>
                    <w:rFonts w:eastAsiaTheme="minorEastAsia" w:cstheme="minorBidi"/>
                    <w:b/>
                    <w:noProof/>
                    <w:sz w:val="28"/>
                    <w:szCs w:val="22"/>
                    <w:lang w:eastAsia="fr-FR"/>
                  </w:rPr>
                  <w:lastRenderedPageBreak/>
                  <mc:AlternateContent>
                    <mc:Choice Requires="wps">
                      <w:drawing>
                        <wp:anchor distT="45720" distB="45720" distL="114300" distR="114300" simplePos="0" relativeHeight="251675648" behindDoc="0" locked="0" layoutInCell="1" allowOverlap="1" wp14:anchorId="7FA7CB35" wp14:editId="632BAB5C">
                          <wp:simplePos x="0" y="0"/>
                          <wp:positionH relativeFrom="column">
                            <wp:posOffset>-5611</wp:posOffset>
                          </wp:positionH>
                          <wp:positionV relativeFrom="paragraph">
                            <wp:posOffset>54904</wp:posOffset>
                          </wp:positionV>
                          <wp:extent cx="4107976" cy="7983940"/>
                          <wp:effectExtent l="0" t="0" r="0" b="0"/>
                          <wp:wrapNone/>
                          <wp:docPr id="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7976" cy="7983940"/>
                                  </a:xfrm>
                                  <a:prstGeom prst="rect">
                                    <a:avLst/>
                                  </a:prstGeom>
                                  <a:noFill/>
                                  <a:ln w="9525">
                                    <a:noFill/>
                                    <a:miter lim="800000"/>
                                    <a:headEnd/>
                                    <a:tailEnd/>
                                  </a:ln>
                                </wps:spPr>
                                <wps:txbx>
                                  <w:txbxContent>
                                    <w:p w14:paraId="6D1ECB6E" w14:textId="77777777" w:rsidR="00DF2F2F" w:rsidRPr="00933498" w:rsidRDefault="00DF2F2F" w:rsidP="00933498">
                                      <w:pPr>
                                        <w:rPr>
                                          <w:rFonts w:ascii="Cooper Black" w:hAnsi="Cooper Black"/>
                                          <w:b w:val="0"/>
                                          <w:color w:val="auto"/>
                                          <w:sz w:val="22"/>
                                        </w:rPr>
                                      </w:pPr>
                                      <w:r w:rsidRPr="00933498">
                                        <w:rPr>
                                          <w:rFonts w:ascii="Cooper Black" w:hAnsi="Cooper Black"/>
                                          <w:b w:val="0"/>
                                          <w:color w:val="auto"/>
                                          <w:sz w:val="22"/>
                                        </w:rPr>
                                        <w:t xml:space="preserve">Sommaire : </w:t>
                                      </w:r>
                                    </w:p>
                                    <w:p w14:paraId="516F2FC6" w14:textId="77777777" w:rsidR="00DF2F2F" w:rsidRPr="00933498" w:rsidRDefault="00DF2F2F" w:rsidP="00933498">
                                      <w:pPr>
                                        <w:rPr>
                                          <w:rFonts w:ascii="Cooper Black" w:hAnsi="Cooper Black"/>
                                          <w:b w:val="0"/>
                                          <w:color w:val="auto"/>
                                          <w:sz w:val="22"/>
                                        </w:rPr>
                                      </w:pPr>
                                    </w:p>
                                    <w:p w14:paraId="31889FAA" w14:textId="77777777" w:rsidR="00DF2F2F" w:rsidRPr="00933498" w:rsidRDefault="00DF2F2F" w:rsidP="00933498">
                                      <w:pPr>
                                        <w:rPr>
                                          <w:rFonts w:ascii="Cooper Black" w:hAnsi="Cooper Black"/>
                                          <w:b w:val="0"/>
                                          <w:color w:val="auto"/>
                                          <w:sz w:val="22"/>
                                        </w:rPr>
                                      </w:pPr>
                                      <w:r w:rsidRPr="00A85692">
                                        <w:rPr>
                                          <w:rFonts w:ascii="Cooper Black" w:hAnsi="Cooper Black"/>
                                          <w:b w:val="0"/>
                                          <w:color w:val="auto"/>
                                          <w:sz w:val="22"/>
                                          <w:highlight w:val="yellow"/>
                                        </w:rPr>
                                        <w:t>01 – Présentation</w:t>
                                      </w:r>
                                      <w:r w:rsidRPr="00933498">
                                        <w:rPr>
                                          <w:rFonts w:ascii="Cooper Black" w:hAnsi="Cooper Black"/>
                                          <w:b w:val="0"/>
                                          <w:color w:val="auto"/>
                                          <w:sz w:val="22"/>
                                        </w:rPr>
                                        <w:t xml:space="preserve"> </w:t>
                                      </w:r>
                                    </w:p>
                                    <w:p w14:paraId="61620357" w14:textId="77777777" w:rsidR="00DF2F2F" w:rsidRPr="00933498" w:rsidRDefault="00DF2F2F" w:rsidP="00933498">
                                      <w:pPr>
                                        <w:rPr>
                                          <w:rFonts w:ascii="Cooper Black" w:hAnsi="Cooper Black"/>
                                          <w:b w:val="0"/>
                                          <w:color w:val="auto"/>
                                          <w:sz w:val="22"/>
                                        </w:rPr>
                                      </w:pPr>
                                    </w:p>
                                    <w:p w14:paraId="0826FE7F" w14:textId="77777777" w:rsidR="00DF2F2F" w:rsidRPr="00933498" w:rsidRDefault="00DF2F2F" w:rsidP="00933498">
                                      <w:pPr>
                                        <w:rPr>
                                          <w:rFonts w:ascii="Cooper Black" w:hAnsi="Cooper Black"/>
                                          <w:b w:val="0"/>
                                          <w:color w:val="auto"/>
                                          <w:sz w:val="22"/>
                                        </w:rPr>
                                      </w:pPr>
                                      <w:r w:rsidRPr="00A85692">
                                        <w:rPr>
                                          <w:rFonts w:ascii="Cooper Black" w:hAnsi="Cooper Black"/>
                                          <w:b w:val="0"/>
                                          <w:color w:val="auto"/>
                                          <w:sz w:val="22"/>
                                          <w:highlight w:val="yellow"/>
                                        </w:rPr>
                                        <w:t xml:space="preserve">02 – Architecture </w:t>
                                      </w:r>
                                      <w:proofErr w:type="spellStart"/>
                                      <w:r w:rsidRPr="00A85692">
                                        <w:rPr>
                                          <w:rFonts w:ascii="Cooper Black" w:hAnsi="Cooper Black"/>
                                          <w:b w:val="0"/>
                                          <w:color w:val="auto"/>
                                          <w:sz w:val="22"/>
                                          <w:highlight w:val="yellow"/>
                                        </w:rPr>
                                        <w:t>florian</w:t>
                                      </w:r>
                                      <w:proofErr w:type="spellEnd"/>
                                    </w:p>
                                    <w:p w14:paraId="5AFDF21A" w14:textId="77777777" w:rsidR="00DF2F2F" w:rsidRPr="00933498" w:rsidRDefault="00DF2F2F" w:rsidP="00933498">
                                      <w:pPr>
                                        <w:rPr>
                                          <w:rFonts w:ascii="Cooper Black" w:hAnsi="Cooper Black"/>
                                          <w:b w:val="0"/>
                                          <w:color w:val="auto"/>
                                          <w:sz w:val="22"/>
                                        </w:rPr>
                                      </w:pPr>
                                    </w:p>
                                    <w:p w14:paraId="5B3DB07A" w14:textId="77777777" w:rsidR="00DF2F2F" w:rsidRPr="00933498" w:rsidRDefault="00DF2F2F" w:rsidP="00933498">
                                      <w:pPr>
                                        <w:rPr>
                                          <w:rFonts w:ascii="Cooper Black" w:hAnsi="Cooper Black"/>
                                          <w:b w:val="0"/>
                                          <w:color w:val="auto"/>
                                          <w:sz w:val="22"/>
                                        </w:rPr>
                                      </w:pPr>
                                      <w:r w:rsidRPr="006B11EE">
                                        <w:rPr>
                                          <w:rFonts w:ascii="Cooper Black" w:hAnsi="Cooper Black"/>
                                          <w:b w:val="0"/>
                                          <w:color w:val="auto"/>
                                          <w:sz w:val="22"/>
                                          <w:highlight w:val="yellow"/>
                                        </w:rPr>
                                        <w:t>03 – Page d’Accueil Florian</w:t>
                                      </w:r>
                                      <w:r w:rsidRPr="00933498">
                                        <w:rPr>
                                          <w:rFonts w:ascii="Cooper Black" w:hAnsi="Cooper Black"/>
                                          <w:b w:val="0"/>
                                          <w:color w:val="auto"/>
                                          <w:sz w:val="22"/>
                                        </w:rPr>
                                        <w:t xml:space="preserve"> </w:t>
                                      </w:r>
                                    </w:p>
                                    <w:p w14:paraId="68A81AC6" w14:textId="77777777" w:rsidR="00DF2F2F" w:rsidRPr="00933498" w:rsidRDefault="00DF2F2F" w:rsidP="00933498">
                                      <w:pPr>
                                        <w:rPr>
                                          <w:rFonts w:ascii="Cooper Black" w:hAnsi="Cooper Black"/>
                                          <w:b w:val="0"/>
                                          <w:color w:val="auto"/>
                                          <w:sz w:val="22"/>
                                        </w:rPr>
                                      </w:pPr>
                                    </w:p>
                                    <w:p w14:paraId="141811B2" w14:textId="77777777" w:rsidR="00DF2F2F" w:rsidRPr="00933498" w:rsidRDefault="00DF2F2F" w:rsidP="00933498">
                                      <w:pPr>
                                        <w:rPr>
                                          <w:rFonts w:ascii="Cooper Black" w:hAnsi="Cooper Black"/>
                                          <w:b w:val="0"/>
                                          <w:color w:val="auto"/>
                                          <w:sz w:val="22"/>
                                        </w:rPr>
                                      </w:pPr>
                                      <w:r w:rsidRPr="00933498">
                                        <w:rPr>
                                          <w:rFonts w:ascii="Cooper Black" w:hAnsi="Cooper Black"/>
                                          <w:b w:val="0"/>
                                          <w:color w:val="auto"/>
                                          <w:sz w:val="22"/>
                                        </w:rPr>
                                        <w:t>04 – Page : Infos Mathilde</w:t>
                                      </w:r>
                                      <w:r w:rsidR="00B84215">
                                        <w:rPr>
                                          <w:rFonts w:ascii="Cooper Black" w:hAnsi="Cooper Black"/>
                                          <w:b w:val="0"/>
                                          <w:color w:val="auto"/>
                                          <w:sz w:val="22"/>
                                        </w:rPr>
                                        <w:t xml:space="preserve"> </w:t>
                                      </w:r>
                                    </w:p>
                                    <w:p w14:paraId="7A6BA57D" w14:textId="77777777" w:rsidR="00DF2F2F" w:rsidRPr="00933498" w:rsidRDefault="00DF2F2F" w:rsidP="00933498">
                                      <w:pPr>
                                        <w:rPr>
                                          <w:rFonts w:ascii="Cooper Black" w:hAnsi="Cooper Black"/>
                                          <w:b w:val="0"/>
                                          <w:color w:val="auto"/>
                                          <w:sz w:val="22"/>
                                        </w:rPr>
                                      </w:pPr>
                                    </w:p>
                                    <w:p w14:paraId="0EB8A5B9" w14:textId="77777777" w:rsidR="00DF2F2F" w:rsidRPr="00933498" w:rsidRDefault="00DF2F2F" w:rsidP="00933498">
                                      <w:pPr>
                                        <w:rPr>
                                          <w:rFonts w:ascii="Cooper Black" w:hAnsi="Cooper Black"/>
                                          <w:b w:val="0"/>
                                          <w:color w:val="auto"/>
                                          <w:sz w:val="22"/>
                                        </w:rPr>
                                      </w:pPr>
                                      <w:r w:rsidRPr="00A85692">
                                        <w:rPr>
                                          <w:rFonts w:ascii="Cooper Black" w:hAnsi="Cooper Black"/>
                                          <w:b w:val="0"/>
                                          <w:color w:val="auto"/>
                                          <w:sz w:val="22"/>
                                          <w:highlight w:val="yellow"/>
                                        </w:rPr>
                                        <w:t xml:space="preserve">05 – Page : Le Club  </w:t>
                                      </w:r>
                                      <w:proofErr w:type="spellStart"/>
                                      <w:r w:rsidRPr="00A85692">
                                        <w:rPr>
                                          <w:rFonts w:ascii="Cooper Black" w:hAnsi="Cooper Black"/>
                                          <w:b w:val="0"/>
                                          <w:color w:val="auto"/>
                                          <w:sz w:val="22"/>
                                          <w:highlight w:val="yellow"/>
                                        </w:rPr>
                                        <w:t>florian</w:t>
                                      </w:r>
                                      <w:proofErr w:type="spellEnd"/>
                                    </w:p>
                                    <w:p w14:paraId="5CBA60AE" w14:textId="77777777" w:rsidR="00DF2F2F" w:rsidRPr="00933498" w:rsidRDefault="00DF2F2F" w:rsidP="00933498">
                                      <w:pPr>
                                        <w:rPr>
                                          <w:rFonts w:ascii="Cooper Black" w:hAnsi="Cooper Black"/>
                                          <w:b w:val="0"/>
                                          <w:color w:val="auto"/>
                                          <w:sz w:val="22"/>
                                        </w:rPr>
                                      </w:pPr>
                                    </w:p>
                                    <w:p w14:paraId="751BCF12" w14:textId="77777777" w:rsidR="00DF2F2F" w:rsidRPr="00933498" w:rsidRDefault="00DF2F2F" w:rsidP="00933498">
                                      <w:pPr>
                                        <w:rPr>
                                          <w:rFonts w:ascii="Cooper Black" w:hAnsi="Cooper Black"/>
                                          <w:b w:val="0"/>
                                          <w:color w:val="auto"/>
                                          <w:sz w:val="22"/>
                                        </w:rPr>
                                      </w:pPr>
                                      <w:r w:rsidRPr="00933498">
                                        <w:rPr>
                                          <w:rFonts w:ascii="Cooper Black" w:hAnsi="Cooper Black"/>
                                          <w:b w:val="0"/>
                                          <w:color w:val="auto"/>
                                          <w:sz w:val="22"/>
                                        </w:rPr>
                                        <w:t xml:space="preserve">06 – Page : Adhésions   </w:t>
                                      </w:r>
                                      <w:proofErr w:type="spellStart"/>
                                      <w:r w:rsidRPr="00933498">
                                        <w:rPr>
                                          <w:rFonts w:ascii="Cooper Black" w:hAnsi="Cooper Black"/>
                                          <w:b w:val="0"/>
                                          <w:color w:val="auto"/>
                                          <w:sz w:val="22"/>
                                        </w:rPr>
                                        <w:t>Raiyane</w:t>
                                      </w:r>
                                      <w:proofErr w:type="spellEnd"/>
                                      <w:r w:rsidR="00B84215">
                                        <w:rPr>
                                          <w:rFonts w:ascii="Cooper Black" w:hAnsi="Cooper Black"/>
                                          <w:b w:val="0"/>
                                          <w:color w:val="auto"/>
                                          <w:sz w:val="22"/>
                                        </w:rPr>
                                        <w:t xml:space="preserve">  +tard </w:t>
                                      </w:r>
                                    </w:p>
                                    <w:p w14:paraId="46E3D9E7" w14:textId="77777777" w:rsidR="00DF2F2F" w:rsidRPr="00933498" w:rsidRDefault="00DF2F2F" w:rsidP="00933498">
                                      <w:pPr>
                                        <w:rPr>
                                          <w:rFonts w:ascii="Cooper Black" w:hAnsi="Cooper Black"/>
                                          <w:b w:val="0"/>
                                          <w:color w:val="auto"/>
                                          <w:sz w:val="22"/>
                                        </w:rPr>
                                      </w:pPr>
                                      <w:r w:rsidRPr="00933498">
                                        <w:rPr>
                                          <w:rFonts w:ascii="Cooper Black" w:hAnsi="Cooper Black"/>
                                          <w:b w:val="0"/>
                                          <w:color w:val="auto"/>
                                          <w:sz w:val="22"/>
                                        </w:rPr>
                                        <w:t xml:space="preserve">Comment </w:t>
                                      </w:r>
                                      <w:r w:rsidR="00BB54E7" w:rsidRPr="00933498">
                                        <w:rPr>
                                          <w:rFonts w:ascii="Cooper Black" w:hAnsi="Cooper Black"/>
                                          <w:b w:val="0"/>
                                          <w:color w:val="auto"/>
                                          <w:sz w:val="22"/>
                                        </w:rPr>
                                        <w:t>adhèrera</w:t>
                                      </w:r>
                                      <w:r w:rsidRPr="00933498">
                                        <w:rPr>
                                          <w:rFonts w:ascii="Cooper Black" w:hAnsi="Cooper Black"/>
                                          <w:b w:val="0"/>
                                          <w:color w:val="auto"/>
                                          <w:sz w:val="22"/>
                                        </w:rPr>
                                        <w:t xml:space="preserve"> au club.</w:t>
                                      </w:r>
                                    </w:p>
                                    <w:p w14:paraId="2E2B5035" w14:textId="77777777" w:rsidR="00DF2F2F" w:rsidRPr="00933498" w:rsidRDefault="00DF2F2F" w:rsidP="00933498">
                                      <w:pPr>
                                        <w:rPr>
                                          <w:rFonts w:ascii="Cooper Black" w:hAnsi="Cooper Black"/>
                                          <w:b w:val="0"/>
                                          <w:color w:val="auto"/>
                                          <w:sz w:val="22"/>
                                        </w:rPr>
                                      </w:pPr>
                                    </w:p>
                                    <w:p w14:paraId="4EB0BA33" w14:textId="77777777" w:rsidR="00DF2F2F" w:rsidRPr="00933498" w:rsidRDefault="00DF2F2F" w:rsidP="00933498">
                                      <w:pPr>
                                        <w:rPr>
                                          <w:rFonts w:ascii="Cooper Black" w:hAnsi="Cooper Black"/>
                                          <w:b w:val="0"/>
                                          <w:color w:val="auto"/>
                                          <w:sz w:val="22"/>
                                        </w:rPr>
                                      </w:pPr>
                                      <w:r w:rsidRPr="00933498">
                                        <w:rPr>
                                          <w:rFonts w:ascii="Cooper Black" w:hAnsi="Cooper Black"/>
                                          <w:b w:val="0"/>
                                          <w:color w:val="auto"/>
                                          <w:sz w:val="22"/>
                                        </w:rPr>
                                        <w:t>07 – Page : Inscription Courses (aller voir club)</w:t>
                                      </w:r>
                                    </w:p>
                                    <w:p w14:paraId="6CE4122A" w14:textId="77777777" w:rsidR="00DF2F2F" w:rsidRPr="00933498" w:rsidRDefault="00DF2F2F" w:rsidP="00933498">
                                      <w:pPr>
                                        <w:rPr>
                                          <w:rFonts w:ascii="Cooper Black" w:hAnsi="Cooper Black"/>
                                          <w:b w:val="0"/>
                                          <w:color w:val="auto"/>
                                          <w:sz w:val="22"/>
                                        </w:rPr>
                                      </w:pPr>
                                      <w:r w:rsidRPr="00933498">
                                        <w:rPr>
                                          <w:rFonts w:ascii="Cooper Black" w:hAnsi="Cooper Black"/>
                                          <w:b w:val="0"/>
                                          <w:color w:val="auto"/>
                                          <w:sz w:val="22"/>
                                        </w:rPr>
                                        <w:t xml:space="preserve">Walid </w:t>
                                      </w:r>
                                      <w:r w:rsidR="00B84215">
                                        <w:rPr>
                                          <w:rFonts w:ascii="Cooper Black" w:hAnsi="Cooper Black"/>
                                          <w:b w:val="0"/>
                                          <w:color w:val="auto"/>
                                          <w:sz w:val="22"/>
                                        </w:rPr>
                                        <w:t xml:space="preserve">+tard </w:t>
                                      </w:r>
                                    </w:p>
                                    <w:p w14:paraId="0499B4B8" w14:textId="77777777" w:rsidR="00DF2F2F" w:rsidRPr="00933498" w:rsidRDefault="00DF2F2F" w:rsidP="00933498">
                                      <w:pPr>
                                        <w:rPr>
                                          <w:rFonts w:ascii="Cooper Black" w:hAnsi="Cooper Black"/>
                                          <w:b w:val="0"/>
                                          <w:color w:val="auto"/>
                                          <w:sz w:val="22"/>
                                        </w:rPr>
                                      </w:pPr>
                                      <w:r w:rsidRPr="00933498">
                                        <w:rPr>
                                          <w:rFonts w:ascii="Cooper Black" w:hAnsi="Cooper Black"/>
                                          <w:b w:val="0"/>
                                          <w:color w:val="auto"/>
                                          <w:sz w:val="22"/>
                                        </w:rPr>
                                        <w:t xml:space="preserve">08 – Page : Ventes/Achats de matériels </w:t>
                                      </w:r>
                                      <w:proofErr w:type="spellStart"/>
                                      <w:r w:rsidR="00B84215" w:rsidRPr="00B84215">
                                        <w:rPr>
                                          <w:rFonts w:ascii="Cooper Black" w:hAnsi="Cooper Black"/>
                                          <w:b w:val="0"/>
                                          <w:color w:val="auto"/>
                                          <w:sz w:val="22"/>
                                          <w:highlight w:val="green"/>
                                        </w:rPr>
                                        <w:t>florian</w:t>
                                      </w:r>
                                      <w:proofErr w:type="spellEnd"/>
                                    </w:p>
                                    <w:p w14:paraId="17B6BA35" w14:textId="77777777" w:rsidR="00DF2F2F" w:rsidRPr="00933498" w:rsidRDefault="00DF2F2F" w:rsidP="00933498">
                                      <w:pPr>
                                        <w:rPr>
                                          <w:rFonts w:ascii="Cooper Black" w:hAnsi="Cooper Black"/>
                                          <w:b w:val="0"/>
                                          <w:color w:val="auto"/>
                                          <w:sz w:val="22"/>
                                        </w:rPr>
                                      </w:pPr>
                                      <w:r w:rsidRPr="00933498">
                                        <w:rPr>
                                          <w:rFonts w:ascii="Cooper Black" w:hAnsi="Cooper Black"/>
                                          <w:b w:val="0"/>
                                          <w:color w:val="auto"/>
                                          <w:sz w:val="22"/>
                                        </w:rPr>
                                        <w:t xml:space="preserve">(repartage infos) crée adresse </w:t>
                                      </w:r>
                                      <w:proofErr w:type="spellStart"/>
                                      <w:r w:rsidRPr="00933498">
                                        <w:rPr>
                                          <w:rFonts w:ascii="Cooper Black" w:hAnsi="Cooper Black"/>
                                          <w:b w:val="0"/>
                                          <w:color w:val="auto"/>
                                          <w:sz w:val="22"/>
                                        </w:rPr>
                                        <w:t>gmail</w:t>
                                      </w:r>
                                      <w:proofErr w:type="spellEnd"/>
                                      <w:r w:rsidRPr="00933498">
                                        <w:rPr>
                                          <w:rFonts w:ascii="Cooper Black" w:hAnsi="Cooper Black"/>
                                          <w:b w:val="0"/>
                                          <w:color w:val="auto"/>
                                          <w:sz w:val="22"/>
                                        </w:rPr>
                                        <w:t xml:space="preserve"> pour </w:t>
                                      </w:r>
                                      <w:proofErr w:type="spellStart"/>
                                      <w:r w:rsidRPr="00933498">
                                        <w:rPr>
                                          <w:rFonts w:ascii="Cooper Black" w:hAnsi="Cooper Black"/>
                                          <w:b w:val="0"/>
                                          <w:color w:val="auto"/>
                                          <w:sz w:val="22"/>
                                        </w:rPr>
                                        <w:t>dépot</w:t>
                                      </w:r>
                                      <w:proofErr w:type="spellEnd"/>
                                    </w:p>
                                    <w:p w14:paraId="5812420B" w14:textId="77777777" w:rsidR="00DF2F2F" w:rsidRPr="00933498" w:rsidRDefault="00DF2F2F" w:rsidP="00933498">
                                      <w:pPr>
                                        <w:rPr>
                                          <w:rFonts w:ascii="Cooper Black" w:hAnsi="Cooper Black"/>
                                          <w:b w:val="0"/>
                                          <w:color w:val="auto"/>
                                          <w:sz w:val="22"/>
                                        </w:rPr>
                                      </w:pPr>
                                    </w:p>
                                    <w:p w14:paraId="4F7C8214" w14:textId="77777777" w:rsidR="00DF2F2F" w:rsidRPr="00933498" w:rsidRDefault="00DF2F2F" w:rsidP="00933498">
                                      <w:pPr>
                                        <w:rPr>
                                          <w:rFonts w:ascii="Cooper Black" w:hAnsi="Cooper Black"/>
                                          <w:b w:val="0"/>
                                          <w:color w:val="auto"/>
                                          <w:sz w:val="22"/>
                                        </w:rPr>
                                      </w:pPr>
                                      <w:r w:rsidRPr="006B11EE">
                                        <w:rPr>
                                          <w:rFonts w:ascii="Cooper Black" w:hAnsi="Cooper Black"/>
                                          <w:b w:val="0"/>
                                          <w:color w:val="auto"/>
                                          <w:sz w:val="22"/>
                                          <w:highlight w:val="yellow"/>
                                        </w:rPr>
                                        <w:t>09 – Page : Nos partenaires Walid</w:t>
                                      </w:r>
                                      <w:r w:rsidRPr="00933498">
                                        <w:rPr>
                                          <w:rFonts w:ascii="Cooper Black" w:hAnsi="Cooper Black"/>
                                          <w:b w:val="0"/>
                                          <w:color w:val="auto"/>
                                          <w:sz w:val="22"/>
                                        </w:rPr>
                                        <w:t xml:space="preserve"> </w:t>
                                      </w:r>
                                    </w:p>
                                    <w:p w14:paraId="76970A2F" w14:textId="77777777" w:rsidR="00977306" w:rsidRPr="00977306" w:rsidRDefault="00977306" w:rsidP="00977306">
                                      <w:pPr>
                                        <w:jc w:val="both"/>
                                        <w:rPr>
                                          <w:rFonts w:ascii="Berlin Sans FB Demi" w:hAnsi="Berlin Sans FB Demi"/>
                                          <w:color w:val="auto"/>
                                          <w:sz w:val="22"/>
                                        </w:rPr>
                                      </w:pPr>
                                    </w:p>
                                    <w:p w14:paraId="1B6EB3DF" w14:textId="77777777" w:rsidR="00DF2F2F" w:rsidRPr="0077275C" w:rsidRDefault="00DF2F2F" w:rsidP="00933498">
                                      <w:pPr>
                                        <w:jc w:val="both"/>
                                        <w:rPr>
                                          <w:rFonts w:ascii="Berlin Sans FB Demi" w:hAnsi="Berlin Sans FB Demi"/>
                                          <w:color w:val="auto"/>
                                          <w:sz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03D003" id="_x0000_s1029" type="#_x0000_t202" style="position:absolute;margin-left:-.45pt;margin-top:4.3pt;width:323.45pt;height:628.6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" filled="f" stroked="f">
                          <v:textbox>
                            <w:txbxContent>
                              <w:p w:rsidR="00DF2F2F" w:rsidRPr="00933498" w:rsidRDefault="00DF2F2F" w:rsidP="00933498">
                                <w:pPr>
                                  <w:rPr>
                                    <w:rFonts w:ascii="Cooper Black" w:hAnsi="Cooper Black"/>
                                    <w:b w:val="0"/>
                                    <w:color w:val="auto"/>
                                    <w:sz w:val="22"/>
                                  </w:rPr>
                                </w:pPr>
                                <w:r w:rsidRPr="00933498">
                                  <w:rPr>
                                    <w:rFonts w:ascii="Cooper Black" w:hAnsi="Cooper Black"/>
                                    <w:b w:val="0"/>
                                    <w:color w:val="auto"/>
                                    <w:sz w:val="22"/>
                                  </w:rPr>
                                  <w:t xml:space="preserve">Sommaire : </w:t>
                                </w:r>
                              </w:p>
                              <w:p w:rsidR="00DF2F2F" w:rsidRPr="00933498" w:rsidRDefault="00DF2F2F" w:rsidP="00933498">
                                <w:pPr>
                                  <w:rPr>
                                    <w:rFonts w:ascii="Cooper Black" w:hAnsi="Cooper Black"/>
                                    <w:b w:val="0"/>
                                    <w:color w:val="auto"/>
                                    <w:sz w:val="22"/>
                                  </w:rPr>
                                </w:pPr>
                              </w:p>
                              <w:p w:rsidR="00DF2F2F" w:rsidRPr="00933498" w:rsidRDefault="00DF2F2F" w:rsidP="00933498">
                                <w:pPr>
                                  <w:rPr>
                                    <w:rFonts w:ascii="Cooper Black" w:hAnsi="Cooper Black"/>
                                    <w:b w:val="0"/>
                                    <w:color w:val="auto"/>
                                    <w:sz w:val="22"/>
                                  </w:rPr>
                                </w:pPr>
                                <w:r w:rsidRPr="00A85692">
                                  <w:rPr>
                                    <w:rFonts w:ascii="Cooper Black" w:hAnsi="Cooper Black"/>
                                    <w:b w:val="0"/>
                                    <w:color w:val="auto"/>
                                    <w:sz w:val="22"/>
                                    <w:highlight w:val="yellow"/>
                                  </w:rPr>
                                  <w:t>01 – Présentation</w:t>
                                </w:r>
                                <w:r w:rsidRPr="00933498">
                                  <w:rPr>
                                    <w:rFonts w:ascii="Cooper Black" w:hAnsi="Cooper Black"/>
                                    <w:b w:val="0"/>
                                    <w:color w:val="auto"/>
                                    <w:sz w:val="22"/>
                                  </w:rPr>
                                  <w:t xml:space="preserve"> </w:t>
                                </w:r>
                              </w:p>
                              <w:p w:rsidR="00DF2F2F" w:rsidRPr="00933498" w:rsidRDefault="00DF2F2F" w:rsidP="00933498">
                                <w:pPr>
                                  <w:rPr>
                                    <w:rFonts w:ascii="Cooper Black" w:hAnsi="Cooper Black"/>
                                    <w:b w:val="0"/>
                                    <w:color w:val="auto"/>
                                    <w:sz w:val="22"/>
                                  </w:rPr>
                                </w:pPr>
                              </w:p>
                              <w:p w:rsidR="00DF2F2F" w:rsidRPr="00933498" w:rsidRDefault="00DF2F2F" w:rsidP="00933498">
                                <w:pPr>
                                  <w:rPr>
                                    <w:rFonts w:ascii="Cooper Black" w:hAnsi="Cooper Black"/>
                                    <w:b w:val="0"/>
                                    <w:color w:val="auto"/>
                                    <w:sz w:val="22"/>
                                  </w:rPr>
                                </w:pPr>
                                <w:r w:rsidRPr="00A85692">
                                  <w:rPr>
                                    <w:rFonts w:ascii="Cooper Black" w:hAnsi="Cooper Black"/>
                                    <w:b w:val="0"/>
                                    <w:color w:val="auto"/>
                                    <w:sz w:val="22"/>
                                    <w:highlight w:val="yellow"/>
                                  </w:rPr>
                                  <w:t xml:space="preserve">02 – Architecture </w:t>
                                </w:r>
                                <w:proofErr w:type="spellStart"/>
                                <w:r w:rsidRPr="00A85692">
                                  <w:rPr>
                                    <w:rFonts w:ascii="Cooper Black" w:hAnsi="Cooper Black"/>
                                    <w:b w:val="0"/>
                                    <w:color w:val="auto"/>
                                    <w:sz w:val="22"/>
                                    <w:highlight w:val="yellow"/>
                                  </w:rPr>
                                  <w:t>florian</w:t>
                                </w:r>
                                <w:proofErr w:type="spellEnd"/>
                              </w:p>
                              <w:p w:rsidR="00DF2F2F" w:rsidRPr="00933498" w:rsidRDefault="00DF2F2F" w:rsidP="00933498">
                                <w:pPr>
                                  <w:rPr>
                                    <w:rFonts w:ascii="Cooper Black" w:hAnsi="Cooper Black"/>
                                    <w:b w:val="0"/>
                                    <w:color w:val="auto"/>
                                    <w:sz w:val="22"/>
                                  </w:rPr>
                                </w:pPr>
                              </w:p>
                              <w:p w:rsidR="00DF2F2F" w:rsidRPr="00933498" w:rsidRDefault="00DF2F2F" w:rsidP="00933498">
                                <w:pPr>
                                  <w:rPr>
                                    <w:rFonts w:ascii="Cooper Black" w:hAnsi="Cooper Black"/>
                                    <w:b w:val="0"/>
                                    <w:color w:val="auto"/>
                                    <w:sz w:val="22"/>
                                  </w:rPr>
                                </w:pPr>
                                <w:r w:rsidRPr="006B11EE">
                                  <w:rPr>
                                    <w:rFonts w:ascii="Cooper Black" w:hAnsi="Cooper Black"/>
                                    <w:b w:val="0"/>
                                    <w:color w:val="auto"/>
                                    <w:sz w:val="22"/>
                                    <w:highlight w:val="yellow"/>
                                  </w:rPr>
                                  <w:t>03 – Page d’Accueil Florian</w:t>
                                </w:r>
                                <w:r w:rsidRPr="00933498">
                                  <w:rPr>
                                    <w:rFonts w:ascii="Cooper Black" w:hAnsi="Cooper Black"/>
                                    <w:b w:val="0"/>
                                    <w:color w:val="auto"/>
                                    <w:sz w:val="22"/>
                                  </w:rPr>
                                  <w:t xml:space="preserve"> </w:t>
                                </w:r>
                              </w:p>
                              <w:p w:rsidR="00DF2F2F" w:rsidRPr="00933498" w:rsidRDefault="00DF2F2F" w:rsidP="00933498">
                                <w:pPr>
                                  <w:rPr>
                                    <w:rFonts w:ascii="Cooper Black" w:hAnsi="Cooper Black"/>
                                    <w:b w:val="0"/>
                                    <w:color w:val="auto"/>
                                    <w:sz w:val="22"/>
                                  </w:rPr>
                                </w:pPr>
                              </w:p>
                              <w:p w:rsidR="00DF2F2F" w:rsidRPr="00933498" w:rsidRDefault="00DF2F2F" w:rsidP="00933498">
                                <w:pPr>
                                  <w:rPr>
                                    <w:rFonts w:ascii="Cooper Black" w:hAnsi="Cooper Black"/>
                                    <w:b w:val="0"/>
                                    <w:color w:val="auto"/>
                                    <w:sz w:val="22"/>
                                  </w:rPr>
                                </w:pPr>
                                <w:r w:rsidRPr="00933498">
                                  <w:rPr>
                                    <w:rFonts w:ascii="Cooper Black" w:hAnsi="Cooper Black"/>
                                    <w:b w:val="0"/>
                                    <w:color w:val="auto"/>
                                    <w:sz w:val="22"/>
                                  </w:rPr>
                                  <w:t>04 – Page : Infos Mathilde</w:t>
                                </w:r>
                                <w:r w:rsidR="00B84215">
                                  <w:rPr>
                                    <w:rFonts w:ascii="Cooper Black" w:hAnsi="Cooper Black"/>
                                    <w:b w:val="0"/>
                                    <w:color w:val="auto"/>
                                    <w:sz w:val="22"/>
                                  </w:rPr>
                                  <w:t xml:space="preserve"> </w:t>
                                </w:r>
                              </w:p>
                              <w:p w:rsidR="00DF2F2F" w:rsidRPr="00933498" w:rsidRDefault="00DF2F2F" w:rsidP="00933498">
                                <w:pPr>
                                  <w:rPr>
                                    <w:rFonts w:ascii="Cooper Black" w:hAnsi="Cooper Black"/>
                                    <w:b w:val="0"/>
                                    <w:color w:val="auto"/>
                                    <w:sz w:val="22"/>
                                  </w:rPr>
                                </w:pPr>
                              </w:p>
                              <w:p w:rsidR="00DF2F2F" w:rsidRPr="00933498" w:rsidRDefault="00DF2F2F" w:rsidP="00933498">
                                <w:pPr>
                                  <w:rPr>
                                    <w:rFonts w:ascii="Cooper Black" w:hAnsi="Cooper Black"/>
                                    <w:b w:val="0"/>
                                    <w:color w:val="auto"/>
                                    <w:sz w:val="22"/>
                                  </w:rPr>
                                </w:pPr>
                                <w:r w:rsidRPr="00A85692">
                                  <w:rPr>
                                    <w:rFonts w:ascii="Cooper Black" w:hAnsi="Cooper Black"/>
                                    <w:b w:val="0"/>
                                    <w:color w:val="auto"/>
                                    <w:sz w:val="22"/>
                                    <w:highlight w:val="yellow"/>
                                  </w:rPr>
                                  <w:t xml:space="preserve">05 – Page : Le </w:t>
                                </w:r>
                                <w:proofErr w:type="gramStart"/>
                                <w:r w:rsidRPr="00A85692">
                                  <w:rPr>
                                    <w:rFonts w:ascii="Cooper Black" w:hAnsi="Cooper Black"/>
                                    <w:b w:val="0"/>
                                    <w:color w:val="auto"/>
                                    <w:sz w:val="22"/>
                                    <w:highlight w:val="yellow"/>
                                  </w:rPr>
                                  <w:t xml:space="preserve">Club  </w:t>
                                </w:r>
                                <w:proofErr w:type="spellStart"/>
                                <w:r w:rsidRPr="00A85692">
                                  <w:rPr>
                                    <w:rFonts w:ascii="Cooper Black" w:hAnsi="Cooper Black"/>
                                    <w:b w:val="0"/>
                                    <w:color w:val="auto"/>
                                    <w:sz w:val="22"/>
                                    <w:highlight w:val="yellow"/>
                                  </w:rPr>
                                  <w:t>florian</w:t>
                                </w:r>
                                <w:proofErr w:type="spellEnd"/>
                                <w:proofErr w:type="gramEnd"/>
                              </w:p>
                              <w:p w:rsidR="00DF2F2F" w:rsidRPr="00933498" w:rsidRDefault="00DF2F2F" w:rsidP="00933498">
                                <w:pPr>
                                  <w:rPr>
                                    <w:rFonts w:ascii="Cooper Black" w:hAnsi="Cooper Black"/>
                                    <w:b w:val="0"/>
                                    <w:color w:val="auto"/>
                                    <w:sz w:val="22"/>
                                  </w:rPr>
                                </w:pPr>
                              </w:p>
                              <w:p w:rsidR="00DF2F2F" w:rsidRPr="00933498" w:rsidRDefault="00DF2F2F" w:rsidP="00933498">
                                <w:pPr>
                                  <w:rPr>
                                    <w:rFonts w:ascii="Cooper Black" w:hAnsi="Cooper Black"/>
                                    <w:b w:val="0"/>
                                    <w:color w:val="auto"/>
                                    <w:sz w:val="22"/>
                                  </w:rPr>
                                </w:pPr>
                                <w:r w:rsidRPr="00933498">
                                  <w:rPr>
                                    <w:rFonts w:ascii="Cooper Black" w:hAnsi="Cooper Black"/>
                                    <w:b w:val="0"/>
                                    <w:color w:val="auto"/>
                                    <w:sz w:val="22"/>
                                  </w:rPr>
                                  <w:t xml:space="preserve">06 – Page : Adhésions   </w:t>
                                </w:r>
                                <w:proofErr w:type="spellStart"/>
                                <w:proofErr w:type="gramStart"/>
                                <w:r w:rsidRPr="00933498">
                                  <w:rPr>
                                    <w:rFonts w:ascii="Cooper Black" w:hAnsi="Cooper Black"/>
                                    <w:b w:val="0"/>
                                    <w:color w:val="auto"/>
                                    <w:sz w:val="22"/>
                                  </w:rPr>
                                  <w:t>Raiyane</w:t>
                                </w:r>
                                <w:proofErr w:type="spellEnd"/>
                                <w:r w:rsidR="00B84215">
                                  <w:rPr>
                                    <w:rFonts w:ascii="Cooper Black" w:hAnsi="Cooper Black"/>
                                    <w:b w:val="0"/>
                                    <w:color w:val="auto"/>
                                    <w:sz w:val="22"/>
                                  </w:rPr>
                                  <w:t xml:space="preserve">  +</w:t>
                                </w:r>
                                <w:proofErr w:type="gramEnd"/>
                                <w:r w:rsidR="00B84215">
                                  <w:rPr>
                                    <w:rFonts w:ascii="Cooper Black" w:hAnsi="Cooper Black"/>
                                    <w:b w:val="0"/>
                                    <w:color w:val="auto"/>
                                    <w:sz w:val="22"/>
                                  </w:rPr>
                                  <w:t xml:space="preserve">tard </w:t>
                                </w:r>
                              </w:p>
                              <w:p w:rsidR="00DF2F2F" w:rsidRPr="00933498" w:rsidRDefault="00DF2F2F" w:rsidP="00933498">
                                <w:pPr>
                                  <w:rPr>
                                    <w:rFonts w:ascii="Cooper Black" w:hAnsi="Cooper Black"/>
                                    <w:b w:val="0"/>
                                    <w:color w:val="auto"/>
                                    <w:sz w:val="22"/>
                                  </w:rPr>
                                </w:pPr>
                                <w:r w:rsidRPr="00933498">
                                  <w:rPr>
                                    <w:rFonts w:ascii="Cooper Black" w:hAnsi="Cooper Black"/>
                                    <w:b w:val="0"/>
                                    <w:color w:val="auto"/>
                                    <w:sz w:val="22"/>
                                  </w:rPr>
                                  <w:t xml:space="preserve">Comment </w:t>
                                </w:r>
                                <w:r w:rsidR="00BB54E7" w:rsidRPr="00933498">
                                  <w:rPr>
                                    <w:rFonts w:ascii="Cooper Black" w:hAnsi="Cooper Black"/>
                                    <w:b w:val="0"/>
                                    <w:color w:val="auto"/>
                                    <w:sz w:val="22"/>
                                  </w:rPr>
                                  <w:t>adhèrera</w:t>
                                </w:r>
                                <w:r w:rsidRPr="00933498">
                                  <w:rPr>
                                    <w:rFonts w:ascii="Cooper Black" w:hAnsi="Cooper Black"/>
                                    <w:b w:val="0"/>
                                    <w:color w:val="auto"/>
                                    <w:sz w:val="22"/>
                                  </w:rPr>
                                  <w:t xml:space="preserve"> au club.</w:t>
                                </w:r>
                              </w:p>
                              <w:p w:rsidR="00DF2F2F" w:rsidRPr="00933498" w:rsidRDefault="00DF2F2F" w:rsidP="00933498">
                                <w:pPr>
                                  <w:rPr>
                                    <w:rFonts w:ascii="Cooper Black" w:hAnsi="Cooper Black"/>
                                    <w:b w:val="0"/>
                                    <w:color w:val="auto"/>
                                    <w:sz w:val="22"/>
                                  </w:rPr>
                                </w:pPr>
                              </w:p>
                              <w:p w:rsidR="00DF2F2F" w:rsidRPr="00933498" w:rsidRDefault="00DF2F2F" w:rsidP="00933498">
                                <w:pPr>
                                  <w:rPr>
                                    <w:rFonts w:ascii="Cooper Black" w:hAnsi="Cooper Black"/>
                                    <w:b w:val="0"/>
                                    <w:color w:val="auto"/>
                                    <w:sz w:val="22"/>
                                  </w:rPr>
                                </w:pPr>
                                <w:r w:rsidRPr="00933498">
                                  <w:rPr>
                                    <w:rFonts w:ascii="Cooper Black" w:hAnsi="Cooper Black"/>
                                    <w:b w:val="0"/>
                                    <w:color w:val="auto"/>
                                    <w:sz w:val="22"/>
                                  </w:rPr>
                                  <w:t>07 – Page : Inscription Courses (aller voir club)</w:t>
                                </w:r>
                              </w:p>
                              <w:p w:rsidR="00DF2F2F" w:rsidRPr="00933498" w:rsidRDefault="00DF2F2F" w:rsidP="00933498">
                                <w:pPr>
                                  <w:rPr>
                                    <w:rFonts w:ascii="Cooper Black" w:hAnsi="Cooper Black"/>
                                    <w:b w:val="0"/>
                                    <w:color w:val="auto"/>
                                    <w:sz w:val="22"/>
                                  </w:rPr>
                                </w:pPr>
                                <w:r w:rsidRPr="00933498">
                                  <w:rPr>
                                    <w:rFonts w:ascii="Cooper Black" w:hAnsi="Cooper Black"/>
                                    <w:b w:val="0"/>
                                    <w:color w:val="auto"/>
                                    <w:sz w:val="22"/>
                                  </w:rPr>
                                  <w:t xml:space="preserve">Walid </w:t>
                                </w:r>
                                <w:r w:rsidR="00B84215">
                                  <w:rPr>
                                    <w:rFonts w:ascii="Cooper Black" w:hAnsi="Cooper Black"/>
                                    <w:b w:val="0"/>
                                    <w:color w:val="auto"/>
                                    <w:sz w:val="22"/>
                                  </w:rPr>
                                  <w:t xml:space="preserve">+tard </w:t>
                                </w:r>
                              </w:p>
                              <w:p w:rsidR="00DF2F2F" w:rsidRPr="00933498" w:rsidRDefault="00DF2F2F" w:rsidP="00933498">
                                <w:pPr>
                                  <w:rPr>
                                    <w:rFonts w:ascii="Cooper Black" w:hAnsi="Cooper Black"/>
                                    <w:b w:val="0"/>
                                    <w:color w:val="auto"/>
                                    <w:sz w:val="22"/>
                                  </w:rPr>
                                </w:pPr>
                                <w:r w:rsidRPr="00933498">
                                  <w:rPr>
                                    <w:rFonts w:ascii="Cooper Black" w:hAnsi="Cooper Black"/>
                                    <w:b w:val="0"/>
                                    <w:color w:val="auto"/>
                                    <w:sz w:val="22"/>
                                  </w:rPr>
                                  <w:t xml:space="preserve">08 – Page : Ventes/Achats de matériels </w:t>
                                </w:r>
                                <w:proofErr w:type="spellStart"/>
                                <w:r w:rsidR="00B84215" w:rsidRPr="00B84215">
                                  <w:rPr>
                                    <w:rFonts w:ascii="Cooper Black" w:hAnsi="Cooper Black"/>
                                    <w:b w:val="0"/>
                                    <w:color w:val="auto"/>
                                    <w:sz w:val="22"/>
                                    <w:highlight w:val="green"/>
                                  </w:rPr>
                                  <w:t>florian</w:t>
                                </w:r>
                                <w:proofErr w:type="spellEnd"/>
                              </w:p>
                              <w:p w:rsidR="00DF2F2F" w:rsidRPr="00933498" w:rsidRDefault="00DF2F2F" w:rsidP="00933498">
                                <w:pPr>
                                  <w:rPr>
                                    <w:rFonts w:ascii="Cooper Black" w:hAnsi="Cooper Black"/>
                                    <w:b w:val="0"/>
                                    <w:color w:val="auto"/>
                                    <w:sz w:val="22"/>
                                  </w:rPr>
                                </w:pPr>
                                <w:r w:rsidRPr="00933498">
                                  <w:rPr>
                                    <w:rFonts w:ascii="Cooper Black" w:hAnsi="Cooper Black"/>
                                    <w:b w:val="0"/>
                                    <w:color w:val="auto"/>
                                    <w:sz w:val="22"/>
                                  </w:rPr>
                                  <w:t>(</w:t>
                                </w:r>
                                <w:proofErr w:type="gramStart"/>
                                <w:r w:rsidRPr="00933498">
                                  <w:rPr>
                                    <w:rFonts w:ascii="Cooper Black" w:hAnsi="Cooper Black"/>
                                    <w:b w:val="0"/>
                                    <w:color w:val="auto"/>
                                    <w:sz w:val="22"/>
                                  </w:rPr>
                                  <w:t>repartage</w:t>
                                </w:r>
                                <w:proofErr w:type="gramEnd"/>
                                <w:r w:rsidRPr="00933498">
                                  <w:rPr>
                                    <w:rFonts w:ascii="Cooper Black" w:hAnsi="Cooper Black"/>
                                    <w:b w:val="0"/>
                                    <w:color w:val="auto"/>
                                    <w:sz w:val="22"/>
                                  </w:rPr>
                                  <w:t xml:space="preserve"> infos) crée adresse </w:t>
                                </w:r>
                                <w:proofErr w:type="spellStart"/>
                                <w:r w:rsidRPr="00933498">
                                  <w:rPr>
                                    <w:rFonts w:ascii="Cooper Black" w:hAnsi="Cooper Black"/>
                                    <w:b w:val="0"/>
                                    <w:color w:val="auto"/>
                                    <w:sz w:val="22"/>
                                  </w:rPr>
                                  <w:t>gmail</w:t>
                                </w:r>
                                <w:proofErr w:type="spellEnd"/>
                                <w:r w:rsidRPr="00933498">
                                  <w:rPr>
                                    <w:rFonts w:ascii="Cooper Black" w:hAnsi="Cooper Black"/>
                                    <w:b w:val="0"/>
                                    <w:color w:val="auto"/>
                                    <w:sz w:val="22"/>
                                  </w:rPr>
                                  <w:t xml:space="preserve"> pour </w:t>
                                </w:r>
                                <w:proofErr w:type="spellStart"/>
                                <w:r w:rsidRPr="00933498">
                                  <w:rPr>
                                    <w:rFonts w:ascii="Cooper Black" w:hAnsi="Cooper Black"/>
                                    <w:b w:val="0"/>
                                    <w:color w:val="auto"/>
                                    <w:sz w:val="22"/>
                                  </w:rPr>
                                  <w:t>dépot</w:t>
                                </w:r>
                                <w:proofErr w:type="spellEnd"/>
                              </w:p>
                              <w:p w:rsidR="00DF2F2F" w:rsidRPr="00933498" w:rsidRDefault="00DF2F2F" w:rsidP="00933498">
                                <w:pPr>
                                  <w:rPr>
                                    <w:rFonts w:ascii="Cooper Black" w:hAnsi="Cooper Black"/>
                                    <w:b w:val="0"/>
                                    <w:color w:val="auto"/>
                                    <w:sz w:val="22"/>
                                  </w:rPr>
                                </w:pPr>
                              </w:p>
                              <w:p w:rsidR="00DF2F2F" w:rsidRPr="00933498" w:rsidRDefault="00DF2F2F" w:rsidP="00933498">
                                <w:pPr>
                                  <w:rPr>
                                    <w:rFonts w:ascii="Cooper Black" w:hAnsi="Cooper Black"/>
                                    <w:b w:val="0"/>
                                    <w:color w:val="auto"/>
                                    <w:sz w:val="22"/>
                                  </w:rPr>
                                </w:pPr>
                                <w:r w:rsidRPr="006B11EE">
                                  <w:rPr>
                                    <w:rFonts w:ascii="Cooper Black" w:hAnsi="Cooper Black"/>
                                    <w:b w:val="0"/>
                                    <w:color w:val="auto"/>
                                    <w:sz w:val="22"/>
                                    <w:highlight w:val="yellow"/>
                                  </w:rPr>
                                  <w:t>09 – Page : Nos partenaires Walid</w:t>
                                </w:r>
                                <w:r w:rsidRPr="00933498">
                                  <w:rPr>
                                    <w:rFonts w:ascii="Cooper Black" w:hAnsi="Cooper Black"/>
                                    <w:b w:val="0"/>
                                    <w:color w:val="auto"/>
                                    <w:sz w:val="22"/>
                                  </w:rPr>
                                  <w:t xml:space="preserve"> </w:t>
                                </w:r>
                              </w:p>
                              <w:p w:rsidR="00977306" w:rsidRPr="00977306" w:rsidRDefault="00977306" w:rsidP="00977306">
                                <w:pPr>
                                  <w:jc w:val="both"/>
                                  <w:rPr>
                                    <w:rFonts w:ascii="Berlin Sans FB Demi" w:hAnsi="Berlin Sans FB Demi"/>
                                    <w:color w:val="auto"/>
                                    <w:sz w:val="22"/>
                                  </w:rPr>
                                </w:pPr>
                              </w:p>
                              <w:p w:rsidR="00DF2F2F" w:rsidRPr="0077275C" w:rsidRDefault="00DF2F2F" w:rsidP="00933498">
                                <w:pPr>
                                  <w:jc w:val="both"/>
                                  <w:rPr>
                                    <w:rFonts w:ascii="Berlin Sans FB Demi" w:hAnsi="Berlin Sans FB Demi"/>
                                    <w:color w:val="auto"/>
                                    <w:sz w:val="22"/>
                                  </w:rPr>
                                </w:pPr>
                              </w:p>
                            </w:txbxContent>
                          </v:textbox>
                        </v:shape>
                      </w:pict>
                    </mc:Fallback>
                  </mc:AlternateContent>
                </w:r>
              </w:p>
              <w:p w14:paraId="2448FF9C" w14:textId="77777777" w:rsidR="00933498" w:rsidRDefault="00933498" w:rsidP="001967BD">
                <w:pPr>
                  <w:pStyle w:val="Titre2"/>
                  <w:rPr>
                    <w:rFonts w:ascii="Cooper Black" w:hAnsi="Cooper Black"/>
                    <w:sz w:val="28"/>
                    <w:szCs w:val="28"/>
                  </w:rPr>
                </w:pPr>
              </w:p>
              <w:p w14:paraId="1F82B8F3" w14:textId="77777777" w:rsidR="00933498" w:rsidRDefault="00933498" w:rsidP="001967BD">
                <w:pPr>
                  <w:pStyle w:val="Titre2"/>
                  <w:rPr>
                    <w:rFonts w:ascii="Cooper Black" w:hAnsi="Cooper Black"/>
                    <w:sz w:val="28"/>
                    <w:szCs w:val="28"/>
                  </w:rPr>
                </w:pPr>
              </w:p>
              <w:p w14:paraId="74FDFB5F" w14:textId="77777777" w:rsidR="00933498" w:rsidRDefault="00933498" w:rsidP="001967BD">
                <w:pPr>
                  <w:pStyle w:val="Titre2"/>
                  <w:rPr>
                    <w:rFonts w:ascii="Cooper Black" w:hAnsi="Cooper Black"/>
                    <w:sz w:val="28"/>
                    <w:szCs w:val="28"/>
                  </w:rPr>
                </w:pPr>
              </w:p>
              <w:p w14:paraId="4EA15516" w14:textId="77777777" w:rsidR="00933498" w:rsidRDefault="00933498" w:rsidP="001967BD">
                <w:pPr>
                  <w:pStyle w:val="Titre2"/>
                  <w:rPr>
                    <w:rFonts w:ascii="Cooper Black" w:hAnsi="Cooper Black"/>
                    <w:sz w:val="28"/>
                    <w:szCs w:val="28"/>
                  </w:rPr>
                </w:pPr>
              </w:p>
              <w:p w14:paraId="1E4A0449" w14:textId="77777777" w:rsidR="00933498" w:rsidRDefault="00977306" w:rsidP="00977306">
                <w:pPr>
                  <w:pStyle w:val="Titre2"/>
                  <w:tabs>
                    <w:tab w:val="left" w:pos="6641"/>
                  </w:tabs>
                  <w:rPr>
                    <w:rFonts w:ascii="Cooper Black" w:hAnsi="Cooper Black"/>
                    <w:sz w:val="28"/>
                    <w:szCs w:val="28"/>
                  </w:rPr>
                </w:pPr>
                <w:r>
                  <w:rPr>
                    <w:rFonts w:ascii="Cooper Black" w:hAnsi="Cooper Black"/>
                    <w:sz w:val="28"/>
                    <w:szCs w:val="28"/>
                  </w:rPr>
                  <w:tab/>
                </w:r>
              </w:p>
              <w:p w14:paraId="18932F73" w14:textId="77777777" w:rsidR="00933498" w:rsidRDefault="00933498" w:rsidP="001967BD">
                <w:pPr>
                  <w:pStyle w:val="Titre2"/>
                  <w:rPr>
                    <w:rFonts w:ascii="Cooper Black" w:hAnsi="Cooper Black"/>
                    <w:sz w:val="28"/>
                    <w:szCs w:val="28"/>
                  </w:rPr>
                </w:pPr>
              </w:p>
              <w:p w14:paraId="61901AD4" w14:textId="77777777" w:rsidR="00933498" w:rsidRDefault="00933498" w:rsidP="001967BD">
                <w:pPr>
                  <w:pStyle w:val="Titre2"/>
                  <w:rPr>
                    <w:rFonts w:ascii="Cooper Black" w:hAnsi="Cooper Black"/>
                    <w:sz w:val="28"/>
                    <w:szCs w:val="28"/>
                  </w:rPr>
                </w:pPr>
              </w:p>
              <w:p w14:paraId="70621EDD" w14:textId="77777777" w:rsidR="00933498" w:rsidRDefault="00933498" w:rsidP="001967BD">
                <w:pPr>
                  <w:pStyle w:val="Titre2"/>
                  <w:rPr>
                    <w:rFonts w:ascii="Cooper Black" w:hAnsi="Cooper Black"/>
                    <w:sz w:val="28"/>
                    <w:szCs w:val="28"/>
                  </w:rPr>
                </w:pPr>
              </w:p>
              <w:p w14:paraId="7F46FB0B" w14:textId="77777777" w:rsidR="00933498" w:rsidRDefault="00933498" w:rsidP="001967BD">
                <w:pPr>
                  <w:pStyle w:val="Titre2"/>
                  <w:rPr>
                    <w:rFonts w:ascii="Cooper Black" w:hAnsi="Cooper Black"/>
                    <w:sz w:val="28"/>
                    <w:szCs w:val="28"/>
                  </w:rPr>
                </w:pPr>
              </w:p>
              <w:p w14:paraId="6119D173" w14:textId="77777777" w:rsidR="00933498" w:rsidRDefault="00933498" w:rsidP="001967BD">
                <w:pPr>
                  <w:pStyle w:val="Titre2"/>
                  <w:rPr>
                    <w:rFonts w:ascii="Cooper Black" w:hAnsi="Cooper Black"/>
                    <w:sz w:val="28"/>
                    <w:szCs w:val="28"/>
                  </w:rPr>
                </w:pPr>
              </w:p>
              <w:p w14:paraId="36851DBE" w14:textId="77777777" w:rsidR="00933498" w:rsidRDefault="00933498" w:rsidP="001967BD">
                <w:pPr>
                  <w:pStyle w:val="Titre2"/>
                  <w:rPr>
                    <w:rFonts w:ascii="Cooper Black" w:hAnsi="Cooper Black"/>
                    <w:sz w:val="28"/>
                    <w:szCs w:val="28"/>
                  </w:rPr>
                </w:pPr>
              </w:p>
              <w:p w14:paraId="2BD2CA42" w14:textId="77777777" w:rsidR="00933498" w:rsidRDefault="00977306" w:rsidP="001967BD">
                <w:pPr>
                  <w:pStyle w:val="Titre2"/>
                  <w:rPr>
                    <w:rFonts w:ascii="Cooper Black" w:hAnsi="Cooper Black"/>
                    <w:sz w:val="28"/>
                    <w:szCs w:val="28"/>
                  </w:rPr>
                </w:pPr>
                <w:r>
                  <w:rPr>
                    <w:noProof/>
                    <w:lang w:eastAsia="fr-FR"/>
                  </w:rPr>
                  <mc:AlternateContent>
                    <mc:Choice Requires="wps">
                      <w:drawing>
                        <wp:anchor distT="0" distB="0" distL="114300" distR="114300" simplePos="0" relativeHeight="251677696" behindDoc="0" locked="0" layoutInCell="1" allowOverlap="1" wp14:anchorId="1D59D30C" wp14:editId="1A02390C">
                          <wp:simplePos x="0" y="0"/>
                          <wp:positionH relativeFrom="page">
                            <wp:posOffset>26626</wp:posOffset>
                          </wp:positionH>
                          <wp:positionV relativeFrom="paragraph">
                            <wp:posOffset>30327</wp:posOffset>
                          </wp:positionV>
                          <wp:extent cx="2005965" cy="3358055"/>
                          <wp:effectExtent l="0" t="0" r="0" b="0"/>
                          <wp:wrapNone/>
                          <wp:docPr id="4" name="Zone de texte 4"/>
                          <wp:cNvGraphicFramePr/>
                          <a:graphic xmlns:a="http://schemas.openxmlformats.org/drawingml/2006/main">
                            <a:graphicData uri="http://schemas.microsoft.com/office/word/2010/wordprocessingShape">
                              <wps:wsp>
                                <wps:cNvSpPr txBox="1"/>
                                <wps:spPr>
                                  <a:xfrm>
                                    <a:off x="0" y="0"/>
                                    <a:ext cx="2005965" cy="3358055"/>
                                  </a:xfrm>
                                  <a:prstGeom prst="rect">
                                    <a:avLst/>
                                  </a:prstGeom>
                                  <a:noFill/>
                                  <a:ln w="6350">
                                    <a:noFill/>
                                  </a:ln>
                                </wps:spPr>
                                <wps:txbx>
                                  <w:txbxContent>
                                    <w:p w14:paraId="28D84ADF" w14:textId="77777777" w:rsidR="00977306" w:rsidRDefault="00977306" w:rsidP="00977306">
                                      <w:pPr>
                                        <w:rPr>
                                          <w:rFonts w:ascii="Cooper Black" w:hAnsi="Cooper Black"/>
                                          <w:b w:val="0"/>
                                          <w:color w:val="auto"/>
                                          <w:sz w:val="20"/>
                                        </w:rPr>
                                      </w:pPr>
                                      <w:r>
                                        <w:rPr>
                                          <w:rFonts w:ascii="Cooper Black" w:hAnsi="Cooper Black"/>
                                          <w:b w:val="0"/>
                                          <w:color w:val="auto"/>
                                          <w:sz w:val="20"/>
                                        </w:rPr>
                                        <w:t xml:space="preserve">10-Galerie  </w:t>
                                      </w:r>
                                      <w:proofErr w:type="spellStart"/>
                                      <w:r>
                                        <w:rPr>
                                          <w:rFonts w:ascii="Cooper Black" w:hAnsi="Cooper Black"/>
                                          <w:b w:val="0"/>
                                          <w:color w:val="auto"/>
                                          <w:sz w:val="20"/>
                                        </w:rPr>
                                        <w:t>florian</w:t>
                                      </w:r>
                                      <w:proofErr w:type="spellEnd"/>
                                      <w:r>
                                        <w:rPr>
                                          <w:rFonts w:ascii="Cooper Black" w:hAnsi="Cooper Black"/>
                                          <w:b w:val="0"/>
                                          <w:color w:val="auto"/>
                                          <w:sz w:val="20"/>
                                        </w:rPr>
                                        <w:t xml:space="preserve">  ,</w:t>
                                      </w:r>
                                      <w:r w:rsidRPr="00977306">
                                        <w:rPr>
                                          <w:rFonts w:ascii="Cooper Black" w:hAnsi="Cooper Black"/>
                                          <w:b w:val="0"/>
                                          <w:color w:val="auto"/>
                                          <w:sz w:val="20"/>
                                        </w:rPr>
                                        <w:t xml:space="preserve"> Autres pages et demandes</w:t>
                                      </w:r>
                                      <w:r w:rsidR="00A85692">
                                        <w:rPr>
                                          <w:rFonts w:ascii="Cooper Black" w:hAnsi="Cooper Black"/>
                                          <w:b w:val="0"/>
                                          <w:color w:val="auto"/>
                                          <w:sz w:val="20"/>
                                        </w:rPr>
                                        <w:t xml:space="preserve"> Bruno </w:t>
                                      </w:r>
                                      <w:proofErr w:type="spellStart"/>
                                      <w:r w:rsidR="00A85692">
                                        <w:rPr>
                                          <w:rFonts w:ascii="Cooper Black" w:hAnsi="Cooper Black"/>
                                          <w:b w:val="0"/>
                                          <w:color w:val="auto"/>
                                          <w:sz w:val="20"/>
                                        </w:rPr>
                                        <w:t>maintemaing</w:t>
                                      </w:r>
                                      <w:proofErr w:type="spellEnd"/>
                                      <w:r w:rsidR="00A85692">
                                        <w:rPr>
                                          <w:rFonts w:ascii="Cooper Black" w:hAnsi="Cooper Black"/>
                                          <w:b w:val="0"/>
                                          <w:color w:val="auto"/>
                                          <w:sz w:val="20"/>
                                        </w:rPr>
                                        <w:t xml:space="preserve"> </w:t>
                                      </w:r>
                                    </w:p>
                                    <w:p w14:paraId="0CBD11BA" w14:textId="77777777" w:rsidR="00977306" w:rsidRPr="00977306" w:rsidRDefault="00977306" w:rsidP="00977306">
                                      <w:pPr>
                                        <w:rPr>
                                          <w:rFonts w:ascii="Cooper Black" w:hAnsi="Cooper Black"/>
                                          <w:b w:val="0"/>
                                          <w:color w:val="auto"/>
                                          <w:sz w:val="20"/>
                                        </w:rPr>
                                      </w:pPr>
                                      <w:r w:rsidRPr="00977306">
                                        <w:rPr>
                                          <w:rFonts w:ascii="Cooper Black" w:hAnsi="Cooper Black"/>
                                          <w:b w:val="0"/>
                                          <w:color w:val="auto"/>
                                          <w:sz w:val="20"/>
                                        </w:rPr>
                                        <w:t xml:space="preserve">  </w:t>
                                      </w:r>
                                    </w:p>
                                    <w:p w14:paraId="4C5DBAD7" w14:textId="77777777" w:rsidR="00977306" w:rsidRPr="00977306" w:rsidRDefault="00977306" w:rsidP="00977306">
                                      <w:pPr>
                                        <w:rPr>
                                          <w:rFonts w:ascii="Cooper Black" w:hAnsi="Cooper Black"/>
                                          <w:b w:val="0"/>
                                          <w:color w:val="auto"/>
                                          <w:sz w:val="20"/>
                                        </w:rPr>
                                      </w:pPr>
                                    </w:p>
                                    <w:p w14:paraId="42D59705" w14:textId="77777777" w:rsidR="00977306" w:rsidRPr="00977306" w:rsidRDefault="00977306" w:rsidP="00977306">
                                      <w:pPr>
                                        <w:rPr>
                                          <w:rFonts w:ascii="Cooper Black" w:hAnsi="Cooper Black"/>
                                          <w:b w:val="0"/>
                                          <w:color w:val="auto"/>
                                          <w:sz w:val="20"/>
                                        </w:rPr>
                                      </w:pPr>
                                      <w:r w:rsidRPr="00A85692">
                                        <w:rPr>
                                          <w:rFonts w:ascii="Cooper Black" w:hAnsi="Cooper Black"/>
                                          <w:b w:val="0"/>
                                          <w:color w:val="auto"/>
                                          <w:sz w:val="20"/>
                                          <w:highlight w:val="yellow"/>
                                        </w:rPr>
                                        <w:t xml:space="preserve">11 – </w:t>
                                      </w:r>
                                      <w:proofErr w:type="spellStart"/>
                                      <w:r w:rsidRPr="00A85692">
                                        <w:rPr>
                                          <w:rFonts w:ascii="Cooper Black" w:hAnsi="Cooper Black"/>
                                          <w:b w:val="0"/>
                                          <w:color w:val="auto"/>
                                          <w:sz w:val="20"/>
                                          <w:highlight w:val="yellow"/>
                                        </w:rPr>
                                        <w:t>florianMéthodologie</w:t>
                                      </w:r>
                                      <w:proofErr w:type="spellEnd"/>
                                      <w:r w:rsidRPr="00977306">
                                        <w:rPr>
                                          <w:rFonts w:ascii="Cooper Black" w:hAnsi="Cooper Black"/>
                                          <w:b w:val="0"/>
                                          <w:color w:val="auto"/>
                                          <w:sz w:val="20"/>
                                        </w:rPr>
                                        <w:t xml:space="preserve"> </w:t>
                                      </w:r>
                                    </w:p>
                                    <w:p w14:paraId="170F72EF" w14:textId="77777777" w:rsidR="00977306" w:rsidRPr="00977306" w:rsidRDefault="00977306" w:rsidP="00977306">
                                      <w:pPr>
                                        <w:rPr>
                                          <w:rFonts w:ascii="Cooper Black" w:hAnsi="Cooper Black"/>
                                          <w:b w:val="0"/>
                                          <w:color w:val="auto"/>
                                          <w:sz w:val="20"/>
                                        </w:rPr>
                                      </w:pPr>
                                    </w:p>
                                    <w:p w14:paraId="46B905AD" w14:textId="77777777" w:rsidR="00977306" w:rsidRPr="00977306" w:rsidRDefault="00977306" w:rsidP="00977306">
                                      <w:pPr>
                                        <w:rPr>
                                          <w:rFonts w:ascii="Cooper Black" w:hAnsi="Cooper Black"/>
                                          <w:b w:val="0"/>
                                          <w:color w:val="auto"/>
                                          <w:sz w:val="20"/>
                                        </w:rPr>
                                      </w:pPr>
                                      <w:r>
                                        <w:rPr>
                                          <w:rFonts w:ascii="Cooper Black" w:hAnsi="Cooper Black"/>
                                          <w:b w:val="0"/>
                                          <w:color w:val="auto"/>
                                          <w:sz w:val="20"/>
                                        </w:rPr>
                                        <w:t>12</w:t>
                                      </w:r>
                                      <w:r w:rsidRPr="00977306">
                                        <w:rPr>
                                          <w:rFonts w:ascii="Cooper Black" w:hAnsi="Cooper Black"/>
                                          <w:b w:val="0"/>
                                          <w:color w:val="auto"/>
                                          <w:sz w:val="20"/>
                                        </w:rPr>
                                        <w:t xml:space="preserve">– </w:t>
                                      </w:r>
                                      <w:proofErr w:type="spellStart"/>
                                      <w:r w:rsidRPr="00977306">
                                        <w:rPr>
                                          <w:rFonts w:ascii="Cooper Black" w:hAnsi="Cooper Black"/>
                                          <w:b w:val="0"/>
                                          <w:color w:val="auto"/>
                                          <w:sz w:val="20"/>
                                        </w:rPr>
                                        <w:t>viewer</w:t>
                                      </w:r>
                                      <w:proofErr w:type="spellEnd"/>
                                      <w:r w:rsidRPr="00977306">
                                        <w:rPr>
                                          <w:rFonts w:ascii="Cooper Black" w:hAnsi="Cooper Black"/>
                                          <w:b w:val="0"/>
                                          <w:color w:val="auto"/>
                                          <w:sz w:val="20"/>
                                        </w:rPr>
                                        <w:t xml:space="preserve"> </w:t>
                                      </w:r>
                                    </w:p>
                                    <w:p w14:paraId="431BA94C" w14:textId="77777777" w:rsidR="00977306" w:rsidRDefault="00977306" w:rsidP="00977306">
                                      <w:pPr>
                                        <w:rPr>
                                          <w:rFonts w:ascii="Cooper Black" w:hAnsi="Cooper Black"/>
                                          <w:b w:val="0"/>
                                          <w:color w:val="auto"/>
                                          <w:sz w:val="20"/>
                                        </w:rPr>
                                      </w:pPr>
                                      <w:proofErr w:type="spellStart"/>
                                      <w:r w:rsidRPr="00977306">
                                        <w:rPr>
                                          <w:rFonts w:ascii="Cooper Black" w:hAnsi="Cooper Black"/>
                                          <w:b w:val="0"/>
                                          <w:color w:val="auto"/>
                                          <w:sz w:val="20"/>
                                        </w:rPr>
                                        <w:t>MeteoFonctionnalités</w:t>
                                      </w:r>
                                      <w:proofErr w:type="spellEnd"/>
                                      <w:r w:rsidRPr="00977306">
                                        <w:rPr>
                                          <w:rFonts w:ascii="Cooper Black" w:hAnsi="Cooper Black"/>
                                          <w:b w:val="0"/>
                                          <w:color w:val="auto"/>
                                          <w:sz w:val="20"/>
                                        </w:rPr>
                                        <w:t xml:space="preserve"> </w:t>
                                      </w:r>
                                    </w:p>
                                    <w:p w14:paraId="173A8E38" w14:textId="77777777" w:rsidR="00A85692" w:rsidRDefault="00A85692" w:rsidP="00977306">
                                      <w:pPr>
                                        <w:rPr>
                                          <w:rFonts w:ascii="Cooper Black" w:hAnsi="Cooper Black"/>
                                          <w:b w:val="0"/>
                                          <w:color w:val="auto"/>
                                          <w:sz w:val="20"/>
                                        </w:rPr>
                                      </w:pPr>
                                      <w:r>
                                        <w:rPr>
                                          <w:rFonts w:ascii="Cooper Black" w:hAnsi="Cooper Black"/>
                                          <w:b w:val="0"/>
                                          <w:color w:val="auto"/>
                                          <w:sz w:val="20"/>
                                        </w:rPr>
                                        <w:t xml:space="preserve">Fiche questions </w:t>
                                      </w:r>
                                    </w:p>
                                    <w:p w14:paraId="3C6ECA5E" w14:textId="77777777" w:rsidR="00A85692" w:rsidRDefault="00A85692" w:rsidP="00977306">
                                      <w:pPr>
                                        <w:rPr>
                                          <w:rFonts w:ascii="Cooper Black" w:hAnsi="Cooper Black"/>
                                          <w:b w:val="0"/>
                                          <w:color w:val="auto"/>
                                          <w:sz w:val="20"/>
                                        </w:rPr>
                                      </w:pPr>
                                    </w:p>
                                    <w:p w14:paraId="015651B1" w14:textId="77777777" w:rsidR="00A85692" w:rsidRDefault="00A85692" w:rsidP="00977306">
                                      <w:pPr>
                                        <w:rPr>
                                          <w:rFonts w:ascii="Cooper Black" w:hAnsi="Cooper Black"/>
                                          <w:b w:val="0"/>
                                          <w:color w:val="auto"/>
                                          <w:sz w:val="20"/>
                                        </w:rPr>
                                      </w:pPr>
                                    </w:p>
                                    <w:p w14:paraId="6788A919" w14:textId="77777777" w:rsidR="0051580E" w:rsidRDefault="0051580E" w:rsidP="00977306">
                                      <w:pPr>
                                        <w:rPr>
                                          <w:rFonts w:ascii="Cooper Black" w:hAnsi="Cooper Black"/>
                                          <w:b w:val="0"/>
                                          <w:color w:val="auto"/>
                                          <w:sz w:val="20"/>
                                        </w:rPr>
                                      </w:pPr>
                                    </w:p>
                                    <w:p w14:paraId="00CC0DF6" w14:textId="77777777" w:rsidR="00A85692" w:rsidRPr="00977306" w:rsidRDefault="00A85692" w:rsidP="00977306">
                                      <w:pPr>
                                        <w:rPr>
                                          <w:rFonts w:ascii="Cooper Black" w:hAnsi="Cooper Black"/>
                                          <w:b w:val="0"/>
                                          <w:color w:val="auto"/>
                                          <w:sz w:val="20"/>
                                        </w:rPr>
                                      </w:pPr>
                                    </w:p>
                                    <w:p w14:paraId="2F404832" w14:textId="77777777" w:rsidR="00977306" w:rsidRPr="0077275C" w:rsidRDefault="00977306" w:rsidP="00977306">
                                      <w:pPr>
                                        <w:jc w:val="right"/>
                                        <w:rPr>
                                          <w:rFonts w:ascii="Berlin Sans FB Demi" w:hAnsi="Berlin Sans FB Demi"/>
                                          <w:color w:val="auto"/>
                                          <w:sz w:val="22"/>
                                        </w:rPr>
                                      </w:pPr>
                                    </w:p>
                                    <w:p w14:paraId="501E77FC" w14:textId="77777777" w:rsidR="00977306" w:rsidRPr="0077275C" w:rsidRDefault="00977306" w:rsidP="00977306">
                                      <w:pPr>
                                        <w:jc w:val="center"/>
                                        <w:rPr>
                                          <w:rFonts w:ascii="Berlin Sans FB Demi" w:hAnsi="Berlin Sans FB Demi"/>
                                          <w:color w:val="auto"/>
                                          <w:sz w:val="22"/>
                                        </w:rPr>
                                      </w:pPr>
                                      <w:r w:rsidRPr="0077275C">
                                        <w:rPr>
                                          <w:rFonts w:ascii="Berlin Sans FB Demi" w:hAnsi="Berlin Sans FB Demi"/>
                                          <w:color w:val="auto"/>
                                          <w:sz w:val="22"/>
                                        </w:rPr>
                                        <w:t xml:space="preserve"> </w:t>
                                      </w:r>
                                    </w:p>
                                    <w:p w14:paraId="3BEDF160" w14:textId="77777777" w:rsidR="00977306" w:rsidRPr="0077275C" w:rsidRDefault="00977306" w:rsidP="00977306">
                                      <w:pPr>
                                        <w:jc w:val="right"/>
                                        <w:rPr>
                                          <w:rFonts w:ascii="Berlin Sans FB Demi" w:hAnsi="Berlin Sans FB Demi"/>
                                          <w:color w:val="auto"/>
                                          <w:sz w:val="22"/>
                                        </w:rPr>
                                      </w:pPr>
                                    </w:p>
                                    <w:p w14:paraId="3251C48C" w14:textId="77777777" w:rsidR="00977306" w:rsidRPr="0077275C" w:rsidRDefault="00977306" w:rsidP="00977306">
                                      <w:pPr>
                                        <w:jc w:val="right"/>
                                        <w:rPr>
                                          <w:rFonts w:ascii="Berlin Sans FB Demi" w:hAnsi="Berlin Sans FB Demi"/>
                                          <w:color w:val="auto"/>
                                          <w:sz w:val="22"/>
                                        </w:rPr>
                                      </w:pPr>
                                      <w:r>
                                        <w:rPr>
                                          <w:rFonts w:ascii="Berlin Sans FB Demi" w:hAnsi="Berlin Sans FB Demi"/>
                                          <w:color w:val="auto"/>
                                          <w:sz w:val="22"/>
                                        </w:rPr>
                                        <w:t xml:space="preserve"> </w:t>
                                      </w:r>
                                      <w:r w:rsidRPr="0077275C">
                                        <w:rPr>
                                          <w:rFonts w:ascii="Berlin Sans FB Demi" w:hAnsi="Berlin Sans FB Demi"/>
                                          <w:color w:val="auto"/>
                                          <w:sz w:val="22"/>
                                        </w:rPr>
                                        <w:t xml:space="preserve"> </w:t>
                                      </w:r>
                                    </w:p>
                                    <w:p w14:paraId="05EDEC14" w14:textId="77777777" w:rsidR="00977306" w:rsidRDefault="00977306" w:rsidP="00977306"/>
                                    <w:p w14:paraId="13867E1B" w14:textId="77777777" w:rsidR="00977306" w:rsidRDefault="00977306" w:rsidP="0097730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CF0087" id="Zone de texte 4" o:spid="_x0000_s1030" type="#_x0000_t202" style="position:absolute;margin-left:2.1pt;margin-top:2.4pt;width:157.95pt;height:264.4pt;z-index:25167769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" filled="f" stroked="f" strokeweight=".5pt">
                          <v:textbox>
                            <w:txbxContent>
                              <w:p w:rsidR="00977306" w:rsidRDefault="00977306" w:rsidP="00977306">
                                <w:pPr>
                                  <w:rPr>
                                    <w:rFonts w:ascii="Cooper Black" w:hAnsi="Cooper Black"/>
                                    <w:b w:val="0"/>
                                    <w:color w:val="auto"/>
                                    <w:sz w:val="20"/>
                                  </w:rPr>
                                </w:pPr>
                                <w:r>
                                  <w:rPr>
                                    <w:rFonts w:ascii="Cooper Black" w:hAnsi="Cooper Black"/>
                                    <w:b w:val="0"/>
                                    <w:color w:val="auto"/>
                                    <w:sz w:val="20"/>
                                  </w:rPr>
                                  <w:t>10-</w:t>
                                </w:r>
                                <w:proofErr w:type="gramStart"/>
                                <w:r>
                                  <w:rPr>
                                    <w:rFonts w:ascii="Cooper Black" w:hAnsi="Cooper Black"/>
                                    <w:b w:val="0"/>
                                    <w:color w:val="auto"/>
                                    <w:sz w:val="20"/>
                                  </w:rPr>
                                  <w:t xml:space="preserve">Galerie  </w:t>
                                </w:r>
                                <w:proofErr w:type="spellStart"/>
                                <w:r>
                                  <w:rPr>
                                    <w:rFonts w:ascii="Cooper Black" w:hAnsi="Cooper Black"/>
                                    <w:b w:val="0"/>
                                    <w:color w:val="auto"/>
                                    <w:sz w:val="20"/>
                                  </w:rPr>
                                  <w:t>florian</w:t>
                                </w:r>
                                <w:proofErr w:type="spellEnd"/>
                                <w:proofErr w:type="gramEnd"/>
                                <w:r>
                                  <w:rPr>
                                    <w:rFonts w:ascii="Cooper Black" w:hAnsi="Cooper Black"/>
                                    <w:b w:val="0"/>
                                    <w:color w:val="auto"/>
                                    <w:sz w:val="20"/>
                                  </w:rPr>
                                  <w:t xml:space="preserve">  ,</w:t>
                                </w:r>
                                <w:r w:rsidRPr="00977306">
                                  <w:rPr>
                                    <w:rFonts w:ascii="Cooper Black" w:hAnsi="Cooper Black"/>
                                    <w:b w:val="0"/>
                                    <w:color w:val="auto"/>
                                    <w:sz w:val="20"/>
                                  </w:rPr>
                                  <w:t xml:space="preserve"> Autres pages et demandes</w:t>
                                </w:r>
                                <w:r w:rsidR="00A85692">
                                  <w:rPr>
                                    <w:rFonts w:ascii="Cooper Black" w:hAnsi="Cooper Black"/>
                                    <w:b w:val="0"/>
                                    <w:color w:val="auto"/>
                                    <w:sz w:val="20"/>
                                  </w:rPr>
                                  <w:t xml:space="preserve"> Bruno </w:t>
                                </w:r>
                                <w:proofErr w:type="spellStart"/>
                                <w:r w:rsidR="00A85692">
                                  <w:rPr>
                                    <w:rFonts w:ascii="Cooper Black" w:hAnsi="Cooper Black"/>
                                    <w:b w:val="0"/>
                                    <w:color w:val="auto"/>
                                    <w:sz w:val="20"/>
                                  </w:rPr>
                                  <w:t>maintemaing</w:t>
                                </w:r>
                                <w:proofErr w:type="spellEnd"/>
                                <w:r w:rsidR="00A85692">
                                  <w:rPr>
                                    <w:rFonts w:ascii="Cooper Black" w:hAnsi="Cooper Black"/>
                                    <w:b w:val="0"/>
                                    <w:color w:val="auto"/>
                                    <w:sz w:val="20"/>
                                  </w:rPr>
                                  <w:t xml:space="preserve"> </w:t>
                                </w:r>
                              </w:p>
                              <w:p w:rsidR="00977306" w:rsidRPr="00977306" w:rsidRDefault="00977306" w:rsidP="00977306">
                                <w:pPr>
                                  <w:rPr>
                                    <w:rFonts w:ascii="Cooper Black" w:hAnsi="Cooper Black"/>
                                    <w:b w:val="0"/>
                                    <w:color w:val="auto"/>
                                    <w:sz w:val="20"/>
                                  </w:rPr>
                                </w:pPr>
                                <w:r w:rsidRPr="00977306">
                                  <w:rPr>
                                    <w:rFonts w:ascii="Cooper Black" w:hAnsi="Cooper Black"/>
                                    <w:b w:val="0"/>
                                    <w:color w:val="auto"/>
                                    <w:sz w:val="20"/>
                                  </w:rPr>
                                  <w:t xml:space="preserve">  </w:t>
                                </w:r>
                              </w:p>
                              <w:p w:rsidR="00977306" w:rsidRPr="00977306" w:rsidRDefault="00977306" w:rsidP="00977306">
                                <w:pPr>
                                  <w:rPr>
                                    <w:rFonts w:ascii="Cooper Black" w:hAnsi="Cooper Black"/>
                                    <w:b w:val="0"/>
                                    <w:color w:val="auto"/>
                                    <w:sz w:val="20"/>
                                  </w:rPr>
                                </w:pPr>
                              </w:p>
                              <w:p w:rsidR="00977306" w:rsidRPr="00977306" w:rsidRDefault="00977306" w:rsidP="00977306">
                                <w:pPr>
                                  <w:rPr>
                                    <w:rFonts w:ascii="Cooper Black" w:hAnsi="Cooper Black"/>
                                    <w:b w:val="0"/>
                                    <w:color w:val="auto"/>
                                    <w:sz w:val="20"/>
                                  </w:rPr>
                                </w:pPr>
                                <w:r w:rsidRPr="00A85692">
                                  <w:rPr>
                                    <w:rFonts w:ascii="Cooper Black" w:hAnsi="Cooper Black"/>
                                    <w:b w:val="0"/>
                                    <w:color w:val="auto"/>
                                    <w:sz w:val="20"/>
                                    <w:highlight w:val="yellow"/>
                                  </w:rPr>
                                  <w:t xml:space="preserve">11 – </w:t>
                                </w:r>
                                <w:proofErr w:type="spellStart"/>
                                <w:r w:rsidRPr="00A85692">
                                  <w:rPr>
                                    <w:rFonts w:ascii="Cooper Black" w:hAnsi="Cooper Black"/>
                                    <w:b w:val="0"/>
                                    <w:color w:val="auto"/>
                                    <w:sz w:val="20"/>
                                    <w:highlight w:val="yellow"/>
                                  </w:rPr>
                                  <w:t>florianMéthodologie</w:t>
                                </w:r>
                                <w:proofErr w:type="spellEnd"/>
                                <w:r w:rsidRPr="00977306">
                                  <w:rPr>
                                    <w:rFonts w:ascii="Cooper Black" w:hAnsi="Cooper Black"/>
                                    <w:b w:val="0"/>
                                    <w:color w:val="auto"/>
                                    <w:sz w:val="20"/>
                                  </w:rPr>
                                  <w:t xml:space="preserve"> </w:t>
                                </w:r>
                              </w:p>
                              <w:p w:rsidR="00977306" w:rsidRPr="00977306" w:rsidRDefault="00977306" w:rsidP="00977306">
                                <w:pPr>
                                  <w:rPr>
                                    <w:rFonts w:ascii="Cooper Black" w:hAnsi="Cooper Black"/>
                                    <w:b w:val="0"/>
                                    <w:color w:val="auto"/>
                                    <w:sz w:val="20"/>
                                  </w:rPr>
                                </w:pPr>
                              </w:p>
                              <w:p w:rsidR="00977306" w:rsidRPr="00977306" w:rsidRDefault="00977306" w:rsidP="00977306">
                                <w:pPr>
                                  <w:rPr>
                                    <w:rFonts w:ascii="Cooper Black" w:hAnsi="Cooper Black"/>
                                    <w:b w:val="0"/>
                                    <w:color w:val="auto"/>
                                    <w:sz w:val="20"/>
                                  </w:rPr>
                                </w:pPr>
                                <w:r>
                                  <w:rPr>
                                    <w:rFonts w:ascii="Cooper Black" w:hAnsi="Cooper Black"/>
                                    <w:b w:val="0"/>
                                    <w:color w:val="auto"/>
                                    <w:sz w:val="20"/>
                                  </w:rPr>
                                  <w:t>12</w:t>
                                </w:r>
                                <w:r w:rsidRPr="00977306">
                                  <w:rPr>
                                    <w:rFonts w:ascii="Cooper Black" w:hAnsi="Cooper Black"/>
                                    <w:b w:val="0"/>
                                    <w:color w:val="auto"/>
                                    <w:sz w:val="20"/>
                                  </w:rPr>
                                  <w:t xml:space="preserve">– </w:t>
                                </w:r>
                                <w:proofErr w:type="spellStart"/>
                                <w:r w:rsidRPr="00977306">
                                  <w:rPr>
                                    <w:rFonts w:ascii="Cooper Black" w:hAnsi="Cooper Black"/>
                                    <w:b w:val="0"/>
                                    <w:color w:val="auto"/>
                                    <w:sz w:val="20"/>
                                  </w:rPr>
                                  <w:t>viewer</w:t>
                                </w:r>
                                <w:proofErr w:type="spellEnd"/>
                                <w:r w:rsidRPr="00977306">
                                  <w:rPr>
                                    <w:rFonts w:ascii="Cooper Black" w:hAnsi="Cooper Black"/>
                                    <w:b w:val="0"/>
                                    <w:color w:val="auto"/>
                                    <w:sz w:val="20"/>
                                  </w:rPr>
                                  <w:t xml:space="preserve"> </w:t>
                                </w:r>
                              </w:p>
                              <w:p w:rsidR="00977306" w:rsidRDefault="00977306" w:rsidP="00977306">
                                <w:pPr>
                                  <w:rPr>
                                    <w:rFonts w:ascii="Cooper Black" w:hAnsi="Cooper Black"/>
                                    <w:b w:val="0"/>
                                    <w:color w:val="auto"/>
                                    <w:sz w:val="20"/>
                                  </w:rPr>
                                </w:pPr>
                                <w:proofErr w:type="spellStart"/>
                                <w:r w:rsidRPr="00977306">
                                  <w:rPr>
                                    <w:rFonts w:ascii="Cooper Black" w:hAnsi="Cooper Black"/>
                                    <w:b w:val="0"/>
                                    <w:color w:val="auto"/>
                                    <w:sz w:val="20"/>
                                  </w:rPr>
                                  <w:t>MeteoFonctionnalités</w:t>
                                </w:r>
                                <w:proofErr w:type="spellEnd"/>
                                <w:r w:rsidRPr="00977306">
                                  <w:rPr>
                                    <w:rFonts w:ascii="Cooper Black" w:hAnsi="Cooper Black"/>
                                    <w:b w:val="0"/>
                                    <w:color w:val="auto"/>
                                    <w:sz w:val="20"/>
                                  </w:rPr>
                                  <w:t xml:space="preserve"> </w:t>
                                </w:r>
                              </w:p>
                              <w:p w:rsidR="00A85692" w:rsidRDefault="00A85692" w:rsidP="00977306">
                                <w:pPr>
                                  <w:rPr>
                                    <w:rFonts w:ascii="Cooper Black" w:hAnsi="Cooper Black"/>
                                    <w:b w:val="0"/>
                                    <w:color w:val="auto"/>
                                    <w:sz w:val="20"/>
                                  </w:rPr>
                                </w:pPr>
                                <w:r>
                                  <w:rPr>
                                    <w:rFonts w:ascii="Cooper Black" w:hAnsi="Cooper Black"/>
                                    <w:b w:val="0"/>
                                    <w:color w:val="auto"/>
                                    <w:sz w:val="20"/>
                                  </w:rPr>
                                  <w:t xml:space="preserve">Fiche questions </w:t>
                                </w:r>
                              </w:p>
                              <w:p w:rsidR="00A85692" w:rsidRDefault="00A85692" w:rsidP="00977306">
                                <w:pPr>
                                  <w:rPr>
                                    <w:rFonts w:ascii="Cooper Black" w:hAnsi="Cooper Black"/>
                                    <w:b w:val="0"/>
                                    <w:color w:val="auto"/>
                                    <w:sz w:val="20"/>
                                  </w:rPr>
                                </w:pPr>
                              </w:p>
                              <w:p w:rsidR="00A85692" w:rsidRDefault="00A85692" w:rsidP="00977306">
                                <w:pPr>
                                  <w:rPr>
                                    <w:rFonts w:ascii="Cooper Black" w:hAnsi="Cooper Black"/>
                                    <w:b w:val="0"/>
                                    <w:color w:val="auto"/>
                                    <w:sz w:val="20"/>
                                  </w:rPr>
                                </w:pPr>
                              </w:p>
                              <w:p w:rsidR="0051580E" w:rsidRDefault="0051580E" w:rsidP="00977306">
                                <w:pPr>
                                  <w:rPr>
                                    <w:rFonts w:ascii="Cooper Black" w:hAnsi="Cooper Black"/>
                                    <w:b w:val="0"/>
                                    <w:color w:val="auto"/>
                                    <w:sz w:val="20"/>
                                  </w:rPr>
                                </w:pPr>
                              </w:p>
                              <w:p w:rsidR="00A85692" w:rsidRPr="00977306" w:rsidRDefault="00A85692" w:rsidP="00977306">
                                <w:pPr>
                                  <w:rPr>
                                    <w:rFonts w:ascii="Cooper Black" w:hAnsi="Cooper Black"/>
                                    <w:b w:val="0"/>
                                    <w:color w:val="auto"/>
                                    <w:sz w:val="20"/>
                                  </w:rPr>
                                </w:pPr>
                              </w:p>
                              <w:p w:rsidR="00977306" w:rsidRPr="0077275C" w:rsidRDefault="00977306" w:rsidP="00977306">
                                <w:pPr>
                                  <w:jc w:val="right"/>
                                  <w:rPr>
                                    <w:rFonts w:ascii="Berlin Sans FB Demi" w:hAnsi="Berlin Sans FB Demi"/>
                                    <w:color w:val="auto"/>
                                    <w:sz w:val="22"/>
                                  </w:rPr>
                                </w:pPr>
                              </w:p>
                              <w:p w:rsidR="00977306" w:rsidRPr="0077275C" w:rsidRDefault="00977306" w:rsidP="00977306">
                                <w:pPr>
                                  <w:jc w:val="center"/>
                                  <w:rPr>
                                    <w:rFonts w:ascii="Berlin Sans FB Demi" w:hAnsi="Berlin Sans FB Demi"/>
                                    <w:color w:val="auto"/>
                                    <w:sz w:val="22"/>
                                  </w:rPr>
                                </w:pPr>
                                <w:r w:rsidRPr="0077275C">
                                  <w:rPr>
                                    <w:rFonts w:ascii="Berlin Sans FB Demi" w:hAnsi="Berlin Sans FB Demi"/>
                                    <w:color w:val="auto"/>
                                    <w:sz w:val="22"/>
                                  </w:rPr>
                                  <w:t xml:space="preserve"> </w:t>
                                </w:r>
                              </w:p>
                              <w:p w:rsidR="00977306" w:rsidRPr="0077275C" w:rsidRDefault="00977306" w:rsidP="00977306">
                                <w:pPr>
                                  <w:jc w:val="right"/>
                                  <w:rPr>
                                    <w:rFonts w:ascii="Berlin Sans FB Demi" w:hAnsi="Berlin Sans FB Demi"/>
                                    <w:color w:val="auto"/>
                                    <w:sz w:val="22"/>
                                  </w:rPr>
                                </w:pPr>
                              </w:p>
                              <w:p w:rsidR="00977306" w:rsidRPr="0077275C" w:rsidRDefault="00977306" w:rsidP="00977306">
                                <w:pPr>
                                  <w:jc w:val="right"/>
                                  <w:rPr>
                                    <w:rFonts w:ascii="Berlin Sans FB Demi" w:hAnsi="Berlin Sans FB Demi"/>
                                    <w:color w:val="auto"/>
                                    <w:sz w:val="22"/>
                                  </w:rPr>
                                </w:pPr>
                                <w:r>
                                  <w:rPr>
                                    <w:rFonts w:ascii="Berlin Sans FB Demi" w:hAnsi="Berlin Sans FB Demi"/>
                                    <w:color w:val="auto"/>
                                    <w:sz w:val="22"/>
                                  </w:rPr>
                                  <w:t xml:space="preserve"> </w:t>
                                </w:r>
                                <w:r w:rsidRPr="0077275C">
                                  <w:rPr>
                                    <w:rFonts w:ascii="Berlin Sans FB Demi" w:hAnsi="Berlin Sans FB Demi"/>
                                    <w:color w:val="auto"/>
                                    <w:sz w:val="22"/>
                                  </w:rPr>
                                  <w:t xml:space="preserve"> </w:t>
                                </w:r>
                              </w:p>
                              <w:p w:rsidR="00977306" w:rsidRDefault="00977306" w:rsidP="00977306"/>
                              <w:p w:rsidR="00977306" w:rsidRDefault="00977306" w:rsidP="00977306"/>
                            </w:txbxContent>
                          </v:textbox>
                          <w10:wrap anchorx="page"/>
                        </v:shape>
                      </w:pict>
                    </mc:Fallback>
                  </mc:AlternateContent>
                </w:r>
              </w:p>
              <w:p w14:paraId="50A5FD59" w14:textId="77777777" w:rsidR="00933498" w:rsidRDefault="00933498" w:rsidP="001967BD">
                <w:pPr>
                  <w:pStyle w:val="Titre2"/>
                  <w:rPr>
                    <w:rFonts w:ascii="Cooper Black" w:hAnsi="Cooper Black"/>
                    <w:sz w:val="28"/>
                    <w:szCs w:val="28"/>
                  </w:rPr>
                </w:pPr>
              </w:p>
              <w:p w14:paraId="0AF52217" w14:textId="77777777" w:rsidR="00933498" w:rsidRDefault="00933498" w:rsidP="001967BD">
                <w:pPr>
                  <w:pStyle w:val="Titre2"/>
                  <w:rPr>
                    <w:rFonts w:ascii="Cooper Black" w:hAnsi="Cooper Black"/>
                    <w:sz w:val="28"/>
                    <w:szCs w:val="28"/>
                  </w:rPr>
                </w:pPr>
              </w:p>
              <w:p w14:paraId="79298F43" w14:textId="77777777" w:rsidR="00933498" w:rsidRDefault="00933498" w:rsidP="001967BD">
                <w:pPr>
                  <w:pStyle w:val="Titre2"/>
                  <w:rPr>
                    <w:rFonts w:ascii="Cooper Black" w:hAnsi="Cooper Black"/>
                    <w:sz w:val="28"/>
                    <w:szCs w:val="28"/>
                  </w:rPr>
                </w:pPr>
              </w:p>
              <w:p w14:paraId="4A6A0569" w14:textId="77777777" w:rsidR="00933498" w:rsidRDefault="00933498" w:rsidP="001967BD">
                <w:pPr>
                  <w:pStyle w:val="Titre2"/>
                  <w:rPr>
                    <w:rFonts w:ascii="Cooper Black" w:hAnsi="Cooper Black"/>
                    <w:sz w:val="28"/>
                    <w:szCs w:val="28"/>
                  </w:rPr>
                </w:pPr>
              </w:p>
              <w:p w14:paraId="605E6196" w14:textId="77777777" w:rsidR="00933498" w:rsidRDefault="00933498" w:rsidP="001967BD">
                <w:pPr>
                  <w:pStyle w:val="Titre2"/>
                  <w:rPr>
                    <w:rFonts w:ascii="Cooper Black" w:hAnsi="Cooper Black"/>
                    <w:sz w:val="28"/>
                    <w:szCs w:val="28"/>
                  </w:rPr>
                </w:pPr>
              </w:p>
              <w:p w14:paraId="1FD2AC88" w14:textId="77777777" w:rsidR="00933498" w:rsidRDefault="00933498" w:rsidP="001967BD">
                <w:pPr>
                  <w:pStyle w:val="Titre2"/>
                  <w:rPr>
                    <w:rFonts w:ascii="Cooper Black" w:hAnsi="Cooper Black"/>
                    <w:sz w:val="28"/>
                    <w:szCs w:val="28"/>
                  </w:rPr>
                </w:pPr>
              </w:p>
              <w:p w14:paraId="7031AC9A" w14:textId="77777777" w:rsidR="00933498" w:rsidRDefault="00933498" w:rsidP="001967BD">
                <w:pPr>
                  <w:pStyle w:val="Titre2"/>
                  <w:rPr>
                    <w:rFonts w:ascii="Cooper Black" w:hAnsi="Cooper Black"/>
                    <w:sz w:val="28"/>
                    <w:szCs w:val="28"/>
                  </w:rPr>
                </w:pPr>
              </w:p>
              <w:p w14:paraId="3CB78FEC" w14:textId="77777777" w:rsidR="00933498" w:rsidRDefault="00933498" w:rsidP="001967BD">
                <w:pPr>
                  <w:pStyle w:val="Titre2"/>
                  <w:rPr>
                    <w:rFonts w:ascii="Cooper Black" w:hAnsi="Cooper Black"/>
                    <w:sz w:val="28"/>
                    <w:szCs w:val="28"/>
                  </w:rPr>
                </w:pPr>
              </w:p>
              <w:p w14:paraId="691933DD" w14:textId="77777777" w:rsidR="00933498" w:rsidRDefault="00933498" w:rsidP="001967BD">
                <w:pPr>
                  <w:pStyle w:val="Titre2"/>
                  <w:rPr>
                    <w:rFonts w:ascii="Cooper Black" w:hAnsi="Cooper Black"/>
                    <w:sz w:val="28"/>
                    <w:szCs w:val="28"/>
                  </w:rPr>
                </w:pPr>
              </w:p>
              <w:p w14:paraId="06E78B0B" w14:textId="77777777" w:rsidR="00933498" w:rsidRDefault="00933498" w:rsidP="001967BD">
                <w:pPr>
                  <w:pStyle w:val="Titre2"/>
                  <w:rPr>
                    <w:rFonts w:ascii="Cooper Black" w:hAnsi="Cooper Black"/>
                    <w:sz w:val="28"/>
                    <w:szCs w:val="28"/>
                  </w:rPr>
                </w:pPr>
              </w:p>
              <w:p w14:paraId="7BCDCBBB" w14:textId="77777777" w:rsidR="00933498" w:rsidRDefault="00933498" w:rsidP="001967BD">
                <w:pPr>
                  <w:pStyle w:val="Titre2"/>
                  <w:rPr>
                    <w:rFonts w:ascii="Cooper Black" w:hAnsi="Cooper Black"/>
                    <w:sz w:val="28"/>
                    <w:szCs w:val="28"/>
                  </w:rPr>
                </w:pPr>
              </w:p>
              <w:p w14:paraId="210DC19E" w14:textId="77777777" w:rsidR="00933498" w:rsidRDefault="00933498" w:rsidP="001967BD">
                <w:pPr>
                  <w:pStyle w:val="Titre2"/>
                  <w:rPr>
                    <w:rFonts w:ascii="Cooper Black" w:hAnsi="Cooper Black"/>
                    <w:sz w:val="28"/>
                    <w:szCs w:val="28"/>
                  </w:rPr>
                </w:pPr>
              </w:p>
              <w:p w14:paraId="27C98778" w14:textId="77777777" w:rsidR="001967BD" w:rsidRPr="000662FE" w:rsidRDefault="001967BD" w:rsidP="001967BD">
                <w:pPr>
                  <w:pStyle w:val="Titre2"/>
                  <w:rPr>
                    <w:rFonts w:ascii="Cooper Black" w:hAnsi="Cooper Black"/>
                    <w:sz w:val="28"/>
                    <w:szCs w:val="28"/>
                  </w:rPr>
                </w:pPr>
                <w:r w:rsidRPr="000662FE">
                  <w:rPr>
                    <w:rFonts w:ascii="Cooper Black" w:hAnsi="Cooper Black"/>
                    <w:sz w:val="28"/>
                    <w:szCs w:val="28"/>
                  </w:rPr>
                  <w:lastRenderedPageBreak/>
                  <w:t xml:space="preserve">01 – Présentation </w:t>
                </w:r>
              </w:p>
              <w:p w14:paraId="795EBB7D" w14:textId="77777777" w:rsidR="001967BD" w:rsidRPr="000662FE" w:rsidRDefault="001967BD" w:rsidP="001967BD">
                <w:pPr>
                  <w:pStyle w:val="Titre2"/>
                  <w:rPr>
                    <w:rFonts w:ascii="Cooper Black" w:hAnsi="Cooper Black"/>
                    <w:sz w:val="28"/>
                    <w:szCs w:val="28"/>
                  </w:rPr>
                </w:pPr>
                <w:r w:rsidRPr="000662FE">
                  <w:rPr>
                    <w:rFonts w:ascii="Cooper Black" w:hAnsi="Cooper Black"/>
                    <w:i/>
                    <w:sz w:val="28"/>
                    <w:szCs w:val="28"/>
                    <w:u w:val="single"/>
                  </w:rPr>
                  <w:t>Présentation de l’association BST BMX :</w:t>
                </w:r>
              </w:p>
              <w:p w14:paraId="424BB3C1" w14:textId="77777777" w:rsidR="001967BD" w:rsidRPr="000662FE" w:rsidRDefault="001967BD" w:rsidP="001967BD">
                <w:pPr>
                  <w:pStyle w:val="Titre2"/>
                  <w:rPr>
                    <w:rFonts w:ascii="Cooper Black" w:hAnsi="Cooper Black"/>
                    <w:sz w:val="28"/>
                    <w:szCs w:val="28"/>
                  </w:rPr>
                </w:pPr>
                <w:r w:rsidRPr="000662FE">
                  <w:rPr>
                    <w:rFonts w:ascii="Cooper Black" w:hAnsi="Cooper Black"/>
                    <w:sz w:val="28"/>
                    <w:szCs w:val="28"/>
                  </w:rPr>
                  <w:t xml:space="preserve">Discipline sportive née dans les années 80 s’inspirant de la moto cross, le BMX race se déroule sur une piste qui mesure entre 200 et 400m, avec 3 à 6 virages et de nombreuses bosses (simple, double, triple, </w:t>
                </w:r>
                <w:proofErr w:type="spellStart"/>
                <w:r w:rsidRPr="000662FE">
                  <w:rPr>
                    <w:rFonts w:ascii="Cooper Black" w:hAnsi="Cooper Black"/>
                    <w:sz w:val="28"/>
                    <w:szCs w:val="28"/>
                  </w:rPr>
                  <w:t>whoops</w:t>
                </w:r>
                <w:proofErr w:type="spellEnd"/>
                <w:r w:rsidRPr="000662FE">
                  <w:rPr>
                    <w:rFonts w:ascii="Cooper Black" w:hAnsi="Cooper Black"/>
                    <w:sz w:val="28"/>
                    <w:szCs w:val="28"/>
                  </w:rPr>
                  <w:t>.).</w:t>
                </w:r>
              </w:p>
              <w:p w14:paraId="6D3BCB00" w14:textId="77777777" w:rsidR="001967BD" w:rsidRPr="000662FE" w:rsidRDefault="001967BD" w:rsidP="001967BD">
                <w:pPr>
                  <w:pStyle w:val="Titre2"/>
                  <w:rPr>
                    <w:rFonts w:ascii="Cooper Black" w:hAnsi="Cooper Black"/>
                    <w:sz w:val="28"/>
                    <w:szCs w:val="28"/>
                  </w:rPr>
                </w:pPr>
                <w:r w:rsidRPr="000662FE">
                  <w:rPr>
                    <w:rFonts w:ascii="Cooper Black" w:hAnsi="Cooper Black"/>
                    <w:sz w:val="28"/>
                    <w:szCs w:val="28"/>
                  </w:rPr>
                  <w:t>Le départ est donné en général en haut d'une rampe, les 8 pilotes sont alignés sur la même ligne et dès que le start s'abaisse, il s'agit d'aller le plus vite et de franchir la ligne d'arrivée en premier.</w:t>
                </w:r>
              </w:p>
              <w:p w14:paraId="29E7C1AD" w14:textId="77777777" w:rsidR="001967BD" w:rsidRPr="000662FE" w:rsidRDefault="001967BD" w:rsidP="001967BD">
                <w:pPr>
                  <w:pStyle w:val="Titre2"/>
                  <w:rPr>
                    <w:rFonts w:ascii="Cooper Black" w:hAnsi="Cooper Black"/>
                    <w:sz w:val="28"/>
                    <w:szCs w:val="28"/>
                  </w:rPr>
                </w:pPr>
                <w:r w:rsidRPr="000662FE">
                  <w:rPr>
                    <w:rFonts w:ascii="Cooper Black" w:hAnsi="Cooper Black"/>
                    <w:sz w:val="28"/>
                    <w:szCs w:val="28"/>
                  </w:rPr>
                  <w:t xml:space="preserve">Les courses sont très spectaculaires car il y a de la vitesse, des sauts, des chutes et de nombreux contacts. </w:t>
                </w:r>
              </w:p>
              <w:p w14:paraId="3AFDDB4C" w14:textId="77777777" w:rsidR="001967BD" w:rsidRPr="000662FE" w:rsidRDefault="001967BD" w:rsidP="001967BD">
                <w:pPr>
                  <w:pStyle w:val="Titre2"/>
                  <w:rPr>
                    <w:rFonts w:ascii="Cooper Black" w:hAnsi="Cooper Black"/>
                    <w:sz w:val="28"/>
                    <w:szCs w:val="28"/>
                  </w:rPr>
                </w:pPr>
                <w:r w:rsidRPr="000662FE">
                  <w:rPr>
                    <w:rFonts w:ascii="Cooper Black" w:hAnsi="Cooper Black"/>
                    <w:sz w:val="28"/>
                    <w:szCs w:val="28"/>
                  </w:rPr>
                  <w:t>C'est en septembre 2014 que doit être ouverte la piste flambant neuve de Bailleul-sur-Thérain (la première du Grand Beauvaisis).</w:t>
                </w:r>
              </w:p>
              <w:p w14:paraId="37D2B718" w14:textId="77777777" w:rsidR="001967BD" w:rsidRPr="000662FE" w:rsidRDefault="001967BD" w:rsidP="001967BD">
                <w:pPr>
                  <w:pStyle w:val="Titre2"/>
                  <w:rPr>
                    <w:rFonts w:ascii="Cooper Black" w:hAnsi="Cooper Black"/>
                    <w:sz w:val="28"/>
                    <w:szCs w:val="28"/>
                  </w:rPr>
                </w:pPr>
                <w:r w:rsidRPr="000662FE">
                  <w:rPr>
                    <w:rFonts w:ascii="Cooper Black" w:hAnsi="Cooper Black"/>
                    <w:sz w:val="28"/>
                    <w:szCs w:val="28"/>
                  </w:rPr>
                  <w:t xml:space="preserve">Alors que cette discipline sportive, représentée aux Jeux Olympiques, aussi physique que spectaculaire, compte environ 400 licenciés dans l'Oise. « De nombreux jeunes nous disaient on aimerait bien faire du BMX mais il faut aller à Clairoix, à Estrées-Saint-Denis ou à Crépy-en-Valois », rappelle Béatrice Lejeune, maire (PS) de Bailleul-sur-Thérain. </w:t>
                </w:r>
              </w:p>
              <w:p w14:paraId="29C6EE4F" w14:textId="77777777" w:rsidR="001967BD" w:rsidRPr="000662FE" w:rsidRDefault="001967BD" w:rsidP="001967BD">
                <w:pPr>
                  <w:rPr>
                    <w:rFonts w:ascii="Cooper Black" w:hAnsi="Cooper Black"/>
                    <w:b w:val="0"/>
                    <w:szCs w:val="28"/>
                  </w:rPr>
                </w:pPr>
              </w:p>
              <w:p w14:paraId="4FB11754" w14:textId="77777777" w:rsidR="001967BD" w:rsidRPr="000662FE" w:rsidRDefault="001967BD" w:rsidP="001967BD">
                <w:pPr>
                  <w:rPr>
                    <w:rFonts w:ascii="Cooper Black" w:hAnsi="Cooper Black"/>
                    <w:b w:val="0"/>
                    <w:szCs w:val="28"/>
                  </w:rPr>
                </w:pPr>
              </w:p>
              <w:p w14:paraId="57D8C80F" w14:textId="77777777" w:rsidR="001967BD" w:rsidRPr="000662FE" w:rsidRDefault="001967BD" w:rsidP="001967BD">
                <w:pPr>
                  <w:rPr>
                    <w:rFonts w:ascii="Cooper Black" w:hAnsi="Cooper Black"/>
                    <w:b w:val="0"/>
                    <w:szCs w:val="28"/>
                  </w:rPr>
                </w:pPr>
              </w:p>
              <w:p w14:paraId="327FB96C" w14:textId="77777777" w:rsidR="001967BD" w:rsidRPr="000662FE" w:rsidRDefault="001967BD" w:rsidP="001967BD">
                <w:pPr>
                  <w:pStyle w:val="Titre2"/>
                  <w:rPr>
                    <w:rFonts w:ascii="Cooper Black" w:hAnsi="Cooper Black"/>
                    <w:sz w:val="28"/>
                    <w:szCs w:val="28"/>
                  </w:rPr>
                </w:pPr>
                <w:r w:rsidRPr="000662FE">
                  <w:rPr>
                    <w:rFonts w:ascii="Cooper Black" w:hAnsi="Cooper Black"/>
                    <w:sz w:val="28"/>
                    <w:szCs w:val="28"/>
                  </w:rPr>
                  <w:t>Le succès fou rencontré par la piste mobile de BMX mise à disposition par Team Oise Organisation lors des fêtes locales des associations, a achevé de convaincre la municipalité de la pertinence de construire ce nouvel équipement sportif.</w:t>
                </w:r>
              </w:p>
              <w:p w14:paraId="68F93322" w14:textId="77777777" w:rsidR="001967BD" w:rsidRPr="000662FE" w:rsidRDefault="001967BD" w:rsidP="001967BD">
                <w:pPr>
                  <w:pStyle w:val="Titre2"/>
                  <w:rPr>
                    <w:rFonts w:ascii="Cooper Black" w:hAnsi="Cooper Black"/>
                    <w:sz w:val="28"/>
                    <w:szCs w:val="28"/>
                  </w:rPr>
                </w:pPr>
                <w:r w:rsidRPr="000662FE">
                  <w:rPr>
                    <w:rFonts w:ascii="Cooper Black" w:hAnsi="Cooper Black"/>
                    <w:sz w:val="28"/>
                    <w:szCs w:val="28"/>
                  </w:rPr>
                  <w:t>Pour un coût de 220 000 euros hors taxes, subventionné à hauteur de 42% par le conseil régional de Picardie. La commune a confié à Team Oise Organisation, club cycliste affilié à la Fédération française de cyclisme l'exploitation de la piste.</w:t>
                </w:r>
              </w:p>
              <w:p w14:paraId="3B2B8375" w14:textId="77777777" w:rsidR="000662FE" w:rsidRDefault="001967BD" w:rsidP="00D67B21">
                <w:pPr>
                  <w:pStyle w:val="Titre2"/>
                  <w:rPr>
                    <w:rFonts w:ascii="Cooper Black" w:hAnsi="Cooper Black"/>
                    <w:sz w:val="28"/>
                    <w:szCs w:val="28"/>
                  </w:rPr>
                </w:pPr>
                <w:r w:rsidRPr="000662FE">
                  <w:rPr>
                    <w:rFonts w:ascii="Cooper Black" w:hAnsi="Cooper Black"/>
                    <w:sz w:val="28"/>
                    <w:szCs w:val="28"/>
                  </w:rPr>
                  <w:t xml:space="preserve">Le constructeur de la piste est l’entreprise My </w:t>
                </w:r>
                <w:proofErr w:type="spellStart"/>
                <w:r w:rsidRPr="000662FE">
                  <w:rPr>
                    <w:rFonts w:ascii="Cooper Black" w:hAnsi="Cooper Black"/>
                    <w:sz w:val="28"/>
                    <w:szCs w:val="28"/>
                  </w:rPr>
                  <w:t>tracks</w:t>
                </w:r>
                <w:proofErr w:type="spellEnd"/>
                <w:r w:rsidRPr="000662FE">
                  <w:rPr>
                    <w:rFonts w:ascii="Cooper Black" w:hAnsi="Cooper Black"/>
                    <w:sz w:val="28"/>
                    <w:szCs w:val="28"/>
                  </w:rPr>
                  <w:t>, d’une longueur de 340 mètres son homologation lui permet d'accueillir des compétitions mais aussi une pratique de loisirs</w:t>
                </w:r>
              </w:p>
              <w:p w14:paraId="0F5EECC2" w14:textId="77777777" w:rsidR="000662FE" w:rsidRDefault="000662FE" w:rsidP="00D67B21">
                <w:pPr>
                  <w:pStyle w:val="Titre2"/>
                  <w:rPr>
                    <w:rFonts w:ascii="Cooper Black" w:hAnsi="Cooper Black"/>
                    <w:sz w:val="28"/>
                    <w:szCs w:val="28"/>
                  </w:rPr>
                </w:pPr>
              </w:p>
              <w:p w14:paraId="47AD8C5E" w14:textId="77777777" w:rsidR="001967BD" w:rsidRPr="000662FE" w:rsidRDefault="001967BD" w:rsidP="00D67B21">
                <w:pPr>
                  <w:pStyle w:val="Titre2"/>
                  <w:rPr>
                    <w:rFonts w:ascii="Cooper Black" w:hAnsi="Cooper Black"/>
                    <w:sz w:val="28"/>
                    <w:szCs w:val="28"/>
                  </w:rPr>
                </w:pPr>
                <w:r w:rsidRPr="000662FE">
                  <w:rPr>
                    <w:rFonts w:ascii="Cooper Black" w:hAnsi="Cooper Black"/>
                    <w:sz w:val="28"/>
                    <w:szCs w:val="28"/>
                  </w:rPr>
                  <w:t>.</w:t>
                </w:r>
              </w:p>
              <w:p w14:paraId="67EECD56" w14:textId="77777777" w:rsidR="001967BD" w:rsidRPr="000662FE" w:rsidRDefault="001967BD" w:rsidP="001967BD">
                <w:pPr>
                  <w:rPr>
                    <w:rFonts w:ascii="Cooper Black" w:hAnsi="Cooper Black"/>
                    <w:b w:val="0"/>
                    <w:szCs w:val="28"/>
                  </w:rPr>
                </w:pPr>
              </w:p>
              <w:p w14:paraId="4F483841" w14:textId="77777777" w:rsidR="001967BD" w:rsidRPr="000662FE" w:rsidRDefault="001967BD" w:rsidP="001967BD">
                <w:pPr>
                  <w:rPr>
                    <w:rFonts w:ascii="Cooper Black" w:hAnsi="Cooper Black"/>
                    <w:b w:val="0"/>
                    <w:szCs w:val="28"/>
                  </w:rPr>
                </w:pPr>
              </w:p>
              <w:p w14:paraId="20A2F18D" w14:textId="77777777" w:rsidR="001967BD" w:rsidRPr="000662FE" w:rsidRDefault="001967BD" w:rsidP="001967BD">
                <w:pPr>
                  <w:rPr>
                    <w:rFonts w:ascii="Cooper Black" w:hAnsi="Cooper Black"/>
                    <w:b w:val="0"/>
                    <w:i/>
                    <w:szCs w:val="28"/>
                    <w:u w:val="single"/>
                  </w:rPr>
                </w:pPr>
                <w:r w:rsidRPr="000662FE">
                  <w:rPr>
                    <w:rFonts w:ascii="Cooper Black" w:hAnsi="Cooper Black"/>
                    <w:b w:val="0"/>
                    <w:i/>
                    <w:szCs w:val="28"/>
                    <w:u w:val="single"/>
                  </w:rPr>
                  <w:t xml:space="preserve"> L’utilité d’un site internet pour cette association :</w:t>
                </w:r>
              </w:p>
              <w:p w14:paraId="26198331" w14:textId="77777777" w:rsidR="001967BD" w:rsidRPr="000662FE" w:rsidRDefault="001967BD" w:rsidP="001967BD">
                <w:pPr>
                  <w:rPr>
                    <w:rFonts w:ascii="Cooper Black" w:hAnsi="Cooper Black"/>
                    <w:b w:val="0"/>
                  </w:rPr>
                </w:pPr>
                <w:r w:rsidRPr="000662FE">
                  <w:rPr>
                    <w:rFonts w:ascii="Cooper Black" w:hAnsi="Cooper Black"/>
                    <w:b w:val="0"/>
                    <w:szCs w:val="28"/>
                  </w:rPr>
                  <w:t>D’après l’assemblée générale du 27/06/20, le nombre d’adhérents s’élève à une trentaine de personnes, recherchant à s’agrandir continuellement afin de continuer son agrandissement vis-à-vis de certains cl</w:t>
                </w:r>
                <w:r w:rsidRPr="000662FE">
                  <w:rPr>
                    <w:rFonts w:ascii="Cooper Black" w:hAnsi="Cooper Black"/>
                    <w:b w:val="0"/>
                  </w:rPr>
                  <w:t>ubs historiques de l’Oise (</w:t>
                </w:r>
                <w:proofErr w:type="spellStart"/>
                <w:r w:rsidRPr="000662FE">
                  <w:rPr>
                    <w:rFonts w:ascii="Cooper Black" w:hAnsi="Cooper Black"/>
                    <w:b w:val="0"/>
                  </w:rPr>
                  <w:t>Bmx</w:t>
                </w:r>
                <w:proofErr w:type="spellEnd"/>
                <w:r w:rsidRPr="000662FE">
                  <w:rPr>
                    <w:rFonts w:ascii="Cooper Black" w:hAnsi="Cooper Black"/>
                    <w:b w:val="0"/>
                  </w:rPr>
                  <w:t xml:space="preserve"> Compiègne /Estrées st Denis).</w:t>
                </w:r>
              </w:p>
              <w:p w14:paraId="3BCAC7E4" w14:textId="77777777" w:rsidR="001967BD" w:rsidRPr="000662FE" w:rsidRDefault="001967BD" w:rsidP="001967BD">
                <w:pPr>
                  <w:rPr>
                    <w:rFonts w:ascii="Cooper Black" w:hAnsi="Cooper Black"/>
                    <w:b w:val="0"/>
                  </w:rPr>
                </w:pPr>
                <w:r w:rsidRPr="000662FE">
                  <w:rPr>
                    <w:rFonts w:ascii="Cooper Black" w:hAnsi="Cooper Black"/>
                    <w:b w:val="0"/>
                  </w:rPr>
                  <w:t xml:space="preserve">La visibilité informatique des clubs pour les personnes extérieures au </w:t>
                </w:r>
                <w:proofErr w:type="spellStart"/>
                <w:r w:rsidRPr="000662FE">
                  <w:rPr>
                    <w:rFonts w:ascii="Cooper Black" w:hAnsi="Cooper Black"/>
                    <w:b w:val="0"/>
                  </w:rPr>
                  <w:t>bmx</w:t>
                </w:r>
                <w:proofErr w:type="spellEnd"/>
                <w:r w:rsidRPr="000662FE">
                  <w:rPr>
                    <w:rFonts w:ascii="Cooper Black" w:hAnsi="Cooper Black"/>
                    <w:b w:val="0"/>
                  </w:rPr>
                  <w:t xml:space="preserve"> est essentielle en effet c’est à cet endroit que les horaires d’ouvertures, les contacts utiles et les règlements d’intérieurs sont affichés.</w:t>
                </w:r>
              </w:p>
              <w:p w14:paraId="6D634E8A" w14:textId="77777777" w:rsidR="001967BD" w:rsidRPr="000662FE" w:rsidRDefault="001967BD" w:rsidP="001967BD">
                <w:pPr>
                  <w:rPr>
                    <w:rFonts w:ascii="Cooper Black" w:hAnsi="Cooper Black"/>
                    <w:b w:val="0"/>
                  </w:rPr>
                </w:pPr>
                <w:r w:rsidRPr="000662FE">
                  <w:rPr>
                    <w:rFonts w:ascii="Cooper Black" w:hAnsi="Cooper Black"/>
                    <w:b w:val="0"/>
                  </w:rPr>
                  <w:t>Mais surtout c’est l’endroit favoris des clubs pour constituer une vitrine sportive valorisante pour le club.</w:t>
                </w:r>
              </w:p>
              <w:p w14:paraId="15C906BC" w14:textId="77777777" w:rsidR="001967BD" w:rsidRPr="000662FE" w:rsidRDefault="001967BD" w:rsidP="001967BD">
                <w:pPr>
                  <w:rPr>
                    <w:rFonts w:ascii="Cooper Black" w:hAnsi="Cooper Black"/>
                    <w:b w:val="0"/>
                  </w:rPr>
                </w:pPr>
                <w:r w:rsidRPr="000662FE">
                  <w:rPr>
                    <w:rFonts w:ascii="Cooper Black" w:hAnsi="Cooper Black"/>
                    <w:b w:val="0"/>
                  </w:rPr>
                  <w:t xml:space="preserve">Un site internet comprenant des informations utiles des documentations historiques du club/techniques du sport ; un aspect attractif pour les pratiquants et une météo en direct peuvent être un réel plus pour une petite association en recherche d’expansion et de visibilité. </w:t>
                </w:r>
              </w:p>
              <w:p w14:paraId="5C1424D9" w14:textId="77777777" w:rsidR="001967BD" w:rsidRPr="000662FE" w:rsidRDefault="001967BD" w:rsidP="001967BD">
                <w:pPr>
                  <w:rPr>
                    <w:rFonts w:ascii="Cooper Black" w:hAnsi="Cooper Black"/>
                    <w:b w:val="0"/>
                  </w:rPr>
                </w:pPr>
                <w:r w:rsidRPr="000662FE">
                  <w:rPr>
                    <w:rFonts w:ascii="Cooper Black" w:hAnsi="Cooper Black"/>
                    <w:b w:val="0"/>
                  </w:rPr>
                  <w:t xml:space="preserve">Cependant après de multiples recherches aucun site spécifique au club n’existe, afin d’effectuer l’organisation des entrainements un groupe Facebook existe mais celui-ci est prive ainsi une personne extérieure ne peut y accéder  </w:t>
                </w:r>
              </w:p>
              <w:p w14:paraId="0BD68EC6" w14:textId="77777777" w:rsidR="001967BD" w:rsidRPr="000662FE" w:rsidRDefault="001967BD" w:rsidP="001967BD">
                <w:pPr>
                  <w:rPr>
                    <w:rFonts w:ascii="Cooper Black" w:hAnsi="Cooper Black"/>
                    <w:b w:val="0"/>
                  </w:rPr>
                </w:pPr>
                <w:r w:rsidRPr="000662FE">
                  <w:rPr>
                    <w:rFonts w:ascii="Cooper Black" w:hAnsi="Cooper Black"/>
                    <w:b w:val="0"/>
                  </w:rPr>
                  <w:t xml:space="preserve">Seuls des articles de journaux cites le club de </w:t>
                </w:r>
                <w:proofErr w:type="spellStart"/>
                <w:r w:rsidRPr="000662FE">
                  <w:rPr>
                    <w:rFonts w:ascii="Cooper Black" w:hAnsi="Cooper Black"/>
                    <w:b w:val="0"/>
                  </w:rPr>
                  <w:t>Bmx</w:t>
                </w:r>
                <w:proofErr w:type="spellEnd"/>
                <w:r w:rsidRPr="000662FE">
                  <w:rPr>
                    <w:rFonts w:ascii="Cooper Black" w:hAnsi="Cooper Black"/>
                    <w:b w:val="0"/>
                  </w:rPr>
                  <w:t xml:space="preserve"> .</w:t>
                </w:r>
              </w:p>
              <w:p w14:paraId="412FF1A9" w14:textId="77777777" w:rsidR="001967BD" w:rsidRPr="000662FE" w:rsidRDefault="001967BD" w:rsidP="001967BD">
                <w:pPr>
                  <w:rPr>
                    <w:rFonts w:ascii="Cooper Black" w:hAnsi="Cooper Black"/>
                    <w:b w:val="0"/>
                  </w:rPr>
                </w:pPr>
              </w:p>
              <w:p w14:paraId="6756AEEB" w14:textId="77777777" w:rsidR="001967BD" w:rsidRPr="000662FE" w:rsidRDefault="001967BD" w:rsidP="001967BD">
                <w:pPr>
                  <w:pStyle w:val="Titre2"/>
                  <w:rPr>
                    <w:rFonts w:ascii="Cooper Black" w:hAnsi="Cooper Black"/>
                  </w:rPr>
                </w:pPr>
              </w:p>
              <w:p w14:paraId="03815500" w14:textId="77777777" w:rsidR="00DF027C" w:rsidRPr="000662FE" w:rsidRDefault="006208EF" w:rsidP="001967BD">
                <w:pPr>
                  <w:pStyle w:val="Titre2"/>
                  <w:rPr>
                    <w:rFonts w:ascii="Cooper Black" w:hAnsi="Cooper Black"/>
                  </w:rPr>
                </w:pPr>
              </w:p>
            </w:sdtContent>
          </w:sdt>
        </w:tc>
      </w:tr>
      <w:tr w:rsidR="00DF027C" w:rsidRPr="000662FE" w14:paraId="7FB174F6" w14:textId="77777777" w:rsidTr="001967BD">
        <w:trPr>
          <w:trHeight w:val="1150"/>
        </w:trPr>
        <w:tc>
          <w:tcPr>
            <w:tcW w:w="10447" w:type="dxa"/>
            <w:shd w:val="clear" w:color="auto" w:fill="F2F2F2" w:themeFill="background1" w:themeFillShade="F2"/>
            <w:vAlign w:val="center"/>
          </w:tcPr>
          <w:p w14:paraId="79CE7027" w14:textId="77777777" w:rsidR="00DF027C" w:rsidRPr="000662FE" w:rsidRDefault="00DF027C" w:rsidP="001967BD">
            <w:pPr>
              <w:pStyle w:val="Textedemiseenvidence"/>
              <w:rPr>
                <w:rFonts w:ascii="Cooper Black" w:hAnsi="Cooper Black"/>
                <w:b w:val="0"/>
              </w:rPr>
            </w:pPr>
          </w:p>
        </w:tc>
      </w:tr>
      <w:tr w:rsidR="00DF027C" w:rsidRPr="000662FE" w14:paraId="328AA0DC" w14:textId="77777777" w:rsidTr="001967BD">
        <w:trPr>
          <w:trHeight w:val="119"/>
        </w:trPr>
        <w:tc>
          <w:tcPr>
            <w:tcW w:w="10447" w:type="dxa"/>
          </w:tcPr>
          <w:p w14:paraId="55E0F7AE" w14:textId="77777777" w:rsidR="00DF027C" w:rsidRPr="000662FE" w:rsidRDefault="00DF027C" w:rsidP="00DF027C">
            <w:pPr>
              <w:pStyle w:val="Contenu"/>
              <w:rPr>
                <w:rFonts w:ascii="Cooper Black" w:hAnsi="Cooper Black"/>
                <w:i/>
                <w:sz w:val="36"/>
              </w:rPr>
            </w:pPr>
          </w:p>
        </w:tc>
      </w:tr>
    </w:tbl>
    <w:p w14:paraId="0B49D8D0" w14:textId="77777777" w:rsidR="00EB07A3" w:rsidRDefault="00EB07A3" w:rsidP="00EB07A3">
      <w:pPr>
        <w:spacing w:after="200"/>
        <w:rPr>
          <w:rFonts w:ascii="Cooper Black" w:hAnsi="Cooper Black"/>
          <w:b w:val="0"/>
        </w:rPr>
      </w:pPr>
    </w:p>
    <w:p w14:paraId="2B0F6294" w14:textId="77777777" w:rsidR="000662FE" w:rsidRDefault="000662FE" w:rsidP="00EB07A3">
      <w:pPr>
        <w:spacing w:after="200"/>
        <w:rPr>
          <w:rFonts w:ascii="Cooper Black" w:hAnsi="Cooper Black"/>
          <w:b w:val="0"/>
        </w:rPr>
      </w:pPr>
    </w:p>
    <w:p w14:paraId="08459864" w14:textId="77777777" w:rsidR="000662FE" w:rsidRDefault="000662FE" w:rsidP="00EB07A3">
      <w:pPr>
        <w:spacing w:after="200"/>
        <w:rPr>
          <w:rFonts w:ascii="Cooper Black" w:hAnsi="Cooper Black"/>
          <w:b w:val="0"/>
        </w:rPr>
      </w:pPr>
    </w:p>
    <w:p w14:paraId="70F3F8E3" w14:textId="77777777" w:rsidR="000662FE" w:rsidRDefault="000662FE" w:rsidP="00EB07A3">
      <w:pPr>
        <w:spacing w:after="200"/>
        <w:rPr>
          <w:rFonts w:ascii="Cooper Black" w:hAnsi="Cooper Black"/>
          <w:b w:val="0"/>
        </w:rPr>
      </w:pPr>
    </w:p>
    <w:p w14:paraId="5A9FFE05" w14:textId="77777777" w:rsidR="000662FE" w:rsidRDefault="000662FE" w:rsidP="00EB07A3">
      <w:pPr>
        <w:spacing w:after="200"/>
        <w:rPr>
          <w:rFonts w:ascii="Cooper Black" w:hAnsi="Cooper Black"/>
          <w:b w:val="0"/>
        </w:rPr>
      </w:pPr>
    </w:p>
    <w:p w14:paraId="46E0F2D6" w14:textId="77777777" w:rsidR="000662FE" w:rsidRPr="000662FE" w:rsidRDefault="000662FE" w:rsidP="00EB07A3">
      <w:pPr>
        <w:spacing w:after="200"/>
        <w:rPr>
          <w:rFonts w:ascii="Cooper Black" w:hAnsi="Cooper Black"/>
          <w:b w:val="0"/>
        </w:rPr>
      </w:pPr>
    </w:p>
    <w:p w14:paraId="3ED0E099" w14:textId="77777777" w:rsidR="002F4B3C" w:rsidRPr="000662FE" w:rsidRDefault="00EB07A3" w:rsidP="00933498">
      <w:pPr>
        <w:spacing w:after="200"/>
        <w:rPr>
          <w:rFonts w:ascii="Cooper Black" w:hAnsi="Cooper Black"/>
          <w:b w:val="0"/>
        </w:rPr>
      </w:pPr>
      <w:r w:rsidRPr="000662FE">
        <w:rPr>
          <w:rFonts w:ascii="Cooper Black" w:hAnsi="Cooper Black"/>
          <w:b w:val="0"/>
        </w:rPr>
        <w:lastRenderedPageBreak/>
        <w:t>02 – Architecture</w:t>
      </w:r>
    </w:p>
    <w:p w14:paraId="6E4513CA" w14:textId="77777777" w:rsidR="002F4B3C" w:rsidRDefault="002F4B3C" w:rsidP="002F4B3C">
      <w:r w:rsidRPr="000662FE">
        <w:rPr>
          <w:rFonts w:ascii="Cooper Black" w:hAnsi="Cooper Black"/>
          <w:b w:val="0"/>
        </w:rPr>
        <w:t>Voici l’architecture et les différentes pages attendues :</w:t>
      </w:r>
      <w:r>
        <w:t xml:space="preserve"> </w:t>
      </w:r>
    </w:p>
    <w:p w14:paraId="6B150DCA" w14:textId="77777777" w:rsidR="002F4B3C" w:rsidRDefault="002F4B3C" w:rsidP="002F4B3C"/>
    <w:p w14:paraId="21BEDD52" w14:textId="77777777" w:rsidR="00EB07A3" w:rsidRDefault="00EB07A3" w:rsidP="002F4B3C"/>
    <w:p w14:paraId="323D4BA9" w14:textId="77777777" w:rsidR="00933498" w:rsidRDefault="00DF2F2F" w:rsidP="002F4B3C">
      <w:r>
        <w:rPr>
          <w:noProof/>
          <w:lang w:eastAsia="fr-FR"/>
        </w:rPr>
        <w:drawing>
          <wp:anchor distT="0" distB="0" distL="114300" distR="114300" simplePos="0" relativeHeight="251673600" behindDoc="0" locked="0" layoutInCell="1" allowOverlap="1" wp14:anchorId="625331FC" wp14:editId="2CB18C54">
            <wp:simplePos x="0" y="0"/>
            <wp:positionH relativeFrom="page">
              <wp:align>right</wp:align>
            </wp:positionH>
            <wp:positionV relativeFrom="paragraph">
              <wp:posOffset>457517</wp:posOffset>
            </wp:positionV>
            <wp:extent cx="8981440" cy="7525738"/>
            <wp:effectExtent l="4127" t="0" r="0" b="0"/>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rot="5400000">
                      <a:off x="0" y="0"/>
                      <a:ext cx="8981440" cy="7525738"/>
                    </a:xfrm>
                    <a:prstGeom prst="rect">
                      <a:avLst/>
                    </a:prstGeom>
                  </pic:spPr>
                </pic:pic>
              </a:graphicData>
            </a:graphic>
            <wp14:sizeRelH relativeFrom="margin">
              <wp14:pctWidth>0</wp14:pctWidth>
            </wp14:sizeRelH>
            <wp14:sizeRelV relativeFrom="margin">
              <wp14:pctHeight>0</wp14:pctHeight>
            </wp14:sizeRelV>
          </wp:anchor>
        </w:drawing>
      </w:r>
    </w:p>
    <w:p w14:paraId="748C6710" w14:textId="77777777" w:rsidR="00933498" w:rsidRDefault="00933498" w:rsidP="002F4B3C"/>
    <w:p w14:paraId="495AB464" w14:textId="77777777" w:rsidR="00933498" w:rsidRDefault="00933498" w:rsidP="002F4B3C"/>
    <w:p w14:paraId="37C7499A" w14:textId="77777777" w:rsidR="00933498" w:rsidRDefault="00933498" w:rsidP="002F4B3C"/>
    <w:p w14:paraId="735F7AA6" w14:textId="77777777" w:rsidR="00933498" w:rsidRDefault="00933498" w:rsidP="002F4B3C"/>
    <w:p w14:paraId="30F12D1D" w14:textId="77777777" w:rsidR="00933498" w:rsidRDefault="00933498" w:rsidP="002F4B3C"/>
    <w:p w14:paraId="2F5C8049" w14:textId="77777777" w:rsidR="00933498" w:rsidRDefault="00933498" w:rsidP="002F4B3C"/>
    <w:p w14:paraId="0AB246B1" w14:textId="77777777" w:rsidR="00933498" w:rsidRDefault="00933498" w:rsidP="002F4B3C"/>
    <w:p w14:paraId="744EA36E" w14:textId="77777777" w:rsidR="00933498" w:rsidRDefault="00933498" w:rsidP="002F4B3C"/>
    <w:p w14:paraId="07E09678" w14:textId="77777777" w:rsidR="00933498" w:rsidRDefault="00933498" w:rsidP="002F4B3C"/>
    <w:p w14:paraId="4DF93576" w14:textId="77777777" w:rsidR="00933498" w:rsidRDefault="00933498" w:rsidP="002F4B3C"/>
    <w:p w14:paraId="6C84CEB9" w14:textId="77777777" w:rsidR="00933498" w:rsidRDefault="00933498" w:rsidP="002F4B3C"/>
    <w:p w14:paraId="3DFB8DC3" w14:textId="77777777" w:rsidR="00933498" w:rsidRDefault="00933498" w:rsidP="002F4B3C"/>
    <w:p w14:paraId="767A43BC" w14:textId="77777777" w:rsidR="00933498" w:rsidRDefault="00933498" w:rsidP="002F4B3C"/>
    <w:p w14:paraId="4B857197" w14:textId="77777777" w:rsidR="00933498" w:rsidRDefault="00933498" w:rsidP="002F4B3C"/>
    <w:p w14:paraId="59639614" w14:textId="77777777" w:rsidR="00933498" w:rsidRDefault="00933498" w:rsidP="002F4B3C"/>
    <w:p w14:paraId="5C817081" w14:textId="77777777" w:rsidR="00933498" w:rsidRDefault="00933498" w:rsidP="002F4B3C"/>
    <w:p w14:paraId="6CC5ECA3" w14:textId="77777777" w:rsidR="00933498" w:rsidRDefault="00933498" w:rsidP="002F4B3C"/>
    <w:p w14:paraId="00141903" w14:textId="77777777" w:rsidR="00933498" w:rsidRDefault="00933498" w:rsidP="002F4B3C"/>
    <w:p w14:paraId="1E103BDE" w14:textId="77777777" w:rsidR="00933498" w:rsidRDefault="00933498" w:rsidP="002F4B3C"/>
    <w:p w14:paraId="6FD57AD4" w14:textId="77777777" w:rsidR="00933498" w:rsidRDefault="00933498" w:rsidP="002F4B3C"/>
    <w:p w14:paraId="6BD613EB" w14:textId="77777777" w:rsidR="00933498" w:rsidRDefault="00933498" w:rsidP="002F4B3C"/>
    <w:p w14:paraId="0EC716C9" w14:textId="77777777" w:rsidR="00933498" w:rsidRDefault="00933498" w:rsidP="002F4B3C"/>
    <w:p w14:paraId="06C1CC9A" w14:textId="77777777" w:rsidR="00933498" w:rsidRDefault="00933498" w:rsidP="002F4B3C"/>
    <w:p w14:paraId="53D2F088" w14:textId="77777777" w:rsidR="00933498" w:rsidRDefault="00933498" w:rsidP="002F4B3C"/>
    <w:p w14:paraId="5E628146" w14:textId="77777777" w:rsidR="00933498" w:rsidRDefault="00933498" w:rsidP="002F4B3C"/>
    <w:p w14:paraId="04063B8A" w14:textId="77777777" w:rsidR="00933498" w:rsidRDefault="00933498" w:rsidP="002F4B3C"/>
    <w:p w14:paraId="7E26E031" w14:textId="77777777" w:rsidR="00933498" w:rsidRDefault="00933498" w:rsidP="002F4B3C"/>
    <w:p w14:paraId="3473A772" w14:textId="77777777" w:rsidR="00933498" w:rsidRDefault="00933498" w:rsidP="002F4B3C"/>
    <w:p w14:paraId="53EB8CC4" w14:textId="77777777" w:rsidR="00933498" w:rsidRDefault="00933498" w:rsidP="002F4B3C"/>
    <w:p w14:paraId="0E841891" w14:textId="77777777" w:rsidR="00933498" w:rsidRDefault="00933498" w:rsidP="002F4B3C"/>
    <w:p w14:paraId="7CAF3296" w14:textId="77777777" w:rsidR="002F4B3C" w:rsidRDefault="002F4B3C" w:rsidP="00EB07A3">
      <w:pPr>
        <w:pStyle w:val="Paragraphedeliste"/>
        <w:numPr>
          <w:ilvl w:val="0"/>
          <w:numId w:val="1"/>
        </w:numPr>
      </w:pPr>
      <w:r>
        <w:t>Accueil – page d’accueil du site présent</w:t>
      </w:r>
      <w:r w:rsidR="00EB07A3">
        <w:t>ant l’association</w:t>
      </w:r>
    </w:p>
    <w:p w14:paraId="6834A25F" w14:textId="77777777" w:rsidR="00933498" w:rsidRPr="00933498" w:rsidRDefault="00933498" w:rsidP="00933498">
      <w:pPr>
        <w:rPr>
          <w:rFonts w:ascii="Cooper Black" w:hAnsi="Cooper Black"/>
          <w:b w:val="0"/>
          <w:color w:val="auto"/>
          <w:sz w:val="22"/>
        </w:rPr>
      </w:pPr>
      <w:r w:rsidRPr="00933498">
        <w:rPr>
          <w:rFonts w:ascii="Cooper Black" w:hAnsi="Cooper Black"/>
          <w:b w:val="0"/>
          <w:color w:val="auto"/>
          <w:sz w:val="22"/>
        </w:rPr>
        <w:lastRenderedPageBreak/>
        <w:t xml:space="preserve">03 – Page d’Accueil Florian </w:t>
      </w:r>
    </w:p>
    <w:p w14:paraId="4645F658" w14:textId="77777777" w:rsidR="00933498" w:rsidRDefault="00933498" w:rsidP="002F4B3C"/>
    <w:p w14:paraId="05087406" w14:textId="77777777" w:rsidR="002F4B3C" w:rsidRDefault="00EB07A3" w:rsidP="002F4B3C">
      <w:r>
        <w:t xml:space="preserve">DOC DE P </w:t>
      </w:r>
      <w:proofErr w:type="spellStart"/>
      <w:r>
        <w:t>ACCUeIL</w:t>
      </w:r>
      <w:proofErr w:type="spellEnd"/>
    </w:p>
    <w:p w14:paraId="3057CCCB" w14:textId="77777777" w:rsidR="00417F96" w:rsidRDefault="00417F96" w:rsidP="002F4B3C"/>
    <w:p w14:paraId="33584D95" w14:textId="77777777" w:rsidR="00417F96" w:rsidRDefault="00417F96" w:rsidP="002F4B3C"/>
    <w:p w14:paraId="5DA50BB1" w14:textId="77777777" w:rsidR="000662FE" w:rsidRDefault="000662FE" w:rsidP="002F4B3C"/>
    <w:p w14:paraId="1FBE78D8" w14:textId="77777777" w:rsidR="00933498" w:rsidRDefault="00933498" w:rsidP="00933498">
      <w:pPr>
        <w:spacing w:after="200"/>
      </w:pPr>
    </w:p>
    <w:p w14:paraId="692EAD64" w14:textId="77777777" w:rsidR="00933498" w:rsidRDefault="00933498" w:rsidP="00933498">
      <w:pPr>
        <w:spacing w:after="200"/>
      </w:pPr>
    </w:p>
    <w:p w14:paraId="3EBEB4A3" w14:textId="77777777" w:rsidR="00933498" w:rsidRDefault="00933498" w:rsidP="00933498">
      <w:pPr>
        <w:spacing w:after="200"/>
      </w:pPr>
    </w:p>
    <w:p w14:paraId="3524ACDA" w14:textId="77777777" w:rsidR="00933498" w:rsidRDefault="00933498" w:rsidP="00933498">
      <w:pPr>
        <w:spacing w:after="200"/>
      </w:pPr>
    </w:p>
    <w:p w14:paraId="5B0806A7" w14:textId="77777777" w:rsidR="00933498" w:rsidRDefault="00933498" w:rsidP="00933498">
      <w:pPr>
        <w:spacing w:after="200"/>
      </w:pPr>
    </w:p>
    <w:p w14:paraId="5DF41E3E" w14:textId="77777777" w:rsidR="00933498" w:rsidRDefault="00933498" w:rsidP="00933498">
      <w:pPr>
        <w:spacing w:after="200"/>
      </w:pPr>
    </w:p>
    <w:p w14:paraId="793907BD" w14:textId="77777777" w:rsidR="00933498" w:rsidRDefault="00933498" w:rsidP="00933498">
      <w:pPr>
        <w:spacing w:after="200"/>
      </w:pPr>
    </w:p>
    <w:p w14:paraId="1BEAC7FC" w14:textId="77777777" w:rsidR="00933498" w:rsidRDefault="00933498" w:rsidP="00933498">
      <w:pPr>
        <w:spacing w:after="200"/>
      </w:pPr>
    </w:p>
    <w:p w14:paraId="1906DECC" w14:textId="77777777" w:rsidR="00933498" w:rsidRDefault="00933498" w:rsidP="00933498">
      <w:pPr>
        <w:spacing w:after="200"/>
      </w:pPr>
    </w:p>
    <w:p w14:paraId="379E0031" w14:textId="77777777" w:rsidR="00933498" w:rsidRDefault="00933498" w:rsidP="00933498">
      <w:pPr>
        <w:spacing w:after="200"/>
      </w:pPr>
    </w:p>
    <w:p w14:paraId="437A2799" w14:textId="77777777" w:rsidR="00933498" w:rsidRDefault="00933498" w:rsidP="00933498">
      <w:pPr>
        <w:spacing w:after="200"/>
      </w:pPr>
    </w:p>
    <w:p w14:paraId="404E0394" w14:textId="77777777" w:rsidR="00933498" w:rsidRDefault="00933498" w:rsidP="00933498">
      <w:pPr>
        <w:spacing w:after="200"/>
      </w:pPr>
    </w:p>
    <w:p w14:paraId="0BEC2D4B" w14:textId="77777777" w:rsidR="00933498" w:rsidRDefault="00933498" w:rsidP="00933498">
      <w:pPr>
        <w:spacing w:after="200"/>
      </w:pPr>
    </w:p>
    <w:p w14:paraId="7E9258A1" w14:textId="77777777" w:rsidR="00933498" w:rsidRDefault="00933498" w:rsidP="00933498">
      <w:pPr>
        <w:spacing w:after="200"/>
      </w:pPr>
    </w:p>
    <w:p w14:paraId="4F5F1624" w14:textId="77777777" w:rsidR="00933498" w:rsidRDefault="00933498" w:rsidP="00933498">
      <w:pPr>
        <w:spacing w:after="200"/>
      </w:pPr>
    </w:p>
    <w:p w14:paraId="0DE15473" w14:textId="77777777" w:rsidR="00933498" w:rsidRDefault="00933498" w:rsidP="00933498">
      <w:pPr>
        <w:spacing w:after="200"/>
      </w:pPr>
    </w:p>
    <w:p w14:paraId="18716C70" w14:textId="77777777" w:rsidR="00933498" w:rsidRDefault="00933498" w:rsidP="00933498">
      <w:pPr>
        <w:spacing w:after="200"/>
      </w:pPr>
    </w:p>
    <w:p w14:paraId="5259C20E" w14:textId="77777777" w:rsidR="00933498" w:rsidRDefault="00933498" w:rsidP="00933498">
      <w:pPr>
        <w:spacing w:after="200"/>
      </w:pPr>
    </w:p>
    <w:p w14:paraId="587663DC" w14:textId="77777777" w:rsidR="00933498" w:rsidRDefault="00933498" w:rsidP="00933498">
      <w:pPr>
        <w:spacing w:after="200"/>
      </w:pPr>
    </w:p>
    <w:p w14:paraId="50E1C16B" w14:textId="77777777" w:rsidR="00933498" w:rsidRDefault="00933498" w:rsidP="00933498">
      <w:pPr>
        <w:spacing w:after="200"/>
      </w:pPr>
    </w:p>
    <w:p w14:paraId="7FC5FF2F" w14:textId="77777777" w:rsidR="00EB07A3" w:rsidRDefault="00933498" w:rsidP="00933498">
      <w:pPr>
        <w:spacing w:after="200"/>
      </w:pPr>
      <w:r>
        <w:lastRenderedPageBreak/>
        <w:t>4.</w:t>
      </w:r>
      <w:r w:rsidR="00297493">
        <w:t>Infos, page</w:t>
      </w:r>
      <w:r w:rsidR="00EB07A3">
        <w:t xml:space="preserve"> listant toutes les informations principales du club :</w:t>
      </w:r>
    </w:p>
    <w:p w14:paraId="69DB9BB1" w14:textId="77777777" w:rsidR="00417F96" w:rsidRDefault="00417F96" w:rsidP="00417F96"/>
    <w:p w14:paraId="28F0CB9D" w14:textId="77777777" w:rsidR="00EB07A3" w:rsidRDefault="00EB07A3" w:rsidP="00EB07A3">
      <w:pPr>
        <w:ind w:left="60"/>
      </w:pPr>
      <w:r>
        <w:t>-</w:t>
      </w:r>
      <w:r w:rsidR="00297493" w:rsidRPr="00EB07A3">
        <w:t xml:space="preserve">News </w:t>
      </w:r>
      <w:r w:rsidR="00297493">
        <w:t>(</w:t>
      </w:r>
      <w:r>
        <w:t xml:space="preserve">flux de </w:t>
      </w:r>
      <w:r w:rsidR="00297493">
        <w:t>publications que nous mettons après la création du site, rubrique à mettre en lien de redirection sur la page d’accueil).</w:t>
      </w:r>
    </w:p>
    <w:p w14:paraId="38C0189B" w14:textId="77777777" w:rsidR="00417F96" w:rsidRDefault="00417F96" w:rsidP="00EB07A3">
      <w:pPr>
        <w:ind w:left="60"/>
      </w:pPr>
    </w:p>
    <w:p w14:paraId="3C7CD298" w14:textId="77777777" w:rsidR="00417F96" w:rsidRDefault="00FC2A3C" w:rsidP="00EB07A3">
      <w:pPr>
        <w:ind w:left="60"/>
      </w:pPr>
      <w:r>
        <w:t xml:space="preserve">-localisation </w:t>
      </w:r>
      <w:r w:rsidR="002F6693">
        <w:t>Google</w:t>
      </w:r>
      <w:r>
        <w:t xml:space="preserve"> </w:t>
      </w:r>
      <w:proofErr w:type="spellStart"/>
      <w:r>
        <w:t>maps</w:t>
      </w:r>
      <w:proofErr w:type="spellEnd"/>
      <w:r w:rsidR="002F6693">
        <w:t>,</w:t>
      </w:r>
      <w:r w:rsidR="002F6693" w:rsidRPr="002F6693">
        <w:t xml:space="preserve"> </w:t>
      </w:r>
      <w:r w:rsidR="002F6693">
        <w:t xml:space="preserve">Une </w:t>
      </w:r>
      <w:proofErr w:type="spellStart"/>
      <w:r w:rsidR="002F6693">
        <w:t>GoogleMap</w:t>
      </w:r>
      <w:proofErr w:type="spellEnd"/>
      <w:r w:rsidR="002F6693">
        <w:t xml:space="preserve"> devra être intégrée pour afficher les informations d’accès.</w:t>
      </w:r>
    </w:p>
    <w:p w14:paraId="1BA7D45B" w14:textId="77777777" w:rsidR="007C66DF" w:rsidRDefault="007C66DF" w:rsidP="007C66DF">
      <w:pPr>
        <w:ind w:left="60"/>
      </w:pPr>
    </w:p>
    <w:p w14:paraId="108A774F" w14:textId="77777777" w:rsidR="007C66DF" w:rsidRDefault="006208EF" w:rsidP="007C66DF">
      <w:pPr>
        <w:ind w:left="60"/>
      </w:pPr>
      <w:hyperlink r:id="rId14" w:history="1">
        <w:r w:rsidR="007C66DF" w:rsidRPr="00C33835">
          <w:rPr>
            <w:rStyle w:val="Lienhypertexte"/>
          </w:rPr>
          <w:t>https://goo.gl/maps/YnjwML6C5yXp9pZb8</w:t>
        </w:r>
      </w:hyperlink>
    </w:p>
    <w:p w14:paraId="2B0FD9C8" w14:textId="77777777" w:rsidR="007C66DF" w:rsidRDefault="00BA5090" w:rsidP="007C66DF">
      <w:pPr>
        <w:ind w:left="60"/>
      </w:pPr>
      <w:r w:rsidRPr="00BA5090">
        <w:rPr>
          <w:noProof/>
          <w:lang w:eastAsia="fr-FR"/>
        </w:rPr>
        <w:drawing>
          <wp:inline distT="0" distB="0" distL="0" distR="0" wp14:anchorId="32614F0E" wp14:editId="5A228C13">
            <wp:extent cx="6371590" cy="3389296"/>
            <wp:effectExtent l="0" t="0" r="0" b="1905"/>
            <wp:docPr id="45" name="Image 45" descr="C:\Users\florian\Downloads\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lorian\Downloads\image (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71590" cy="3389296"/>
                    </a:xfrm>
                    <a:prstGeom prst="rect">
                      <a:avLst/>
                    </a:prstGeom>
                    <a:noFill/>
                    <a:ln>
                      <a:noFill/>
                    </a:ln>
                  </pic:spPr>
                </pic:pic>
              </a:graphicData>
            </a:graphic>
          </wp:inline>
        </w:drawing>
      </w:r>
    </w:p>
    <w:p w14:paraId="1A229D75" w14:textId="77777777" w:rsidR="00417F96" w:rsidRPr="00EB07A3" w:rsidRDefault="00417F96" w:rsidP="00EB07A3">
      <w:pPr>
        <w:ind w:left="60"/>
      </w:pPr>
    </w:p>
    <w:p w14:paraId="3CFF5624" w14:textId="77777777" w:rsidR="00BA5090" w:rsidRDefault="00BA5090" w:rsidP="00EB07A3">
      <w:pPr>
        <w:ind w:left="60"/>
      </w:pPr>
    </w:p>
    <w:p w14:paraId="2A98653E" w14:textId="77777777" w:rsidR="00BA5090" w:rsidRDefault="00BA5090" w:rsidP="00EB07A3">
      <w:pPr>
        <w:ind w:left="60"/>
      </w:pPr>
    </w:p>
    <w:p w14:paraId="3370BDE9" w14:textId="77777777" w:rsidR="00BA5090" w:rsidRDefault="00BA5090" w:rsidP="00EB07A3">
      <w:pPr>
        <w:ind w:left="60"/>
      </w:pPr>
    </w:p>
    <w:p w14:paraId="07326AF1" w14:textId="77777777" w:rsidR="00BA5090" w:rsidRDefault="00BA5090" w:rsidP="00EB07A3">
      <w:pPr>
        <w:ind w:left="60"/>
      </w:pPr>
    </w:p>
    <w:p w14:paraId="343D441E" w14:textId="77777777" w:rsidR="00BA5090" w:rsidRDefault="00BA5090" w:rsidP="00EB07A3">
      <w:pPr>
        <w:ind w:left="60"/>
      </w:pPr>
    </w:p>
    <w:p w14:paraId="2D6AFEF4" w14:textId="77777777" w:rsidR="00BA5090" w:rsidRDefault="00BA5090" w:rsidP="00EB07A3">
      <w:pPr>
        <w:ind w:left="60"/>
      </w:pPr>
    </w:p>
    <w:p w14:paraId="7CC39820" w14:textId="77777777" w:rsidR="00BA5090" w:rsidRDefault="00BA5090" w:rsidP="00EB07A3">
      <w:pPr>
        <w:ind w:left="60"/>
      </w:pPr>
    </w:p>
    <w:p w14:paraId="76AFFA62" w14:textId="77777777" w:rsidR="00BA5090" w:rsidRDefault="00BA5090" w:rsidP="00EB07A3">
      <w:pPr>
        <w:ind w:left="60"/>
      </w:pPr>
    </w:p>
    <w:p w14:paraId="58257E0E" w14:textId="77777777" w:rsidR="00BA5090" w:rsidRDefault="00BA5090" w:rsidP="00EB07A3">
      <w:pPr>
        <w:ind w:left="60"/>
      </w:pPr>
    </w:p>
    <w:p w14:paraId="3161D40D" w14:textId="77777777" w:rsidR="00BA5090" w:rsidRDefault="00BA5090" w:rsidP="00EB07A3">
      <w:pPr>
        <w:ind w:left="60"/>
      </w:pPr>
    </w:p>
    <w:p w14:paraId="1110BEF5" w14:textId="77777777" w:rsidR="00BA5090" w:rsidRDefault="00BA5090" w:rsidP="00EB07A3">
      <w:pPr>
        <w:ind w:left="60"/>
      </w:pPr>
    </w:p>
    <w:p w14:paraId="4A7A7460" w14:textId="77777777" w:rsidR="00EB07A3" w:rsidRDefault="00EB07A3" w:rsidP="00EB07A3">
      <w:pPr>
        <w:ind w:left="60"/>
      </w:pPr>
      <w:r>
        <w:lastRenderedPageBreak/>
        <w:t>-</w:t>
      </w:r>
      <w:r w:rsidRPr="00EB07A3">
        <w:t>agenda</w:t>
      </w:r>
      <w:r w:rsidR="00297493">
        <w:t xml:space="preserve"> (calendrier français qui s’actualise à l’année avec des publications à l’intérieur afin de marquer les évènements du club).</w:t>
      </w:r>
    </w:p>
    <w:p w14:paraId="56CF69A1" w14:textId="77777777" w:rsidR="00417F96" w:rsidRDefault="00BA5090" w:rsidP="00EB07A3">
      <w:pPr>
        <w:ind w:left="60"/>
      </w:pPr>
      <w:r>
        <w:rPr>
          <w:noProof/>
          <w:lang w:eastAsia="fr-FR"/>
        </w:rPr>
        <mc:AlternateContent>
          <mc:Choice Requires="wps">
            <w:drawing>
              <wp:inline distT="0" distB="0" distL="0" distR="0" wp14:anchorId="7A649362" wp14:editId="7F7718AC">
                <wp:extent cx="308610" cy="308610"/>
                <wp:effectExtent l="0" t="0" r="0" b="0"/>
                <wp:docPr id="42" name="AutoShape 2" descr="imag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4031E3" id="AutoShape 2" o:spid="_x0000_s1026" alt="image.pn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" filled="f" stroked="f">
                <o:lock v:ext="edit" aspectratio="t"/>
                <w10:anchorlock/>
              </v:rect>
            </w:pict>
          </mc:Fallback>
        </mc:AlternateContent>
      </w:r>
      <w:r w:rsidRPr="00BA509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BA5090">
        <w:rPr>
          <w:noProof/>
          <w:lang w:eastAsia="fr-FR"/>
        </w:rPr>
        <w:drawing>
          <wp:inline distT="0" distB="0" distL="0" distR="0" wp14:anchorId="16FA8B47" wp14:editId="24BDE1F6">
            <wp:extent cx="6371590" cy="3501525"/>
            <wp:effectExtent l="0" t="0" r="0" b="3810"/>
            <wp:docPr id="44" name="Image 44" descr="C:\Users\florian\Downloads\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lorian\Downloads\image (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71590" cy="3501525"/>
                    </a:xfrm>
                    <a:prstGeom prst="rect">
                      <a:avLst/>
                    </a:prstGeom>
                    <a:noFill/>
                    <a:ln>
                      <a:noFill/>
                    </a:ln>
                  </pic:spPr>
                </pic:pic>
              </a:graphicData>
            </a:graphic>
          </wp:inline>
        </w:drawing>
      </w:r>
    </w:p>
    <w:p w14:paraId="6E142EC3" w14:textId="77777777" w:rsidR="00417F96" w:rsidRDefault="00417F96" w:rsidP="00EB07A3">
      <w:pPr>
        <w:ind w:left="60"/>
      </w:pPr>
    </w:p>
    <w:p w14:paraId="1752D08D" w14:textId="77777777" w:rsidR="00417F96" w:rsidRPr="00EB07A3" w:rsidRDefault="00417F96" w:rsidP="00EB07A3">
      <w:pPr>
        <w:ind w:left="60"/>
      </w:pPr>
    </w:p>
    <w:p w14:paraId="5F175F4D" w14:textId="77777777" w:rsidR="00EB07A3" w:rsidRDefault="00EB07A3" w:rsidP="00EB07A3">
      <w:pPr>
        <w:ind w:left="60"/>
      </w:pPr>
      <w:r>
        <w:t>-</w:t>
      </w:r>
      <w:r w:rsidR="00297493">
        <w:t xml:space="preserve">sondage </w:t>
      </w:r>
      <w:proofErr w:type="spellStart"/>
      <w:r w:rsidR="00297493">
        <w:t>repost</w:t>
      </w:r>
      <w:proofErr w:type="spellEnd"/>
      <w:r w:rsidR="00297493">
        <w:t xml:space="preserve"> des sondages réaliser sur Facebook.</w:t>
      </w:r>
    </w:p>
    <w:p w14:paraId="1EB00203" w14:textId="77777777" w:rsidR="00417F96" w:rsidRDefault="00BA5090" w:rsidP="00EB07A3">
      <w:pPr>
        <w:ind w:left="60"/>
      </w:pPr>
      <w:r>
        <w:rPr>
          <w:noProof/>
          <w:lang w:eastAsia="fr-FR"/>
        </w:rPr>
        <w:drawing>
          <wp:inline distT="0" distB="0" distL="0" distR="0" wp14:anchorId="23925291" wp14:editId="3F7640FE">
            <wp:extent cx="3981450" cy="561975"/>
            <wp:effectExtent l="0" t="0" r="0" b="952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81450" cy="561975"/>
                    </a:xfrm>
                    <a:prstGeom prst="rect">
                      <a:avLst/>
                    </a:prstGeom>
                  </pic:spPr>
                </pic:pic>
              </a:graphicData>
            </a:graphic>
          </wp:inline>
        </w:drawing>
      </w:r>
    </w:p>
    <w:p w14:paraId="6149FC4A" w14:textId="77777777" w:rsidR="00417F96" w:rsidRDefault="00417F96" w:rsidP="00EB07A3">
      <w:pPr>
        <w:ind w:left="60"/>
      </w:pPr>
    </w:p>
    <w:p w14:paraId="6E607C7F" w14:textId="77777777" w:rsidR="00417F96" w:rsidRDefault="00417F96" w:rsidP="00EB07A3">
      <w:pPr>
        <w:ind w:left="60"/>
      </w:pPr>
    </w:p>
    <w:p w14:paraId="0694F745" w14:textId="77777777" w:rsidR="00417F96" w:rsidRDefault="00417F96" w:rsidP="00EB07A3">
      <w:pPr>
        <w:ind w:left="60"/>
      </w:pPr>
    </w:p>
    <w:p w14:paraId="1BDED189" w14:textId="77777777" w:rsidR="001A3029" w:rsidRDefault="001A3029" w:rsidP="00EB07A3">
      <w:pPr>
        <w:ind w:left="60"/>
      </w:pPr>
    </w:p>
    <w:p w14:paraId="4E19227A" w14:textId="77777777" w:rsidR="001A3029" w:rsidRDefault="001A3029" w:rsidP="00EB07A3">
      <w:pPr>
        <w:ind w:left="60"/>
      </w:pPr>
    </w:p>
    <w:p w14:paraId="354C7485" w14:textId="77777777" w:rsidR="001A3029" w:rsidRDefault="001A3029" w:rsidP="00EB07A3">
      <w:pPr>
        <w:ind w:left="60"/>
      </w:pPr>
    </w:p>
    <w:p w14:paraId="511ECFC2" w14:textId="77777777" w:rsidR="001A3029" w:rsidRDefault="001A3029" w:rsidP="00EB07A3">
      <w:pPr>
        <w:ind w:left="60"/>
      </w:pPr>
    </w:p>
    <w:p w14:paraId="26151D38" w14:textId="77777777" w:rsidR="001A3029" w:rsidRDefault="001A3029" w:rsidP="00EB07A3">
      <w:pPr>
        <w:ind w:left="60"/>
      </w:pPr>
    </w:p>
    <w:p w14:paraId="130EBBB9" w14:textId="77777777" w:rsidR="001A3029" w:rsidRDefault="001A3029" w:rsidP="00EB07A3">
      <w:pPr>
        <w:ind w:left="60"/>
      </w:pPr>
    </w:p>
    <w:p w14:paraId="37445B89" w14:textId="77777777" w:rsidR="001A3029" w:rsidRDefault="001A3029" w:rsidP="00EB07A3">
      <w:pPr>
        <w:ind w:left="60"/>
      </w:pPr>
    </w:p>
    <w:p w14:paraId="54785A81" w14:textId="77777777" w:rsidR="001A3029" w:rsidRDefault="001A3029" w:rsidP="00EB07A3">
      <w:pPr>
        <w:ind w:left="60"/>
      </w:pPr>
    </w:p>
    <w:p w14:paraId="2834E87F" w14:textId="77777777" w:rsidR="001A3029" w:rsidRDefault="001A3029" w:rsidP="00EB07A3">
      <w:pPr>
        <w:ind w:left="60"/>
      </w:pPr>
    </w:p>
    <w:p w14:paraId="10C81D9E" w14:textId="77777777" w:rsidR="00417F96" w:rsidRPr="00EB07A3" w:rsidRDefault="00417F96" w:rsidP="00EB07A3">
      <w:pPr>
        <w:ind w:left="60"/>
      </w:pPr>
    </w:p>
    <w:p w14:paraId="6824E2D4" w14:textId="77777777" w:rsidR="00EB07A3" w:rsidRDefault="00EB07A3" w:rsidP="00EB07A3">
      <w:pPr>
        <w:ind w:left="60"/>
      </w:pPr>
      <w:r>
        <w:lastRenderedPageBreak/>
        <w:t>-</w:t>
      </w:r>
      <w:r w:rsidRPr="00EB07A3">
        <w:t xml:space="preserve">La piste </w:t>
      </w:r>
      <w:r w:rsidR="00297493">
        <w:t xml:space="preserve"> (description et plan de la </w:t>
      </w:r>
      <w:proofErr w:type="spellStart"/>
      <w:r w:rsidR="00297493">
        <w:t>piste,photo</w:t>
      </w:r>
      <w:proofErr w:type="spellEnd"/>
      <w:r w:rsidR="00297493">
        <w:t xml:space="preserve"> ,</w:t>
      </w:r>
      <w:proofErr w:type="spellStart"/>
      <w:r w:rsidR="00297493">
        <w:t>video</w:t>
      </w:r>
      <w:proofErr w:type="spellEnd"/>
      <w:r w:rsidR="00297493">
        <w:t>)</w:t>
      </w:r>
    </w:p>
    <w:p w14:paraId="6A1ED434" w14:textId="77777777" w:rsidR="00417F96" w:rsidRDefault="00DA0336" w:rsidP="00EB07A3">
      <w:pPr>
        <w:ind w:left="60"/>
      </w:pPr>
      <w:r>
        <w:t>Voir la piste doc</w:t>
      </w:r>
    </w:p>
    <w:p w14:paraId="3BBFAC07" w14:textId="77777777" w:rsidR="00417F96" w:rsidRDefault="00417F96" w:rsidP="00EB07A3">
      <w:pPr>
        <w:ind w:left="60"/>
      </w:pPr>
    </w:p>
    <w:p w14:paraId="433759EA" w14:textId="77777777" w:rsidR="00417F96" w:rsidRDefault="00417F96" w:rsidP="00EB07A3">
      <w:pPr>
        <w:ind w:left="60"/>
      </w:pPr>
    </w:p>
    <w:p w14:paraId="3D8149E3" w14:textId="77777777" w:rsidR="001A3029" w:rsidRDefault="001A3029" w:rsidP="00EB07A3">
      <w:pPr>
        <w:ind w:left="60"/>
      </w:pPr>
    </w:p>
    <w:p w14:paraId="23FC682D" w14:textId="77777777" w:rsidR="001A3029" w:rsidRDefault="001A3029" w:rsidP="00EB07A3">
      <w:pPr>
        <w:ind w:left="60"/>
      </w:pPr>
    </w:p>
    <w:p w14:paraId="2535509B" w14:textId="77777777" w:rsidR="001A3029" w:rsidRDefault="001A3029" w:rsidP="00EB07A3">
      <w:pPr>
        <w:ind w:left="60"/>
      </w:pPr>
    </w:p>
    <w:p w14:paraId="0961FE03" w14:textId="77777777" w:rsidR="001A3029" w:rsidRDefault="001A3029" w:rsidP="00EB07A3">
      <w:pPr>
        <w:ind w:left="60"/>
      </w:pPr>
    </w:p>
    <w:p w14:paraId="0F5A794F" w14:textId="77777777" w:rsidR="001A3029" w:rsidRPr="00EB07A3" w:rsidRDefault="001A3029" w:rsidP="00EB07A3">
      <w:pPr>
        <w:ind w:left="60"/>
      </w:pPr>
    </w:p>
    <w:p w14:paraId="1CEC725D" w14:textId="77777777" w:rsidR="00EB07A3" w:rsidRDefault="00EB07A3" w:rsidP="00EB07A3">
      <w:pPr>
        <w:ind w:left="60"/>
      </w:pPr>
      <w:r>
        <w:t>-</w:t>
      </w:r>
      <w:r w:rsidRPr="00EB07A3">
        <w:t xml:space="preserve">contact </w:t>
      </w:r>
    </w:p>
    <w:p w14:paraId="35EC2923" w14:textId="77777777" w:rsidR="007C66DF" w:rsidRPr="007C66DF" w:rsidRDefault="006208EF" w:rsidP="007C66DF">
      <w:pPr>
        <w:ind w:left="60"/>
        <w:rPr>
          <w:bCs/>
        </w:rPr>
      </w:pPr>
      <w:hyperlink r:id="rId18" w:tgtFrame="_blank" w:history="1">
        <w:r w:rsidR="007C66DF" w:rsidRPr="007C66DF">
          <w:rPr>
            <w:rStyle w:val="Lienhypertexte"/>
            <w:bCs/>
          </w:rPr>
          <w:t>bmxbailleulsurtherain@gmail.com</w:t>
        </w:r>
      </w:hyperlink>
    </w:p>
    <w:p w14:paraId="3FF2E4E7" w14:textId="77777777" w:rsidR="007C66DF" w:rsidRPr="007C66DF" w:rsidRDefault="006208EF" w:rsidP="007C66DF">
      <w:pPr>
        <w:ind w:left="60"/>
        <w:rPr>
          <w:bCs/>
        </w:rPr>
      </w:pPr>
      <w:hyperlink r:id="rId19" w:tgtFrame="_blank" w:history="1">
        <w:r w:rsidR="007C66DF" w:rsidRPr="007C66DF">
          <w:rPr>
            <w:rStyle w:val="Lienhypertexte"/>
            <w:bCs/>
          </w:rPr>
          <w:t>https://www.facebook.com/groups/472046553278938</w:t>
        </w:r>
      </w:hyperlink>
    </w:p>
    <w:p w14:paraId="64444CCE" w14:textId="77777777" w:rsidR="00417F96" w:rsidRDefault="00417F96" w:rsidP="00EB07A3">
      <w:pPr>
        <w:ind w:left="60"/>
      </w:pPr>
    </w:p>
    <w:p w14:paraId="2B436157" w14:textId="77777777" w:rsidR="00417F96" w:rsidRDefault="00417F96" w:rsidP="00EB07A3">
      <w:pPr>
        <w:ind w:left="60"/>
      </w:pPr>
    </w:p>
    <w:p w14:paraId="52FA0CAA" w14:textId="77777777" w:rsidR="00417F96" w:rsidRPr="00EB07A3" w:rsidRDefault="00417F96" w:rsidP="00EB07A3">
      <w:pPr>
        <w:ind w:left="60"/>
      </w:pPr>
    </w:p>
    <w:p w14:paraId="5DC4A93A" w14:textId="77777777" w:rsidR="00EB07A3" w:rsidRDefault="00EB07A3" w:rsidP="00EB07A3">
      <w:pPr>
        <w:ind w:left="60"/>
      </w:pPr>
      <w:r>
        <w:t>-</w:t>
      </w:r>
      <w:r w:rsidRPr="00EB07A3">
        <w:t>galerie</w:t>
      </w:r>
      <w:r w:rsidR="00297493">
        <w:t xml:space="preserve"> (</w:t>
      </w:r>
      <w:proofErr w:type="spellStart"/>
      <w:r w:rsidR="00297493">
        <w:t>repost</w:t>
      </w:r>
      <w:proofErr w:type="spellEnd"/>
      <w:r w:rsidR="00297493">
        <w:t xml:space="preserve"> ou post d’albums photos des entrainements ,pré-tri avant par les g</w:t>
      </w:r>
      <w:r w:rsidR="00417F96">
        <w:t>érants du site ,post via publication).</w:t>
      </w:r>
      <w:r w:rsidR="00DA0336">
        <w:t xml:space="preserve"> Rajout après vu la taille des photos ?</w:t>
      </w:r>
    </w:p>
    <w:p w14:paraId="5C9CFD3F" w14:textId="77777777" w:rsidR="00EB07A3" w:rsidRDefault="00EB07A3" w:rsidP="002F4B3C"/>
    <w:p w14:paraId="0DAC384D" w14:textId="77777777" w:rsidR="00BB0ECF" w:rsidRDefault="00BB0ECF" w:rsidP="002F4B3C">
      <w:r>
        <w:t>(Maillots)</w:t>
      </w:r>
      <w:r w:rsidR="00B20107" w:rsidRPr="00B20107">
        <w:rPr>
          <w:noProof/>
          <w:lang w:eastAsia="fr-FR"/>
        </w:rPr>
        <w:t xml:space="preserve"> </w:t>
      </w:r>
    </w:p>
    <w:p w14:paraId="22F8905B" w14:textId="77777777" w:rsidR="002F4B3C" w:rsidRDefault="002F4B3C" w:rsidP="002F4B3C"/>
    <w:p w14:paraId="34C6B73F" w14:textId="77777777" w:rsidR="002F4B3C" w:rsidRDefault="002F4B3C" w:rsidP="002F4B3C">
      <w:r>
        <w:t xml:space="preserve"> </w:t>
      </w:r>
    </w:p>
    <w:p w14:paraId="4670AA9A" w14:textId="77777777" w:rsidR="002F4B3C" w:rsidRDefault="001A3029" w:rsidP="002F4B3C">
      <w:r>
        <w:rPr>
          <w:noProof/>
          <w:lang w:eastAsia="fr-FR"/>
        </w:rPr>
        <w:drawing>
          <wp:anchor distT="0" distB="0" distL="114300" distR="114300" simplePos="0" relativeHeight="251704320" behindDoc="0" locked="0" layoutInCell="1" allowOverlap="1" wp14:anchorId="36A83295" wp14:editId="6DA93D97">
            <wp:simplePos x="0" y="0"/>
            <wp:positionH relativeFrom="page">
              <wp:posOffset>1447800</wp:posOffset>
            </wp:positionH>
            <wp:positionV relativeFrom="paragraph">
              <wp:posOffset>48895</wp:posOffset>
            </wp:positionV>
            <wp:extent cx="3657600" cy="4991100"/>
            <wp:effectExtent l="0" t="0" r="0" b="0"/>
            <wp:wrapNone/>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657600" cy="4991100"/>
                    </a:xfrm>
                    <a:prstGeom prst="rect">
                      <a:avLst/>
                    </a:prstGeom>
                  </pic:spPr>
                </pic:pic>
              </a:graphicData>
            </a:graphic>
          </wp:anchor>
        </w:drawing>
      </w:r>
    </w:p>
    <w:p w14:paraId="6B4DB10E" w14:textId="77777777" w:rsidR="002F4B3C" w:rsidRDefault="002F4B3C" w:rsidP="002F4B3C">
      <w:r>
        <w:t xml:space="preserve"> </w:t>
      </w:r>
    </w:p>
    <w:p w14:paraId="1E8E617F" w14:textId="77777777" w:rsidR="002F4B3C" w:rsidRDefault="002F4B3C" w:rsidP="002F4B3C"/>
    <w:p w14:paraId="573EFEE8" w14:textId="77777777" w:rsidR="002F4B3C" w:rsidRDefault="002F4B3C" w:rsidP="002F4B3C">
      <w:r>
        <w:t xml:space="preserve"> </w:t>
      </w:r>
    </w:p>
    <w:p w14:paraId="26C5E5D8" w14:textId="77777777" w:rsidR="001A3029" w:rsidRDefault="001A3029" w:rsidP="002F4B3C"/>
    <w:p w14:paraId="110F67F6" w14:textId="77777777" w:rsidR="001A3029" w:rsidRDefault="001A3029" w:rsidP="002F4B3C"/>
    <w:p w14:paraId="17140FB4" w14:textId="77777777" w:rsidR="001A3029" w:rsidRDefault="001A3029" w:rsidP="002F4B3C"/>
    <w:p w14:paraId="77AB1CDE" w14:textId="77777777" w:rsidR="001A3029" w:rsidRDefault="001A3029" w:rsidP="002F4B3C"/>
    <w:p w14:paraId="7A7F5E7D" w14:textId="77777777" w:rsidR="001A3029" w:rsidRDefault="001A3029" w:rsidP="002F4B3C"/>
    <w:p w14:paraId="0358ECB5" w14:textId="77777777" w:rsidR="001A3029" w:rsidRDefault="001A3029" w:rsidP="002F4B3C"/>
    <w:p w14:paraId="057D82A5" w14:textId="77777777" w:rsidR="001A3029" w:rsidRDefault="001A3029" w:rsidP="002F4B3C"/>
    <w:p w14:paraId="3B09B1D5" w14:textId="77777777" w:rsidR="001A3029" w:rsidRDefault="001A3029" w:rsidP="002F4B3C"/>
    <w:p w14:paraId="7DF81390" w14:textId="77777777" w:rsidR="001A3029" w:rsidRDefault="001A3029" w:rsidP="002F4B3C"/>
    <w:p w14:paraId="31137DB0" w14:textId="77777777" w:rsidR="001A3029" w:rsidRDefault="001A3029" w:rsidP="002F4B3C"/>
    <w:p w14:paraId="53C9A4E0" w14:textId="77777777" w:rsidR="001A3029" w:rsidRDefault="001A3029" w:rsidP="002F4B3C"/>
    <w:p w14:paraId="79C6FA57" w14:textId="77777777" w:rsidR="001A3029" w:rsidRDefault="001A3029" w:rsidP="002F4B3C"/>
    <w:p w14:paraId="617EDB0F" w14:textId="77777777" w:rsidR="001A3029" w:rsidRDefault="001A3029" w:rsidP="002F4B3C"/>
    <w:p w14:paraId="5AA6A73D" w14:textId="77777777" w:rsidR="001A3029" w:rsidRDefault="001A3029" w:rsidP="002F4B3C"/>
    <w:p w14:paraId="466AB25D" w14:textId="77777777" w:rsidR="001A3029" w:rsidRDefault="001A3029" w:rsidP="002F4B3C"/>
    <w:p w14:paraId="06498683" w14:textId="77777777" w:rsidR="001A3029" w:rsidRDefault="001A3029" w:rsidP="002F4B3C"/>
    <w:p w14:paraId="4DB9F235" w14:textId="77777777" w:rsidR="001A3029" w:rsidRDefault="001A3029" w:rsidP="002F4B3C"/>
    <w:p w14:paraId="718DB1F1" w14:textId="77777777" w:rsidR="001A3029" w:rsidRDefault="001A3029" w:rsidP="002F4B3C">
      <w:r>
        <w:rPr>
          <w:noProof/>
          <w:lang w:eastAsia="fr-FR"/>
        </w:rPr>
        <w:drawing>
          <wp:inline distT="0" distB="0" distL="0" distR="0" wp14:anchorId="10ACC44B" wp14:editId="4EF31D3A">
            <wp:extent cx="6371590" cy="7231123"/>
            <wp:effectExtent l="0" t="0" r="0" b="825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71590" cy="7231123"/>
                    </a:xfrm>
                    <a:prstGeom prst="rect">
                      <a:avLst/>
                    </a:prstGeom>
                    <a:noFill/>
                    <a:ln>
                      <a:noFill/>
                    </a:ln>
                  </pic:spPr>
                </pic:pic>
              </a:graphicData>
            </a:graphic>
          </wp:inline>
        </w:drawing>
      </w:r>
    </w:p>
    <w:p w14:paraId="63F070D2" w14:textId="77777777" w:rsidR="002F4B3C" w:rsidRDefault="002F4B3C" w:rsidP="002F4B3C"/>
    <w:p w14:paraId="1A251550" w14:textId="77777777" w:rsidR="002F4B3C" w:rsidRDefault="00933498" w:rsidP="008266F1">
      <w:pPr>
        <w:shd w:val="clear" w:color="auto" w:fill="FFFF00"/>
        <w:ind w:left="420"/>
      </w:pPr>
      <w:r>
        <w:lastRenderedPageBreak/>
        <w:t>5.</w:t>
      </w:r>
      <w:r w:rsidR="00417F96" w:rsidRPr="00417F96">
        <w:t xml:space="preserve">Page : Le Club  </w:t>
      </w:r>
    </w:p>
    <w:p w14:paraId="1BAF5C8E" w14:textId="77777777" w:rsidR="00673C2E" w:rsidRPr="00673C2E" w:rsidRDefault="00673C2E" w:rsidP="008266F1">
      <w:pPr>
        <w:pStyle w:val="Paragraphedeliste"/>
        <w:shd w:val="clear" w:color="auto" w:fill="FFFF00"/>
        <w:ind w:left="780"/>
      </w:pPr>
      <w:r w:rsidRPr="00673C2E">
        <w:rPr>
          <w:u w:val="single"/>
        </w:rPr>
        <w:t>Nos activités </w:t>
      </w:r>
      <w:r w:rsidRPr="00673C2E">
        <w:t>:</w:t>
      </w:r>
    </w:p>
    <w:p w14:paraId="317E79CC" w14:textId="77777777" w:rsidR="00673C2E" w:rsidRPr="00091253" w:rsidRDefault="00673C2E" w:rsidP="008266F1">
      <w:pPr>
        <w:pStyle w:val="Paragraphedeliste"/>
        <w:shd w:val="clear" w:color="auto" w:fill="FFFF00"/>
        <w:ind w:left="780"/>
        <w:rPr>
          <w:b w:val="0"/>
          <w:color w:val="970505"/>
        </w:rPr>
      </w:pPr>
    </w:p>
    <w:p w14:paraId="5C134227" w14:textId="77777777" w:rsidR="00673C2E" w:rsidRPr="00091253" w:rsidRDefault="00673C2E" w:rsidP="008266F1">
      <w:pPr>
        <w:pStyle w:val="Paragraphedeliste"/>
        <w:shd w:val="clear" w:color="auto" w:fill="FFFF00"/>
        <w:ind w:left="780"/>
        <w:rPr>
          <w:rFonts w:ascii="Cooper Black" w:hAnsi="Cooper Black"/>
          <w:b w:val="0"/>
          <w:i/>
          <w:color w:val="C0000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091253">
        <w:rPr>
          <w:rFonts w:ascii="Cooper Black" w:hAnsi="Cooper Black"/>
          <w:b w:val="0"/>
          <w:i/>
          <w:color w:val="C0000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Nous proposons au sein du club BST BMX une pratique du BMX race sécurisé et accueillante grâce à un cadre règlementé et un accompagnement adapté à tous les niveaux de pratiquants.</w:t>
      </w:r>
    </w:p>
    <w:p w14:paraId="69DDB11A" w14:textId="77777777" w:rsidR="00673C2E" w:rsidRPr="00091253" w:rsidRDefault="00673C2E" w:rsidP="008266F1">
      <w:pPr>
        <w:pStyle w:val="Paragraphedeliste"/>
        <w:shd w:val="clear" w:color="auto" w:fill="FFFF00"/>
        <w:ind w:left="780"/>
        <w:rPr>
          <w:rFonts w:ascii="Cooper Black" w:hAnsi="Cooper Black"/>
          <w:b w:val="0"/>
          <w:i/>
        </w:rPr>
      </w:pPr>
    </w:p>
    <w:p w14:paraId="78E0119A" w14:textId="77777777" w:rsidR="00673C2E" w:rsidRPr="00091253" w:rsidRDefault="00673C2E" w:rsidP="008266F1">
      <w:pPr>
        <w:pStyle w:val="Paragraphedeliste"/>
        <w:shd w:val="clear" w:color="auto" w:fill="FFFF00"/>
        <w:ind w:left="780"/>
        <w:rPr>
          <w:rFonts w:ascii="Cooper Black" w:hAnsi="Cooper Black"/>
          <w:b w:val="0"/>
          <w:i/>
          <w:color w:val="C00000"/>
        </w:rPr>
      </w:pPr>
      <w:r w:rsidRPr="00091253">
        <w:rPr>
          <w:rFonts w:ascii="Cooper Black" w:hAnsi="Cooper Black"/>
          <w:b w:val="0"/>
          <w:i/>
          <w:color w:val="C00000"/>
        </w:rPr>
        <w:t xml:space="preserve"> Ainsi, que votre </w:t>
      </w:r>
      <w:r w:rsidR="00091253" w:rsidRPr="00091253">
        <w:rPr>
          <w:rFonts w:ascii="Cooper Black" w:hAnsi="Cooper Black"/>
          <w:b w:val="0"/>
          <w:i/>
          <w:color w:val="C00000"/>
        </w:rPr>
        <w:t xml:space="preserve">enfant </w:t>
      </w:r>
      <w:r w:rsidR="00091253">
        <w:rPr>
          <w:rFonts w:ascii="Cooper Black" w:hAnsi="Cooper Black"/>
          <w:b w:val="0"/>
          <w:i/>
          <w:color w:val="C00000"/>
        </w:rPr>
        <w:t>ai</w:t>
      </w:r>
      <w:r w:rsidRPr="00091253">
        <w:rPr>
          <w:rFonts w:ascii="Cooper Black" w:hAnsi="Cooper Black"/>
          <w:b w:val="0"/>
          <w:i/>
          <w:color w:val="C00000"/>
        </w:rPr>
        <w:t xml:space="preserve"> 4 ans ou que vous soyez un pratiquant déjà expérimenté, nous proposons des cours et des sessions libres adaptés aux besoins de chacun.</w:t>
      </w:r>
    </w:p>
    <w:p w14:paraId="47103502" w14:textId="77777777" w:rsidR="00673C2E" w:rsidRPr="00091253" w:rsidRDefault="00673C2E" w:rsidP="008266F1">
      <w:pPr>
        <w:pStyle w:val="Paragraphedeliste"/>
        <w:shd w:val="clear" w:color="auto" w:fill="FFFF00"/>
        <w:ind w:left="780"/>
        <w:rPr>
          <w:rFonts w:ascii="Cooper Black" w:hAnsi="Cooper Black"/>
          <w:b w:val="0"/>
          <w:i/>
          <w:color w:val="C00000"/>
        </w:rPr>
      </w:pPr>
    </w:p>
    <w:p w14:paraId="53CE7580" w14:textId="77777777" w:rsidR="00673C2E" w:rsidRPr="00091253" w:rsidRDefault="00673C2E" w:rsidP="008266F1">
      <w:pPr>
        <w:pStyle w:val="Paragraphedeliste"/>
        <w:shd w:val="clear" w:color="auto" w:fill="FFFF00"/>
        <w:ind w:left="780"/>
        <w:rPr>
          <w:rFonts w:ascii="Cooper Black" w:hAnsi="Cooper Black"/>
          <w:b w:val="0"/>
          <w:i/>
          <w:color w:val="C00000"/>
        </w:rPr>
      </w:pPr>
      <w:r w:rsidRPr="00091253">
        <w:rPr>
          <w:rFonts w:ascii="Cooper Black" w:hAnsi="Cooper Black"/>
          <w:i/>
          <w:color w:val="C0000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 xml:space="preserve">Grâce à l’expérience de Mickael </w:t>
      </w:r>
      <w:proofErr w:type="spellStart"/>
      <w:r w:rsidRPr="00091253">
        <w:rPr>
          <w:rFonts w:ascii="Cooper Black" w:hAnsi="Cooper Black"/>
          <w:i/>
          <w:color w:val="C0000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Nion</w:t>
      </w:r>
      <w:proofErr w:type="spellEnd"/>
      <w:r w:rsidRPr="00091253">
        <w:rPr>
          <w:rFonts w:ascii="Cooper Black" w:hAnsi="Cooper Black"/>
          <w:i/>
          <w:color w:val="C0000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 xml:space="preserve"> (coach de BMX race avec diplôme d’Etat), nous pouvons accueillir et encadrés différents groupes de niveaux </w:t>
      </w:r>
      <w:r w:rsidRPr="00091253">
        <w:rPr>
          <w:rFonts w:ascii="Cooper Black" w:hAnsi="Cooper Black"/>
          <w:b w:val="0"/>
          <w:i/>
          <w:color w:val="C00000"/>
        </w:rPr>
        <w:t>:</w:t>
      </w:r>
    </w:p>
    <w:p w14:paraId="327E9F4B" w14:textId="77777777" w:rsidR="00673C2E" w:rsidRPr="00091253" w:rsidRDefault="00673C2E" w:rsidP="008266F1">
      <w:pPr>
        <w:pStyle w:val="Paragraphedeliste"/>
        <w:numPr>
          <w:ilvl w:val="0"/>
          <w:numId w:val="3"/>
        </w:numPr>
        <w:shd w:val="clear" w:color="auto" w:fill="FFFF00"/>
        <w:rPr>
          <w:rFonts w:ascii="Cooper Black" w:hAnsi="Cooper Black"/>
          <w:b w:val="0"/>
          <w:i/>
          <w:color w:val="C00000"/>
        </w:rPr>
      </w:pPr>
      <w:r w:rsidRPr="00091253">
        <w:rPr>
          <w:rFonts w:ascii="Cooper Black" w:hAnsi="Cooper Black"/>
          <w:b w:val="0"/>
          <w:i/>
          <w:color w:val="C00000"/>
        </w:rPr>
        <w:t xml:space="preserve">Pour des cours d’initiation BMX </w:t>
      </w:r>
    </w:p>
    <w:p w14:paraId="3EB1DA63" w14:textId="77777777" w:rsidR="00673C2E" w:rsidRPr="00091253" w:rsidRDefault="00673C2E" w:rsidP="008266F1">
      <w:pPr>
        <w:pStyle w:val="Paragraphedeliste"/>
        <w:numPr>
          <w:ilvl w:val="0"/>
          <w:numId w:val="3"/>
        </w:numPr>
        <w:shd w:val="clear" w:color="auto" w:fill="FFFF00"/>
        <w:rPr>
          <w:rFonts w:ascii="Cooper Black" w:hAnsi="Cooper Black"/>
          <w:b w:val="0"/>
          <w:i/>
          <w:color w:val="C00000"/>
        </w:rPr>
      </w:pPr>
      <w:r w:rsidRPr="00091253">
        <w:rPr>
          <w:rFonts w:ascii="Cooper Black" w:hAnsi="Cooper Black"/>
          <w:b w:val="0"/>
          <w:i/>
          <w:color w:val="C00000"/>
        </w:rPr>
        <w:t>Des cours de Draisienne (possibilité de prêt de draisienne)</w:t>
      </w:r>
    </w:p>
    <w:p w14:paraId="4813CF26" w14:textId="77777777" w:rsidR="00673C2E" w:rsidRPr="00091253" w:rsidRDefault="00673C2E" w:rsidP="008266F1">
      <w:pPr>
        <w:pStyle w:val="Paragraphedeliste"/>
        <w:numPr>
          <w:ilvl w:val="0"/>
          <w:numId w:val="3"/>
        </w:numPr>
        <w:shd w:val="clear" w:color="auto" w:fill="FFFF00"/>
        <w:rPr>
          <w:rFonts w:ascii="Cooper Black" w:hAnsi="Cooper Black"/>
          <w:b w:val="0"/>
          <w:i/>
          <w:color w:val="C00000"/>
        </w:rPr>
      </w:pPr>
      <w:r w:rsidRPr="00091253">
        <w:rPr>
          <w:rFonts w:ascii="Cooper Black" w:hAnsi="Cooper Black"/>
          <w:b w:val="0"/>
          <w:i/>
          <w:color w:val="C00000"/>
        </w:rPr>
        <w:t xml:space="preserve">Des cours Junior de BMX </w:t>
      </w:r>
    </w:p>
    <w:p w14:paraId="3AFEADB6" w14:textId="77777777" w:rsidR="00673C2E" w:rsidRPr="00091253" w:rsidRDefault="00673C2E" w:rsidP="008266F1">
      <w:pPr>
        <w:pStyle w:val="Paragraphedeliste"/>
        <w:numPr>
          <w:ilvl w:val="0"/>
          <w:numId w:val="3"/>
        </w:numPr>
        <w:shd w:val="clear" w:color="auto" w:fill="FFFF00"/>
        <w:rPr>
          <w:rFonts w:ascii="Cooper Black" w:hAnsi="Cooper Black"/>
          <w:b w:val="0"/>
          <w:i/>
          <w:color w:val="C00000"/>
        </w:rPr>
      </w:pPr>
      <w:r w:rsidRPr="00091253">
        <w:rPr>
          <w:rFonts w:ascii="Cooper Black" w:hAnsi="Cooper Black"/>
          <w:b w:val="0"/>
          <w:i/>
          <w:color w:val="C00000"/>
        </w:rPr>
        <w:t>Des cours pour pratiquant intermédiaire</w:t>
      </w:r>
    </w:p>
    <w:p w14:paraId="575AEED7" w14:textId="77777777" w:rsidR="00673C2E" w:rsidRPr="00091253" w:rsidRDefault="00673C2E" w:rsidP="008266F1">
      <w:pPr>
        <w:pStyle w:val="Paragraphedeliste"/>
        <w:numPr>
          <w:ilvl w:val="0"/>
          <w:numId w:val="3"/>
        </w:numPr>
        <w:shd w:val="clear" w:color="auto" w:fill="FFFF00"/>
        <w:rPr>
          <w:rFonts w:ascii="Cooper Black" w:hAnsi="Cooper Black"/>
          <w:b w:val="0"/>
          <w:i/>
          <w:color w:val="C00000"/>
        </w:rPr>
      </w:pPr>
      <w:r w:rsidRPr="00091253">
        <w:rPr>
          <w:rFonts w:ascii="Cooper Black" w:hAnsi="Cooper Black"/>
          <w:b w:val="0"/>
          <w:i/>
          <w:color w:val="C00000"/>
        </w:rPr>
        <w:t>Et des cours de perfectionnement pour les pilotes ayant déjà de l’expérience en BMX race.</w:t>
      </w:r>
    </w:p>
    <w:p w14:paraId="56899222" w14:textId="77777777" w:rsidR="00673C2E" w:rsidRDefault="00673C2E" w:rsidP="008266F1">
      <w:pPr>
        <w:pStyle w:val="Paragraphedeliste"/>
        <w:numPr>
          <w:ilvl w:val="0"/>
          <w:numId w:val="3"/>
        </w:numPr>
        <w:shd w:val="clear" w:color="auto" w:fill="FFFF00"/>
        <w:rPr>
          <w:rFonts w:ascii="Cooper Black" w:hAnsi="Cooper Black"/>
          <w:b w:val="0"/>
          <w:i/>
        </w:rPr>
      </w:pPr>
      <w:r w:rsidRPr="00091253">
        <w:rPr>
          <w:rFonts w:ascii="Cooper Black" w:hAnsi="Cooper Black"/>
          <w:b w:val="0"/>
          <w:i/>
          <w:color w:val="C00000"/>
        </w:rPr>
        <w:t>Cours collectifs pour les centres de périscolaire</w:t>
      </w:r>
      <w:r w:rsidRPr="00091253">
        <w:rPr>
          <w:rFonts w:ascii="Cooper Black" w:hAnsi="Cooper Black"/>
          <w:b w:val="0"/>
          <w:i/>
        </w:rPr>
        <w:t>.</w:t>
      </w:r>
    </w:p>
    <w:p w14:paraId="76B80EFF" w14:textId="77777777" w:rsidR="00091253" w:rsidRDefault="00091253" w:rsidP="008266F1">
      <w:pPr>
        <w:pStyle w:val="Paragraphedeliste"/>
        <w:shd w:val="clear" w:color="auto" w:fill="FFFF00"/>
        <w:ind w:left="787"/>
        <w:rPr>
          <w:rFonts w:ascii="Cooper Black" w:hAnsi="Cooper Black"/>
          <w:b w:val="0"/>
          <w:i/>
        </w:rPr>
      </w:pPr>
    </w:p>
    <w:p w14:paraId="0E243504" w14:textId="77777777" w:rsidR="00091253" w:rsidRPr="00091253" w:rsidRDefault="00091253" w:rsidP="008266F1">
      <w:pPr>
        <w:pStyle w:val="Paragraphedeliste"/>
        <w:shd w:val="clear" w:color="auto" w:fill="FFFF00"/>
        <w:ind w:left="787"/>
        <w:rPr>
          <w:rFonts w:ascii="Cooper Black" w:hAnsi="Cooper Black"/>
          <w:i/>
          <w:color w:val="C00000"/>
          <w:u w:val="single"/>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091253">
        <w:rPr>
          <w:rFonts w:ascii="Cooper Black" w:hAnsi="Cooper Black"/>
          <w:i/>
          <w:color w:val="C00000"/>
          <w:u w:val="single"/>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Maintenant vous n’avez plus d’excuses pour ne pas venir rouler avec nous !</w:t>
      </w:r>
    </w:p>
    <w:p w14:paraId="1E128EFB" w14:textId="77777777" w:rsidR="00673C2E" w:rsidRPr="00673C2E" w:rsidRDefault="00673C2E" w:rsidP="00673C2E">
      <w:pPr>
        <w:pStyle w:val="Paragraphedeliste"/>
        <w:ind w:left="780"/>
      </w:pPr>
    </w:p>
    <w:p w14:paraId="4903F352" w14:textId="77777777" w:rsidR="00673C2E" w:rsidRPr="00673C2E" w:rsidRDefault="00673C2E" w:rsidP="00673C2E">
      <w:pPr>
        <w:pStyle w:val="Paragraphedeliste"/>
        <w:ind w:left="780"/>
      </w:pPr>
      <w:r w:rsidRPr="00673C2E">
        <w:t>L’attribution dans les groupes pourra être vu avec les membres du club lors de l’arrivée sur la piste.</w:t>
      </w:r>
    </w:p>
    <w:p w14:paraId="379A7D36" w14:textId="77777777" w:rsidR="00673C2E" w:rsidRPr="00673C2E" w:rsidRDefault="00673C2E" w:rsidP="00673C2E">
      <w:pPr>
        <w:pStyle w:val="Paragraphedeliste"/>
        <w:ind w:left="780"/>
      </w:pPr>
      <w:r w:rsidRPr="00673C2E">
        <w:t>Une demande préalable peut être faite via la page contact du site. HYPER LIEN CONTACT</w:t>
      </w:r>
    </w:p>
    <w:p w14:paraId="3CC25416" w14:textId="77777777" w:rsidR="00673C2E" w:rsidRPr="00673C2E" w:rsidRDefault="00673C2E" w:rsidP="00673C2E">
      <w:pPr>
        <w:pStyle w:val="Paragraphedeliste"/>
        <w:ind w:left="780"/>
      </w:pPr>
    </w:p>
    <w:p w14:paraId="0620B72C" w14:textId="77777777" w:rsidR="00673C2E" w:rsidRPr="00673C2E" w:rsidRDefault="00673C2E" w:rsidP="00673C2E">
      <w:pPr>
        <w:pStyle w:val="Paragraphedeliste"/>
        <w:ind w:left="780"/>
      </w:pPr>
      <w:r w:rsidRPr="00673C2E">
        <w:t>Nous proposons 2 séances d’entrainements (mercredi après-midi /samedi matin) par semaine et une période de roulage libre le dimanche matin.</w:t>
      </w:r>
    </w:p>
    <w:p w14:paraId="301FCB08" w14:textId="77777777" w:rsidR="00673C2E" w:rsidRPr="00673C2E" w:rsidRDefault="00673C2E" w:rsidP="00673C2E">
      <w:pPr>
        <w:pStyle w:val="Paragraphedeliste"/>
        <w:ind w:left="780"/>
      </w:pPr>
      <w:r w:rsidRPr="00673C2E">
        <w:t>VOIR HYPER LIEN HORAIRE</w:t>
      </w:r>
    </w:p>
    <w:p w14:paraId="4EBCC6A6" w14:textId="77777777" w:rsidR="00673C2E" w:rsidRPr="00673C2E" w:rsidRDefault="00673C2E" w:rsidP="00673C2E">
      <w:pPr>
        <w:pStyle w:val="Paragraphedeliste"/>
        <w:ind w:left="780"/>
      </w:pPr>
    </w:p>
    <w:p w14:paraId="3B1DB8DA" w14:textId="77777777" w:rsidR="00673C2E" w:rsidRPr="00673C2E" w:rsidRDefault="00673C2E" w:rsidP="00673C2E">
      <w:pPr>
        <w:pStyle w:val="Paragraphedeliste"/>
        <w:ind w:left="780"/>
      </w:pPr>
      <w:r w:rsidRPr="00673C2E">
        <w:t>Une possibilité de prêts de matériels directement à la piste est possible.</w:t>
      </w:r>
    </w:p>
    <w:p w14:paraId="7E496845" w14:textId="77777777" w:rsidR="00673C2E" w:rsidRPr="00673C2E" w:rsidRDefault="00673C2E" w:rsidP="00673C2E">
      <w:pPr>
        <w:pStyle w:val="Paragraphedeliste"/>
        <w:ind w:left="780"/>
      </w:pPr>
    </w:p>
    <w:p w14:paraId="6132208A" w14:textId="77777777" w:rsidR="00673C2E" w:rsidRPr="00673C2E" w:rsidRDefault="00673C2E" w:rsidP="00673C2E">
      <w:pPr>
        <w:pStyle w:val="Paragraphedeliste"/>
        <w:ind w:left="780"/>
      </w:pPr>
    </w:p>
    <w:p w14:paraId="5B17498A" w14:textId="77777777" w:rsidR="00673C2E" w:rsidRPr="00673C2E" w:rsidRDefault="00673C2E" w:rsidP="00673C2E">
      <w:pPr>
        <w:pStyle w:val="Paragraphedeliste"/>
        <w:ind w:left="780"/>
      </w:pPr>
      <w:r w:rsidRPr="00673C2E">
        <w:t>Ce prêt est valable pour les initiations et les périodes d’essai, le pilote qui aura dépasser ces périodes devra essayer de s’équiper avec le maximum de matériel personnel possible.</w:t>
      </w:r>
    </w:p>
    <w:p w14:paraId="276D1331" w14:textId="77777777" w:rsidR="00673C2E" w:rsidRPr="00673C2E" w:rsidRDefault="00673C2E" w:rsidP="00673C2E">
      <w:pPr>
        <w:pStyle w:val="Paragraphedeliste"/>
        <w:ind w:left="780"/>
      </w:pPr>
    </w:p>
    <w:p w14:paraId="1E861366" w14:textId="77777777" w:rsidR="00673C2E" w:rsidRPr="00673C2E" w:rsidRDefault="00673C2E" w:rsidP="00673C2E">
      <w:pPr>
        <w:pStyle w:val="Paragraphedeliste"/>
        <w:ind w:left="780"/>
      </w:pPr>
      <w:r w:rsidRPr="00673C2E">
        <w:t>En effet les équipements de sécurité personnel sont à privilégier pour une pratique optimale de ce sport.</w:t>
      </w:r>
    </w:p>
    <w:p w14:paraId="18A2E64E" w14:textId="77777777" w:rsidR="00673C2E" w:rsidRPr="00673C2E" w:rsidRDefault="00673C2E" w:rsidP="00673C2E">
      <w:pPr>
        <w:pStyle w:val="Paragraphedeliste"/>
        <w:ind w:left="780"/>
      </w:pPr>
    </w:p>
    <w:p w14:paraId="3C6A054B" w14:textId="77777777" w:rsidR="00673C2E" w:rsidRPr="00673C2E" w:rsidRDefault="00673C2E" w:rsidP="00673C2E">
      <w:pPr>
        <w:pStyle w:val="Paragraphedeliste"/>
        <w:ind w:left="780"/>
      </w:pPr>
      <w:r w:rsidRPr="00673C2E">
        <w:rPr>
          <w:u w:val="single"/>
        </w:rPr>
        <w:t>Liste des équipements de protection</w:t>
      </w:r>
      <w:r w:rsidRPr="00673C2E">
        <w:t xml:space="preserve"> pouvant être prêté directement à la piste (nettoyage fait après chaque utilisation) :</w:t>
      </w:r>
    </w:p>
    <w:p w14:paraId="4A59E89C" w14:textId="77777777" w:rsidR="00673C2E" w:rsidRPr="00673C2E" w:rsidRDefault="00673C2E" w:rsidP="00673C2E">
      <w:pPr>
        <w:pStyle w:val="Paragraphedeliste"/>
        <w:ind w:left="780"/>
      </w:pPr>
    </w:p>
    <w:p w14:paraId="763D84C1" w14:textId="77777777" w:rsidR="00673C2E" w:rsidRPr="00673C2E" w:rsidRDefault="00673C2E" w:rsidP="00673C2E">
      <w:pPr>
        <w:pStyle w:val="Paragraphedeliste"/>
        <w:numPr>
          <w:ilvl w:val="0"/>
          <w:numId w:val="4"/>
        </w:numPr>
      </w:pPr>
      <w:r w:rsidRPr="00673C2E">
        <w:t>Casque intégral, taille XS et S avec charlotte</w:t>
      </w:r>
    </w:p>
    <w:p w14:paraId="311AE962" w14:textId="77777777" w:rsidR="00673C2E" w:rsidRPr="00673C2E" w:rsidRDefault="00673C2E" w:rsidP="00673C2E">
      <w:pPr>
        <w:pStyle w:val="Paragraphedeliste"/>
        <w:numPr>
          <w:ilvl w:val="0"/>
          <w:numId w:val="4"/>
        </w:numPr>
      </w:pPr>
      <w:r w:rsidRPr="00673C2E">
        <w:t>Genouillères, taille Kids et adulte</w:t>
      </w:r>
    </w:p>
    <w:p w14:paraId="70782572" w14:textId="77777777" w:rsidR="00673C2E" w:rsidRPr="00673C2E" w:rsidRDefault="00673C2E" w:rsidP="00673C2E">
      <w:pPr>
        <w:pStyle w:val="Paragraphedeliste"/>
        <w:numPr>
          <w:ilvl w:val="0"/>
          <w:numId w:val="4"/>
        </w:numPr>
      </w:pPr>
      <w:r w:rsidRPr="00673C2E">
        <w:t>Coudières, taille Kids et adultes</w:t>
      </w:r>
    </w:p>
    <w:p w14:paraId="4C41863E" w14:textId="77777777" w:rsidR="00673C2E" w:rsidRPr="00673C2E" w:rsidRDefault="00673C2E" w:rsidP="00673C2E">
      <w:pPr>
        <w:pStyle w:val="Paragraphedeliste"/>
        <w:ind w:left="780"/>
        <w:rPr>
          <w:u w:val="single"/>
        </w:rPr>
      </w:pPr>
    </w:p>
    <w:p w14:paraId="08C7CDDF" w14:textId="77777777" w:rsidR="00673C2E" w:rsidRPr="00673C2E" w:rsidRDefault="00673C2E" w:rsidP="00673C2E">
      <w:pPr>
        <w:pStyle w:val="Paragraphedeliste"/>
        <w:ind w:left="780"/>
        <w:rPr>
          <w:u w:val="single"/>
        </w:rPr>
      </w:pPr>
      <w:r w:rsidRPr="00673C2E">
        <w:rPr>
          <w:u w:val="single"/>
        </w:rPr>
        <w:t>Prêt de BMX RACE :</w:t>
      </w:r>
    </w:p>
    <w:p w14:paraId="74319337" w14:textId="77777777" w:rsidR="00673C2E" w:rsidRPr="00673C2E" w:rsidRDefault="00673C2E" w:rsidP="00673C2E">
      <w:pPr>
        <w:pStyle w:val="Paragraphedeliste"/>
        <w:ind w:left="780"/>
      </w:pPr>
      <w:r w:rsidRPr="00673C2E">
        <w:t>Concernant le prêt de BMX race pour les pilotes qui ne possèdent pas encore leur propre vélo, le club peut prêter des BMX du club.</w:t>
      </w:r>
    </w:p>
    <w:p w14:paraId="2CE98F74" w14:textId="77777777" w:rsidR="00673C2E" w:rsidRPr="00673C2E" w:rsidRDefault="00673C2E" w:rsidP="00673C2E">
      <w:pPr>
        <w:pStyle w:val="Paragraphedeliste"/>
        <w:ind w:left="780"/>
      </w:pPr>
    </w:p>
    <w:p w14:paraId="17313354" w14:textId="77777777" w:rsidR="00673C2E" w:rsidRPr="00673C2E" w:rsidRDefault="00673C2E" w:rsidP="00673C2E">
      <w:pPr>
        <w:pStyle w:val="Paragraphedeliste"/>
        <w:ind w:left="780"/>
      </w:pPr>
      <w:r w:rsidRPr="00673C2E">
        <w:t xml:space="preserve"> En effet un large garage de BMX adapté à tous les pratiquants est disponible pour une taille comprise entre moins d’1 m 30 et environ 1.80m.</w:t>
      </w:r>
    </w:p>
    <w:p w14:paraId="558ADD5B" w14:textId="77777777" w:rsidR="00673C2E" w:rsidRPr="00673C2E" w:rsidRDefault="00673C2E" w:rsidP="00673C2E">
      <w:pPr>
        <w:pStyle w:val="Paragraphedeliste"/>
        <w:ind w:left="780"/>
      </w:pPr>
      <w:r w:rsidRPr="00673C2E">
        <w:rPr>
          <w:noProof/>
          <w:lang w:eastAsia="fr-FR"/>
        </w:rPr>
        <w:drawing>
          <wp:anchor distT="0" distB="0" distL="114300" distR="114300" simplePos="0" relativeHeight="251702272" behindDoc="0" locked="0" layoutInCell="1" allowOverlap="1" wp14:anchorId="5FB52BCF" wp14:editId="445E9A10">
            <wp:simplePos x="0" y="0"/>
            <wp:positionH relativeFrom="margin">
              <wp:posOffset>2306543</wp:posOffset>
            </wp:positionH>
            <wp:positionV relativeFrom="paragraph">
              <wp:posOffset>15586</wp:posOffset>
            </wp:positionV>
            <wp:extent cx="2222367" cy="570865"/>
            <wp:effectExtent l="0" t="0" r="6985" b="635"/>
            <wp:wrapNone/>
            <wp:docPr id="5" name="Image 5" descr="https://www.auvelo.com/images/Image/Image/Au%20v%C3%A9lo_logo%20cop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auvelo.com/images/Image/Image/Au%20v%C3%A9lo_logo%20copie.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37680" cy="5747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73C2E">
        <w:rPr>
          <w:noProof/>
          <w:lang w:eastAsia="fr-FR"/>
        </w:rPr>
        <w:drawing>
          <wp:anchor distT="0" distB="0" distL="114300" distR="114300" simplePos="0" relativeHeight="251701248" behindDoc="0" locked="0" layoutInCell="1" allowOverlap="1" wp14:anchorId="7C4926EF" wp14:editId="1D6797D6">
            <wp:simplePos x="0" y="0"/>
            <wp:positionH relativeFrom="margin">
              <wp:align>center</wp:align>
            </wp:positionH>
            <wp:positionV relativeFrom="paragraph">
              <wp:posOffset>15033</wp:posOffset>
            </wp:positionV>
            <wp:extent cx="5497698" cy="2516879"/>
            <wp:effectExtent l="0" t="0" r="8255" b="0"/>
            <wp:wrapNone/>
            <wp:docPr id="19" name="Image 19" descr="https://scontent.fcdg2-1.fna.fbcdn.net/v/t1.0-9/118597568_930033920838207_2866055888901368121_o.jpg?_nc_cat=103&amp;ccb=2&amp;_nc_sid=825194&amp;_nc_ohc=bvhGEVb3WX0AX_ruo_i&amp;_nc_ht=scontent.fcdg2-1.fna&amp;oh=d900d85b818825f1cbe07e8e1e3d59a7&amp;oe=5FE58F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fcdg2-1.fna.fbcdn.net/v/t1.0-9/118597568_930033920838207_2866055888901368121_o.jpg?_nc_cat=103&amp;ccb=2&amp;_nc_sid=825194&amp;_nc_ohc=bvhGEVb3WX0AX_ruo_i&amp;_nc_ht=scontent.fcdg2-1.fna&amp;oh=d900d85b818825f1cbe07e8e1e3d59a7&amp;oe=5FE58F4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238" t="15357" r="3287" b="26508"/>
                    <a:stretch/>
                  </pic:blipFill>
                  <pic:spPr bwMode="auto">
                    <a:xfrm>
                      <a:off x="0" y="0"/>
                      <a:ext cx="5497698" cy="251687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5ABC9B" w14:textId="77777777" w:rsidR="00673C2E" w:rsidRPr="00673C2E" w:rsidRDefault="00673C2E" w:rsidP="00673C2E">
      <w:pPr>
        <w:pStyle w:val="Paragraphedeliste"/>
        <w:ind w:left="780"/>
      </w:pPr>
    </w:p>
    <w:p w14:paraId="73026A43" w14:textId="77777777" w:rsidR="00673C2E" w:rsidRPr="00673C2E" w:rsidRDefault="00673C2E" w:rsidP="00673C2E">
      <w:pPr>
        <w:pStyle w:val="Paragraphedeliste"/>
        <w:ind w:left="780"/>
      </w:pPr>
    </w:p>
    <w:p w14:paraId="3EB37205" w14:textId="77777777" w:rsidR="00673C2E" w:rsidRPr="00673C2E" w:rsidRDefault="00673C2E" w:rsidP="00673C2E">
      <w:pPr>
        <w:pStyle w:val="Paragraphedeliste"/>
        <w:ind w:left="780"/>
      </w:pPr>
    </w:p>
    <w:p w14:paraId="0529F007" w14:textId="77777777" w:rsidR="00673C2E" w:rsidRPr="00673C2E" w:rsidRDefault="00673C2E" w:rsidP="00673C2E">
      <w:pPr>
        <w:pStyle w:val="Paragraphedeliste"/>
        <w:ind w:left="780"/>
      </w:pPr>
    </w:p>
    <w:p w14:paraId="34E9F796" w14:textId="77777777" w:rsidR="00673C2E" w:rsidRPr="00673C2E" w:rsidRDefault="00673C2E" w:rsidP="00673C2E">
      <w:pPr>
        <w:pStyle w:val="Paragraphedeliste"/>
        <w:ind w:left="780"/>
      </w:pPr>
    </w:p>
    <w:p w14:paraId="0ECC146E" w14:textId="77777777" w:rsidR="00673C2E" w:rsidRPr="00673C2E" w:rsidRDefault="00673C2E" w:rsidP="00673C2E">
      <w:pPr>
        <w:pStyle w:val="Paragraphedeliste"/>
        <w:ind w:left="780"/>
      </w:pPr>
    </w:p>
    <w:p w14:paraId="463878C2" w14:textId="77777777" w:rsidR="00673C2E" w:rsidRPr="00673C2E" w:rsidRDefault="00673C2E" w:rsidP="00673C2E">
      <w:pPr>
        <w:pStyle w:val="Paragraphedeliste"/>
        <w:ind w:left="780"/>
      </w:pPr>
    </w:p>
    <w:p w14:paraId="7F7D782C" w14:textId="77777777" w:rsidR="00673C2E" w:rsidRPr="00673C2E" w:rsidRDefault="00673C2E" w:rsidP="00673C2E">
      <w:pPr>
        <w:pStyle w:val="Paragraphedeliste"/>
        <w:ind w:left="780"/>
      </w:pPr>
    </w:p>
    <w:p w14:paraId="0B783E0D" w14:textId="77777777" w:rsidR="00673C2E" w:rsidRPr="00673C2E" w:rsidRDefault="00673C2E" w:rsidP="00673C2E">
      <w:pPr>
        <w:pStyle w:val="Paragraphedeliste"/>
        <w:ind w:left="780"/>
      </w:pPr>
    </w:p>
    <w:p w14:paraId="1EF13B30" w14:textId="77777777" w:rsidR="00673C2E" w:rsidRPr="00673C2E" w:rsidRDefault="00673C2E" w:rsidP="00673C2E">
      <w:pPr>
        <w:pStyle w:val="Paragraphedeliste"/>
        <w:ind w:left="780"/>
      </w:pPr>
    </w:p>
    <w:p w14:paraId="27785856" w14:textId="77777777" w:rsidR="00673C2E" w:rsidRPr="00673C2E" w:rsidRDefault="00673C2E" w:rsidP="00673C2E">
      <w:pPr>
        <w:pStyle w:val="Paragraphedeliste"/>
        <w:ind w:left="780"/>
      </w:pPr>
    </w:p>
    <w:p w14:paraId="4EE1A20D" w14:textId="77777777" w:rsidR="00673C2E" w:rsidRPr="00673C2E" w:rsidRDefault="00673C2E" w:rsidP="00673C2E">
      <w:pPr>
        <w:pStyle w:val="Paragraphedeliste"/>
        <w:ind w:left="780"/>
      </w:pPr>
      <w:r w:rsidRPr="00673C2E">
        <w:t>Comment choisir son BMX RACE ?</w:t>
      </w:r>
    </w:p>
    <w:p w14:paraId="41129926" w14:textId="77777777" w:rsidR="00673C2E" w:rsidRPr="00673C2E" w:rsidRDefault="00673C2E" w:rsidP="00673C2E">
      <w:pPr>
        <w:pStyle w:val="Paragraphedeliste"/>
        <w:ind w:left="780"/>
      </w:pPr>
    </w:p>
    <w:p w14:paraId="018A2B23" w14:textId="77777777" w:rsidR="00673C2E" w:rsidRPr="00673C2E" w:rsidRDefault="00673C2E" w:rsidP="00673C2E">
      <w:pPr>
        <w:pStyle w:val="Paragraphedeliste"/>
        <w:ind w:left="780"/>
      </w:pPr>
      <w:r w:rsidRPr="00673C2E">
        <w:t>https://info4bmx.wordpress.com/tailles/choisir-son-bmx-race/</w:t>
      </w:r>
    </w:p>
    <w:p w14:paraId="2CA59982" w14:textId="77777777" w:rsidR="00673C2E" w:rsidRPr="00673C2E" w:rsidRDefault="00673C2E" w:rsidP="00673C2E">
      <w:pPr>
        <w:pStyle w:val="Paragraphedeliste"/>
        <w:ind w:left="780"/>
      </w:pPr>
    </w:p>
    <w:p w14:paraId="67FEE81E" w14:textId="77777777" w:rsidR="00673C2E" w:rsidRPr="00673C2E" w:rsidRDefault="00673C2E" w:rsidP="008266F1">
      <w:pPr>
        <w:pStyle w:val="Paragraphedeliste"/>
        <w:shd w:val="clear" w:color="auto" w:fill="FFFF00"/>
        <w:ind w:left="780"/>
      </w:pPr>
      <w:r w:rsidRPr="00673C2E">
        <w:rPr>
          <w:u w:val="single"/>
        </w:rPr>
        <w:t>Historique du club :</w:t>
      </w:r>
      <w:r w:rsidRPr="00673C2E">
        <w:t xml:space="preserve"> </w:t>
      </w:r>
    </w:p>
    <w:p w14:paraId="391BAEB6" w14:textId="77777777" w:rsidR="00673C2E" w:rsidRPr="00673C2E" w:rsidRDefault="00673C2E" w:rsidP="008266F1">
      <w:pPr>
        <w:pStyle w:val="Paragraphedeliste"/>
        <w:shd w:val="clear" w:color="auto" w:fill="FFFF00"/>
        <w:ind w:left="780"/>
      </w:pPr>
    </w:p>
    <w:p w14:paraId="760A5C2C" w14:textId="77777777" w:rsidR="00673C2E" w:rsidRPr="00673C2E" w:rsidRDefault="00673C2E" w:rsidP="008266F1">
      <w:pPr>
        <w:pStyle w:val="Paragraphedeliste"/>
        <w:shd w:val="clear" w:color="auto" w:fill="FFFF00"/>
        <w:ind w:left="780"/>
      </w:pPr>
      <w:r w:rsidRPr="00673C2E">
        <w:t>Crée en 2014 sous l’impulsion de la mairie de Bailleul sur Thérain et la construction de la piste, le club BST BMX était initialement affilié au Team Oise organisation (club de vélo de route /vtt).</w:t>
      </w:r>
    </w:p>
    <w:p w14:paraId="067EFEF2" w14:textId="77777777" w:rsidR="00673C2E" w:rsidRPr="00673C2E" w:rsidRDefault="00673C2E" w:rsidP="008266F1">
      <w:pPr>
        <w:pStyle w:val="Paragraphedeliste"/>
        <w:shd w:val="clear" w:color="auto" w:fill="FFFF00"/>
        <w:ind w:left="780"/>
      </w:pPr>
    </w:p>
    <w:p w14:paraId="5107403D" w14:textId="77777777" w:rsidR="00673C2E" w:rsidRPr="00673C2E" w:rsidRDefault="00673C2E" w:rsidP="008266F1">
      <w:pPr>
        <w:pStyle w:val="Paragraphedeliste"/>
        <w:shd w:val="clear" w:color="auto" w:fill="FFFF00"/>
        <w:ind w:left="780"/>
      </w:pPr>
      <w:r w:rsidRPr="00673C2E">
        <w:t>Deux coachs sportifs avait été engagés dans l’association Bailleul sur Thérain BMX</w:t>
      </w:r>
      <w:r w:rsidRPr="00673C2E">
        <w:rPr>
          <w:u w:val="single"/>
        </w:rPr>
        <w:t xml:space="preserve">, Mr </w:t>
      </w:r>
      <w:proofErr w:type="spellStart"/>
      <w:r w:rsidRPr="00673C2E">
        <w:rPr>
          <w:u w:val="single"/>
        </w:rPr>
        <w:t>Nion</w:t>
      </w:r>
      <w:proofErr w:type="spellEnd"/>
      <w:r w:rsidRPr="00673C2E">
        <w:t xml:space="preserve"> et </w:t>
      </w:r>
      <w:r w:rsidRPr="00673C2E">
        <w:rPr>
          <w:u w:val="single"/>
        </w:rPr>
        <w:t>Mr Hansart</w:t>
      </w:r>
      <w:r w:rsidRPr="00673C2E">
        <w:t xml:space="preserve"> en 2014.</w:t>
      </w:r>
    </w:p>
    <w:p w14:paraId="1E383217" w14:textId="77777777" w:rsidR="00673C2E" w:rsidRPr="00673C2E" w:rsidRDefault="00673C2E" w:rsidP="008266F1">
      <w:pPr>
        <w:pStyle w:val="Paragraphedeliste"/>
        <w:shd w:val="clear" w:color="auto" w:fill="FFFF00"/>
        <w:ind w:left="780"/>
      </w:pPr>
    </w:p>
    <w:p w14:paraId="6CE64C3B" w14:textId="77777777" w:rsidR="00673C2E" w:rsidRPr="00673C2E" w:rsidRDefault="00673C2E" w:rsidP="008266F1">
      <w:pPr>
        <w:pStyle w:val="Paragraphedeliste"/>
        <w:shd w:val="clear" w:color="auto" w:fill="FFFF00"/>
        <w:ind w:left="780"/>
      </w:pPr>
      <w:r w:rsidRPr="00673C2E">
        <w:t xml:space="preserve">Suite à un détachement de Mr Hansart et du Team Oise Organisation, Mr </w:t>
      </w:r>
      <w:proofErr w:type="spellStart"/>
      <w:r w:rsidRPr="00673C2E">
        <w:rPr>
          <w:u w:val="single"/>
        </w:rPr>
        <w:t>Nion</w:t>
      </w:r>
      <w:proofErr w:type="spellEnd"/>
      <w:r w:rsidRPr="00673C2E">
        <w:rPr>
          <w:u w:val="single"/>
        </w:rPr>
        <w:t>,</w:t>
      </w:r>
      <w:r w:rsidRPr="00673C2E">
        <w:t xml:space="preserve"> avec l’aide des membres de l’association, continue à faire vivre le club avec la dispense des entrainements en sa qualité de coach sportif.</w:t>
      </w:r>
    </w:p>
    <w:p w14:paraId="5A077642" w14:textId="77777777" w:rsidR="00673C2E" w:rsidRPr="00673C2E" w:rsidRDefault="00673C2E" w:rsidP="008266F1">
      <w:pPr>
        <w:pStyle w:val="Paragraphedeliste"/>
        <w:shd w:val="clear" w:color="auto" w:fill="FFFF00"/>
        <w:ind w:left="780"/>
      </w:pPr>
    </w:p>
    <w:p w14:paraId="6B50A182" w14:textId="77777777" w:rsidR="00673C2E" w:rsidRPr="00673C2E" w:rsidRDefault="00673C2E" w:rsidP="008266F1">
      <w:pPr>
        <w:pStyle w:val="Paragraphedeliste"/>
        <w:shd w:val="clear" w:color="auto" w:fill="FFFF00"/>
        <w:ind w:left="780"/>
      </w:pPr>
      <w:r w:rsidRPr="00673C2E">
        <w:rPr>
          <w:u w:val="single"/>
        </w:rPr>
        <w:t>La Mairie de Bailleul sur Thérain</w:t>
      </w:r>
      <w:r w:rsidRPr="00673C2E">
        <w:t xml:space="preserve"> devient le principal partenaire de l’association.</w:t>
      </w:r>
    </w:p>
    <w:p w14:paraId="0F50E8C6" w14:textId="77777777" w:rsidR="00673C2E" w:rsidRPr="00673C2E" w:rsidRDefault="00673C2E" w:rsidP="008266F1">
      <w:pPr>
        <w:pStyle w:val="Paragraphedeliste"/>
        <w:shd w:val="clear" w:color="auto" w:fill="FFFF00"/>
        <w:ind w:left="780"/>
      </w:pPr>
    </w:p>
    <w:p w14:paraId="2DFEA0D0" w14:textId="77777777" w:rsidR="00673C2E" w:rsidRPr="00673C2E" w:rsidRDefault="00673C2E" w:rsidP="008266F1">
      <w:pPr>
        <w:pStyle w:val="Paragraphedeliste"/>
        <w:shd w:val="clear" w:color="auto" w:fill="FFFF00"/>
        <w:ind w:left="780"/>
      </w:pPr>
      <w:r w:rsidRPr="00673C2E">
        <w:t>L’arrivée des cours collectifs du centre périscolaire de Bailleul sur Thérain, la récente création de la piste, la proximité avec la ville de Beauvais sont des éléments qui ont permis à l’association d’attirer de nouveaux adhérents de tout âge.</w:t>
      </w:r>
    </w:p>
    <w:p w14:paraId="1C6C1DD6" w14:textId="77777777" w:rsidR="00673C2E" w:rsidRPr="00673C2E" w:rsidRDefault="00673C2E" w:rsidP="008266F1">
      <w:pPr>
        <w:pStyle w:val="Paragraphedeliste"/>
        <w:shd w:val="clear" w:color="auto" w:fill="FFFF00"/>
        <w:ind w:left="780"/>
      </w:pPr>
    </w:p>
    <w:p w14:paraId="7AC15F26" w14:textId="77777777" w:rsidR="00673C2E" w:rsidRPr="00673C2E" w:rsidRDefault="00673C2E" w:rsidP="008266F1">
      <w:pPr>
        <w:pStyle w:val="Paragraphedeliste"/>
        <w:shd w:val="clear" w:color="auto" w:fill="FFFF00"/>
        <w:ind w:left="780"/>
      </w:pPr>
      <w:r w:rsidRPr="00673C2E">
        <w:t xml:space="preserve">En Octobre 2017, l’association Bailleul sur Thérain BMX change de nom et devient le BST BMX avec la nomination d’un nouveau président Monsieur </w:t>
      </w:r>
      <w:proofErr w:type="spellStart"/>
      <w:r w:rsidRPr="00673C2E">
        <w:rPr>
          <w:u w:val="single"/>
        </w:rPr>
        <w:t>Maurez</w:t>
      </w:r>
      <w:proofErr w:type="spellEnd"/>
      <w:r w:rsidRPr="00673C2E">
        <w:rPr>
          <w:u w:val="single"/>
        </w:rPr>
        <w:t>.</w:t>
      </w:r>
    </w:p>
    <w:p w14:paraId="676C2EC9" w14:textId="77777777" w:rsidR="00673C2E" w:rsidRPr="00673C2E" w:rsidRDefault="00673C2E" w:rsidP="008266F1">
      <w:pPr>
        <w:pStyle w:val="Paragraphedeliste"/>
        <w:shd w:val="clear" w:color="auto" w:fill="FFFF00"/>
        <w:ind w:left="780"/>
      </w:pPr>
    </w:p>
    <w:p w14:paraId="3C4BCA22" w14:textId="77777777" w:rsidR="00673C2E" w:rsidRPr="00673C2E" w:rsidRDefault="00673C2E" w:rsidP="008266F1">
      <w:pPr>
        <w:pStyle w:val="Paragraphedeliste"/>
        <w:shd w:val="clear" w:color="auto" w:fill="FFFF00"/>
        <w:ind w:left="780"/>
      </w:pPr>
      <w:r w:rsidRPr="00673C2E">
        <w:t xml:space="preserve">Graphiste dans l’entreprise </w:t>
      </w:r>
      <w:proofErr w:type="spellStart"/>
      <w:r w:rsidRPr="00673C2E">
        <w:rPr>
          <w:u w:val="single"/>
        </w:rPr>
        <w:t>Riderunik</w:t>
      </w:r>
      <w:proofErr w:type="spellEnd"/>
      <w:r w:rsidRPr="00673C2E">
        <w:t xml:space="preserve"> (à Bresles), ce fabricant de kits déco devient également le 1</w:t>
      </w:r>
      <w:r w:rsidRPr="00673C2E">
        <w:rPr>
          <w:vertAlign w:val="superscript"/>
        </w:rPr>
        <w:t>er</w:t>
      </w:r>
      <w:r w:rsidRPr="00673C2E">
        <w:t xml:space="preserve"> sponsor du BST BMX en fournissant des maillots et des gants au club.</w:t>
      </w:r>
    </w:p>
    <w:p w14:paraId="42965085" w14:textId="77777777" w:rsidR="00673C2E" w:rsidRPr="00673C2E" w:rsidRDefault="00673C2E" w:rsidP="008266F1">
      <w:pPr>
        <w:pStyle w:val="Paragraphedeliste"/>
        <w:shd w:val="clear" w:color="auto" w:fill="FFFF00"/>
        <w:ind w:left="780"/>
      </w:pPr>
    </w:p>
    <w:p w14:paraId="1B9BD3D0" w14:textId="77777777" w:rsidR="00673C2E" w:rsidRPr="00673C2E" w:rsidRDefault="00673C2E" w:rsidP="008266F1">
      <w:pPr>
        <w:pStyle w:val="Paragraphedeliste"/>
        <w:shd w:val="clear" w:color="auto" w:fill="FFFF00"/>
        <w:ind w:left="780"/>
      </w:pPr>
      <w:r w:rsidRPr="00673C2E">
        <w:t xml:space="preserve">Par la suite </w:t>
      </w:r>
      <w:r w:rsidRPr="00673C2E">
        <w:rPr>
          <w:u w:val="single"/>
        </w:rPr>
        <w:t>le magasin de cyclisme AU Vélo</w:t>
      </w:r>
      <w:r w:rsidRPr="00673C2E">
        <w:t xml:space="preserve"> situé à Breuil –le Vert devient notre second sponsor mais aussi par la même occasion notre fournisseur de pièces pour BMX Race.</w:t>
      </w:r>
    </w:p>
    <w:p w14:paraId="44198FB4" w14:textId="77777777" w:rsidR="00673C2E" w:rsidRPr="00673C2E" w:rsidRDefault="00673C2E" w:rsidP="008266F1">
      <w:pPr>
        <w:pStyle w:val="Paragraphedeliste"/>
        <w:shd w:val="clear" w:color="auto" w:fill="FFFF00"/>
        <w:ind w:left="780"/>
      </w:pPr>
    </w:p>
    <w:p w14:paraId="23AACEA0" w14:textId="77777777" w:rsidR="00673C2E" w:rsidRPr="00673C2E" w:rsidRDefault="00673C2E" w:rsidP="008266F1">
      <w:pPr>
        <w:pStyle w:val="Paragraphedeliste"/>
        <w:shd w:val="clear" w:color="auto" w:fill="FFFF00"/>
        <w:ind w:left="780"/>
      </w:pPr>
      <w:r w:rsidRPr="00673C2E">
        <w:t xml:space="preserve">Depuis 2020, </w:t>
      </w:r>
      <w:r w:rsidRPr="00673C2E">
        <w:rPr>
          <w:u w:val="single"/>
        </w:rPr>
        <w:t xml:space="preserve">l’entreprise LC </w:t>
      </w:r>
      <w:proofErr w:type="spellStart"/>
      <w:r w:rsidRPr="00673C2E">
        <w:rPr>
          <w:u w:val="single"/>
        </w:rPr>
        <w:t>Rénov</w:t>
      </w:r>
      <w:proofErr w:type="spellEnd"/>
      <w:r w:rsidRPr="00673C2E">
        <w:rPr>
          <w:u w:val="single"/>
        </w:rPr>
        <w:t xml:space="preserve"> menuiserie</w:t>
      </w:r>
      <w:r w:rsidRPr="00673C2E">
        <w:t xml:space="preserve"> localisée à Abbecourt est devenu notre 3 </w:t>
      </w:r>
      <w:proofErr w:type="spellStart"/>
      <w:r w:rsidRPr="00673C2E">
        <w:t>ème</w:t>
      </w:r>
      <w:proofErr w:type="spellEnd"/>
      <w:r w:rsidRPr="00673C2E">
        <w:t xml:space="preserve"> partenaire.</w:t>
      </w:r>
    </w:p>
    <w:p w14:paraId="6AC5889E" w14:textId="77777777" w:rsidR="00673C2E" w:rsidRPr="00673C2E" w:rsidRDefault="00673C2E" w:rsidP="008266F1">
      <w:pPr>
        <w:pStyle w:val="Paragraphedeliste"/>
        <w:shd w:val="clear" w:color="auto" w:fill="FFFF00"/>
        <w:ind w:left="780"/>
      </w:pPr>
      <w:r w:rsidRPr="00673C2E">
        <w:rPr>
          <w:noProof/>
          <w:lang w:eastAsia="fr-FR"/>
        </w:rPr>
        <w:lastRenderedPageBreak/>
        <w:drawing>
          <wp:inline distT="0" distB="0" distL="0" distR="0" wp14:anchorId="2A38ADB5" wp14:editId="71CFE46E">
            <wp:extent cx="2352675" cy="1763210"/>
            <wp:effectExtent l="0" t="0" r="0" b="8890"/>
            <wp:docPr id="24" name="Image 24" descr="C:\Users\florian\Downloads\FB_IMG_16065873082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orian\Downloads\FB_IMG_1606587308255.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58995" cy="1767946"/>
                    </a:xfrm>
                    <a:prstGeom prst="rect">
                      <a:avLst/>
                    </a:prstGeom>
                    <a:noFill/>
                    <a:ln>
                      <a:noFill/>
                    </a:ln>
                  </pic:spPr>
                </pic:pic>
              </a:graphicData>
            </a:graphic>
          </wp:inline>
        </w:drawing>
      </w:r>
    </w:p>
    <w:p w14:paraId="371713F4" w14:textId="77777777" w:rsidR="00673C2E" w:rsidRPr="00673C2E" w:rsidRDefault="00673C2E" w:rsidP="008266F1">
      <w:pPr>
        <w:pStyle w:val="Paragraphedeliste"/>
        <w:shd w:val="clear" w:color="auto" w:fill="FFFF00"/>
        <w:ind w:left="780"/>
      </w:pPr>
    </w:p>
    <w:p w14:paraId="0B65498A" w14:textId="77777777" w:rsidR="00673C2E" w:rsidRPr="00673C2E" w:rsidRDefault="00673C2E" w:rsidP="008266F1">
      <w:pPr>
        <w:pStyle w:val="Paragraphedeliste"/>
        <w:shd w:val="clear" w:color="auto" w:fill="FFFF00"/>
        <w:ind w:left="780"/>
      </w:pPr>
      <w:r w:rsidRPr="00673C2E">
        <w:t xml:space="preserve">Lors des années 2018-2019, </w:t>
      </w:r>
    </w:p>
    <w:p w14:paraId="47C2FB10" w14:textId="77777777" w:rsidR="00673C2E" w:rsidRPr="00673C2E" w:rsidRDefault="00673C2E" w:rsidP="008266F1">
      <w:pPr>
        <w:pStyle w:val="Paragraphedeliste"/>
        <w:shd w:val="clear" w:color="auto" w:fill="FFFF00"/>
        <w:ind w:left="780"/>
      </w:pPr>
      <w:r w:rsidRPr="00673C2E">
        <w:t xml:space="preserve">Un changement de présidence : </w:t>
      </w:r>
      <w:r w:rsidRPr="00673C2E">
        <w:rPr>
          <w:u w:val="single"/>
        </w:rPr>
        <w:t xml:space="preserve">Monsieur Cochon </w:t>
      </w:r>
      <w:r w:rsidRPr="00673C2E">
        <w:t xml:space="preserve">a succédé à </w:t>
      </w:r>
      <w:r w:rsidRPr="00673C2E">
        <w:rPr>
          <w:u w:val="single"/>
        </w:rPr>
        <w:t xml:space="preserve">Monsieur </w:t>
      </w:r>
      <w:proofErr w:type="spellStart"/>
      <w:r w:rsidRPr="00673C2E">
        <w:rPr>
          <w:u w:val="single"/>
        </w:rPr>
        <w:t>Maurez</w:t>
      </w:r>
      <w:proofErr w:type="spellEnd"/>
      <w:r w:rsidRPr="00673C2E">
        <w:t xml:space="preserve"> puis lors de l’année 2019 une passation de pouvoir a été effectuée entre </w:t>
      </w:r>
      <w:r w:rsidRPr="00673C2E">
        <w:rPr>
          <w:u w:val="single"/>
        </w:rPr>
        <w:t>Monsieur Cochon</w:t>
      </w:r>
      <w:r w:rsidRPr="00673C2E">
        <w:t xml:space="preserve"> et </w:t>
      </w:r>
      <w:r w:rsidRPr="00673C2E">
        <w:rPr>
          <w:u w:val="single"/>
        </w:rPr>
        <w:t xml:space="preserve">Monsieur </w:t>
      </w:r>
      <w:proofErr w:type="spellStart"/>
      <w:r w:rsidRPr="00673C2E">
        <w:rPr>
          <w:u w:val="single"/>
        </w:rPr>
        <w:t>Vandenhecke</w:t>
      </w:r>
      <w:proofErr w:type="spellEnd"/>
      <w:r w:rsidRPr="00673C2E">
        <w:t xml:space="preserve"> précédemment trésorier.</w:t>
      </w:r>
    </w:p>
    <w:p w14:paraId="1E267D0A" w14:textId="77777777" w:rsidR="00673C2E" w:rsidRPr="00673C2E" w:rsidRDefault="00673C2E" w:rsidP="008266F1">
      <w:pPr>
        <w:pStyle w:val="Paragraphedeliste"/>
        <w:shd w:val="clear" w:color="auto" w:fill="FFFF00"/>
        <w:ind w:left="780"/>
      </w:pPr>
    </w:p>
    <w:p w14:paraId="4597B582" w14:textId="77777777" w:rsidR="00673C2E" w:rsidRPr="00673C2E" w:rsidRDefault="00673C2E" w:rsidP="008266F1">
      <w:pPr>
        <w:pStyle w:val="Paragraphedeliste"/>
        <w:shd w:val="clear" w:color="auto" w:fill="FFFF00"/>
        <w:ind w:left="780"/>
      </w:pPr>
      <w:r w:rsidRPr="00673C2E">
        <w:rPr>
          <w:u w:val="single"/>
        </w:rPr>
        <w:t>Le 15 septembre 2019</w:t>
      </w:r>
      <w:r w:rsidRPr="00673C2E">
        <w:t>, le BST BMX a organisé avec succès sa première compétition de coupe régionale d’Automne BMX Hauts-de-France.</w:t>
      </w:r>
    </w:p>
    <w:p w14:paraId="681B2400" w14:textId="77777777" w:rsidR="00673C2E" w:rsidRPr="00673C2E" w:rsidRDefault="00673C2E" w:rsidP="008266F1">
      <w:pPr>
        <w:pStyle w:val="Paragraphedeliste"/>
        <w:shd w:val="clear" w:color="auto" w:fill="FFFF00"/>
        <w:ind w:left="780"/>
      </w:pPr>
    </w:p>
    <w:p w14:paraId="744103CA" w14:textId="77777777" w:rsidR="00673C2E" w:rsidRPr="00673C2E" w:rsidRDefault="00673C2E" w:rsidP="008266F1">
      <w:pPr>
        <w:pStyle w:val="Paragraphedeliste"/>
        <w:shd w:val="clear" w:color="auto" w:fill="FFFF00"/>
        <w:ind w:left="780"/>
      </w:pPr>
      <w:r w:rsidRPr="00673C2E">
        <w:t xml:space="preserve">Grâce au dévouement des membres bénévoles du club et un entretien irréprochable de la piste, l’accueil d’un grand nombre de pilotes de Hauts-de-France a été perçu comme très positif par les clubs accueillis. </w:t>
      </w:r>
    </w:p>
    <w:p w14:paraId="7D3B5CE2" w14:textId="77777777" w:rsidR="00673C2E" w:rsidRPr="00673C2E" w:rsidRDefault="00673C2E" w:rsidP="008266F1">
      <w:pPr>
        <w:pStyle w:val="Paragraphedeliste"/>
        <w:shd w:val="clear" w:color="auto" w:fill="FFFF00"/>
        <w:ind w:left="780"/>
      </w:pPr>
    </w:p>
    <w:p w14:paraId="696737B8" w14:textId="77777777" w:rsidR="00673C2E" w:rsidRPr="00673C2E" w:rsidRDefault="00673C2E" w:rsidP="008266F1">
      <w:pPr>
        <w:pStyle w:val="Paragraphedeliste"/>
        <w:shd w:val="clear" w:color="auto" w:fill="FFFF00"/>
        <w:ind w:left="780"/>
      </w:pPr>
      <w:r w:rsidRPr="00673C2E">
        <w:t xml:space="preserve"> Des retombées économiques positives pour l’environnement local du club, sont apparues (camping de Bresles complet, boulangerie sollicitée)</w:t>
      </w:r>
    </w:p>
    <w:p w14:paraId="37D18428" w14:textId="77777777" w:rsidR="00673C2E" w:rsidRPr="00673C2E" w:rsidRDefault="00673C2E" w:rsidP="00673C2E">
      <w:pPr>
        <w:pStyle w:val="Paragraphedeliste"/>
        <w:ind w:left="780"/>
      </w:pPr>
      <w:r w:rsidRPr="00673C2E">
        <w:rPr>
          <w:noProof/>
          <w:lang w:eastAsia="fr-FR"/>
        </w:rPr>
        <w:lastRenderedPageBreak/>
        <w:drawing>
          <wp:inline distT="0" distB="0" distL="0" distR="0" wp14:anchorId="75DE2529" wp14:editId="66448131">
            <wp:extent cx="5760720" cy="7999598"/>
            <wp:effectExtent l="0" t="0" r="0" b="1905"/>
            <wp:docPr id="25" name="Image 25" descr="C:\Users\florian\Downloads\FB_IMG_1606588768655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orian\Downloads\FB_IMG_1606588768655 (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7999598"/>
                    </a:xfrm>
                    <a:prstGeom prst="rect">
                      <a:avLst/>
                    </a:prstGeom>
                    <a:noFill/>
                    <a:ln>
                      <a:noFill/>
                    </a:ln>
                  </pic:spPr>
                </pic:pic>
              </a:graphicData>
            </a:graphic>
          </wp:inline>
        </w:drawing>
      </w:r>
    </w:p>
    <w:p w14:paraId="7BC7C519" w14:textId="77777777" w:rsidR="00673C2E" w:rsidRPr="00673C2E" w:rsidRDefault="00673C2E" w:rsidP="008266F1">
      <w:pPr>
        <w:pStyle w:val="Paragraphedeliste"/>
        <w:shd w:val="clear" w:color="auto" w:fill="FFFF00"/>
        <w:ind w:left="780"/>
      </w:pPr>
      <w:r w:rsidRPr="00673C2E">
        <w:t xml:space="preserve">Depuis juillet 2020, création d’une nouvelle plage horaire de pratique (3 au total par semaine) : </w:t>
      </w:r>
    </w:p>
    <w:p w14:paraId="39E156BB" w14:textId="77777777" w:rsidR="00673C2E" w:rsidRPr="00673C2E" w:rsidRDefault="00673C2E" w:rsidP="008266F1">
      <w:pPr>
        <w:pStyle w:val="Paragraphedeliste"/>
        <w:numPr>
          <w:ilvl w:val="0"/>
          <w:numId w:val="5"/>
        </w:numPr>
        <w:shd w:val="clear" w:color="auto" w:fill="FFFF00"/>
      </w:pPr>
      <w:r w:rsidRPr="00673C2E">
        <w:t>Le dimanche matin de 10h à 12h.</w:t>
      </w:r>
    </w:p>
    <w:p w14:paraId="14C90726" w14:textId="77777777" w:rsidR="00673C2E" w:rsidRPr="00673C2E" w:rsidRDefault="00673C2E" w:rsidP="00673C2E">
      <w:pPr>
        <w:pStyle w:val="Paragraphedeliste"/>
        <w:ind w:left="780"/>
      </w:pPr>
    </w:p>
    <w:p w14:paraId="7F23EDA8" w14:textId="77777777" w:rsidR="00673C2E" w:rsidRPr="00673C2E" w:rsidRDefault="00673C2E" w:rsidP="00673C2E">
      <w:pPr>
        <w:pStyle w:val="Paragraphedeliste"/>
        <w:ind w:left="780"/>
      </w:pPr>
    </w:p>
    <w:p w14:paraId="2061305B" w14:textId="77777777" w:rsidR="00673C2E" w:rsidRPr="00673C2E" w:rsidRDefault="00673C2E" w:rsidP="00673C2E">
      <w:pPr>
        <w:pStyle w:val="Paragraphedeliste"/>
        <w:ind w:left="780"/>
      </w:pPr>
    </w:p>
    <w:p w14:paraId="4B88E34E" w14:textId="77777777" w:rsidR="00673C2E" w:rsidRPr="00673C2E" w:rsidRDefault="00673C2E" w:rsidP="00673C2E">
      <w:pPr>
        <w:pStyle w:val="Paragraphedeliste"/>
        <w:ind w:left="780"/>
      </w:pPr>
    </w:p>
    <w:p w14:paraId="5D8515C7" w14:textId="77777777" w:rsidR="00673C2E" w:rsidRPr="00673C2E" w:rsidRDefault="00673C2E" w:rsidP="00673C2E">
      <w:pPr>
        <w:pStyle w:val="Paragraphedeliste"/>
        <w:ind w:left="780"/>
      </w:pPr>
    </w:p>
    <w:p w14:paraId="55A16974" w14:textId="77777777" w:rsidR="00673C2E" w:rsidRPr="00673C2E" w:rsidRDefault="00673C2E" w:rsidP="00673C2E">
      <w:pPr>
        <w:pStyle w:val="Paragraphedeliste"/>
        <w:ind w:left="780"/>
      </w:pPr>
    </w:p>
    <w:p w14:paraId="2C577224" w14:textId="77777777" w:rsidR="00673C2E" w:rsidRPr="00673C2E" w:rsidRDefault="00673C2E" w:rsidP="00673C2E">
      <w:pPr>
        <w:pStyle w:val="Paragraphedeliste"/>
        <w:ind w:left="780"/>
      </w:pPr>
    </w:p>
    <w:p w14:paraId="31C2913E" w14:textId="77777777" w:rsidR="00673C2E" w:rsidRPr="00673C2E" w:rsidRDefault="00673C2E" w:rsidP="008266F1">
      <w:pPr>
        <w:pStyle w:val="Paragraphedeliste"/>
        <w:shd w:val="clear" w:color="auto" w:fill="FFFF00"/>
        <w:ind w:left="780"/>
      </w:pPr>
      <w:r w:rsidRPr="00673C2E">
        <w:t>Le Bureau :</w:t>
      </w:r>
    </w:p>
    <w:p w14:paraId="104AB9EA" w14:textId="77777777" w:rsidR="00673C2E" w:rsidRPr="00673C2E" w:rsidRDefault="00673C2E" w:rsidP="008266F1">
      <w:pPr>
        <w:pStyle w:val="Paragraphedeliste"/>
        <w:shd w:val="clear" w:color="auto" w:fill="FFFF00"/>
        <w:ind w:left="780"/>
      </w:pPr>
    </w:p>
    <w:p w14:paraId="1DCAF6F0" w14:textId="77777777" w:rsidR="00673C2E" w:rsidRPr="00673C2E" w:rsidRDefault="00673C2E" w:rsidP="008266F1">
      <w:pPr>
        <w:pStyle w:val="Paragraphedeliste"/>
        <w:shd w:val="clear" w:color="auto" w:fill="FFFF00"/>
        <w:ind w:left="780"/>
      </w:pPr>
      <w:r w:rsidRPr="00673C2E">
        <w:t>Afin de faire vivre l’association et le club BST BMX, nous disposons de 6 fonctions réparties entre chacun des membres bénévoles du club.</w:t>
      </w:r>
    </w:p>
    <w:p w14:paraId="0E70201F" w14:textId="77777777" w:rsidR="00673C2E" w:rsidRPr="00673C2E" w:rsidRDefault="00673C2E" w:rsidP="008266F1">
      <w:pPr>
        <w:pStyle w:val="Paragraphedeliste"/>
        <w:shd w:val="clear" w:color="auto" w:fill="FFFF00"/>
        <w:ind w:left="780"/>
      </w:pPr>
    </w:p>
    <w:p w14:paraId="7E8CEAF2" w14:textId="77777777" w:rsidR="00673C2E" w:rsidRPr="00673C2E" w:rsidRDefault="00673C2E" w:rsidP="008266F1">
      <w:pPr>
        <w:pStyle w:val="Paragraphedeliste"/>
        <w:shd w:val="clear" w:color="auto" w:fill="FFFF00"/>
        <w:ind w:left="780"/>
        <w:rPr>
          <w:u w:val="single"/>
        </w:rPr>
      </w:pPr>
      <w:r w:rsidRPr="00673C2E">
        <w:rPr>
          <w:u w:val="single"/>
        </w:rPr>
        <w:t>Composition du Bureau :</w:t>
      </w:r>
    </w:p>
    <w:p w14:paraId="7F1E5420" w14:textId="77777777" w:rsidR="00673C2E" w:rsidRPr="00673C2E" w:rsidRDefault="00673C2E" w:rsidP="008266F1">
      <w:pPr>
        <w:pStyle w:val="Paragraphedeliste"/>
        <w:shd w:val="clear" w:color="auto" w:fill="FFFF00"/>
        <w:ind w:left="780"/>
        <w:rPr>
          <w:u w:val="single"/>
        </w:rPr>
      </w:pPr>
    </w:p>
    <w:p w14:paraId="498E4689" w14:textId="77777777" w:rsidR="00673C2E" w:rsidRPr="00673C2E" w:rsidRDefault="00673C2E" w:rsidP="008266F1">
      <w:pPr>
        <w:pStyle w:val="Paragraphedeliste"/>
        <w:numPr>
          <w:ilvl w:val="0"/>
          <w:numId w:val="5"/>
        </w:numPr>
        <w:shd w:val="clear" w:color="auto" w:fill="FFFF00"/>
      </w:pPr>
      <w:r w:rsidRPr="00673C2E">
        <w:t xml:space="preserve">Président : Laurent </w:t>
      </w:r>
      <w:proofErr w:type="spellStart"/>
      <w:r w:rsidRPr="00673C2E">
        <w:t>Vandenhecke</w:t>
      </w:r>
      <w:proofErr w:type="spellEnd"/>
    </w:p>
    <w:p w14:paraId="7234D9CC" w14:textId="77777777" w:rsidR="00673C2E" w:rsidRPr="00673C2E" w:rsidRDefault="00673C2E" w:rsidP="008266F1">
      <w:pPr>
        <w:pStyle w:val="Paragraphedeliste"/>
        <w:numPr>
          <w:ilvl w:val="0"/>
          <w:numId w:val="5"/>
        </w:numPr>
        <w:shd w:val="clear" w:color="auto" w:fill="FFFF00"/>
      </w:pPr>
      <w:r w:rsidRPr="00673C2E">
        <w:t>Vice-président : Nicolas Buire</w:t>
      </w:r>
    </w:p>
    <w:p w14:paraId="709453C1" w14:textId="77777777" w:rsidR="00673C2E" w:rsidRPr="00673C2E" w:rsidRDefault="00673C2E" w:rsidP="008266F1">
      <w:pPr>
        <w:pStyle w:val="Paragraphedeliste"/>
        <w:numPr>
          <w:ilvl w:val="0"/>
          <w:numId w:val="5"/>
        </w:numPr>
        <w:shd w:val="clear" w:color="auto" w:fill="FFFF00"/>
      </w:pPr>
      <w:r w:rsidRPr="00673C2E">
        <w:t>Trésorière : Priscilla Loiseau</w:t>
      </w:r>
    </w:p>
    <w:p w14:paraId="055DFBA4" w14:textId="77777777" w:rsidR="00673C2E" w:rsidRPr="00673C2E" w:rsidRDefault="00673C2E" w:rsidP="008266F1">
      <w:pPr>
        <w:pStyle w:val="Paragraphedeliste"/>
        <w:numPr>
          <w:ilvl w:val="0"/>
          <w:numId w:val="5"/>
        </w:numPr>
        <w:shd w:val="clear" w:color="auto" w:fill="FFFF00"/>
      </w:pPr>
      <w:r w:rsidRPr="00673C2E">
        <w:t xml:space="preserve">Secrétaire : Bruno </w:t>
      </w:r>
      <w:proofErr w:type="spellStart"/>
      <w:r w:rsidRPr="00673C2E">
        <w:t>Maimbourg</w:t>
      </w:r>
      <w:proofErr w:type="spellEnd"/>
    </w:p>
    <w:p w14:paraId="018B850B" w14:textId="77777777" w:rsidR="00673C2E" w:rsidRPr="00673C2E" w:rsidRDefault="00673C2E" w:rsidP="008266F1">
      <w:pPr>
        <w:pStyle w:val="Paragraphedeliste"/>
        <w:numPr>
          <w:ilvl w:val="0"/>
          <w:numId w:val="5"/>
        </w:numPr>
        <w:shd w:val="clear" w:color="auto" w:fill="FFFF00"/>
      </w:pPr>
      <w:r w:rsidRPr="00673C2E">
        <w:t xml:space="preserve">Dirigeants : Matthieu Léon, Annabelle </w:t>
      </w:r>
      <w:proofErr w:type="spellStart"/>
      <w:r w:rsidRPr="00673C2E">
        <w:t>Derosiaux</w:t>
      </w:r>
      <w:proofErr w:type="spellEnd"/>
      <w:r w:rsidRPr="00673C2E">
        <w:t xml:space="preserve">, Olivier </w:t>
      </w:r>
      <w:proofErr w:type="spellStart"/>
      <w:r w:rsidRPr="00673C2E">
        <w:t>Delarche</w:t>
      </w:r>
      <w:proofErr w:type="spellEnd"/>
      <w:r w:rsidRPr="00673C2E">
        <w:t>, Marc Cochon, Florian Chartier.</w:t>
      </w:r>
    </w:p>
    <w:p w14:paraId="607BAEE4" w14:textId="77777777" w:rsidR="00673C2E" w:rsidRPr="00673C2E" w:rsidRDefault="00673C2E" w:rsidP="008266F1">
      <w:pPr>
        <w:pStyle w:val="Paragraphedeliste"/>
        <w:numPr>
          <w:ilvl w:val="0"/>
          <w:numId w:val="5"/>
        </w:numPr>
        <w:shd w:val="clear" w:color="auto" w:fill="FFFF00"/>
      </w:pPr>
      <w:r w:rsidRPr="00673C2E">
        <w:t xml:space="preserve">Entraineur : Mickael </w:t>
      </w:r>
      <w:proofErr w:type="spellStart"/>
      <w:r w:rsidRPr="00673C2E">
        <w:t>Nion</w:t>
      </w:r>
      <w:proofErr w:type="spellEnd"/>
      <w:r w:rsidRPr="00673C2E">
        <w:t xml:space="preserve"> </w:t>
      </w:r>
    </w:p>
    <w:p w14:paraId="03F14E01" w14:textId="77777777" w:rsidR="00673C2E" w:rsidRPr="00673C2E" w:rsidRDefault="00673C2E" w:rsidP="008266F1">
      <w:pPr>
        <w:pStyle w:val="Paragraphedeliste"/>
        <w:shd w:val="clear" w:color="auto" w:fill="FFFF00"/>
        <w:ind w:left="780"/>
      </w:pPr>
    </w:p>
    <w:p w14:paraId="5B4A2DE4" w14:textId="77777777" w:rsidR="00673C2E" w:rsidRPr="00673C2E" w:rsidRDefault="00673C2E" w:rsidP="008266F1">
      <w:pPr>
        <w:pStyle w:val="Paragraphedeliste"/>
        <w:shd w:val="clear" w:color="auto" w:fill="FFFF00"/>
        <w:ind w:left="780"/>
      </w:pPr>
      <w:r w:rsidRPr="00673C2E">
        <w:t>La composition du bureau actuel 2020, liste non exhaustive, peut être modifiée ultérieurement</w:t>
      </w:r>
    </w:p>
    <w:p w14:paraId="47CF6024" w14:textId="77777777" w:rsidR="00673C2E" w:rsidRPr="00673C2E" w:rsidRDefault="00673C2E" w:rsidP="008266F1">
      <w:pPr>
        <w:pStyle w:val="Paragraphedeliste"/>
        <w:shd w:val="clear" w:color="auto" w:fill="FFFF00"/>
        <w:ind w:left="780"/>
      </w:pPr>
    </w:p>
    <w:p w14:paraId="79A81686" w14:textId="77777777" w:rsidR="00673C2E" w:rsidRPr="00673C2E" w:rsidRDefault="00673C2E" w:rsidP="008266F1">
      <w:pPr>
        <w:pStyle w:val="Paragraphedeliste"/>
        <w:shd w:val="clear" w:color="auto" w:fill="FFFF00"/>
        <w:ind w:left="780"/>
      </w:pPr>
    </w:p>
    <w:p w14:paraId="4074FD87" w14:textId="77777777" w:rsidR="00417F96" w:rsidRDefault="00417F96" w:rsidP="00673C2E">
      <w:pPr>
        <w:pStyle w:val="Paragraphedeliste"/>
        <w:ind w:left="780"/>
      </w:pPr>
    </w:p>
    <w:p w14:paraId="632EFEC8" w14:textId="77777777" w:rsidR="00417F96" w:rsidRDefault="00417F96" w:rsidP="00417F96">
      <w:pPr>
        <w:pStyle w:val="Paragraphedeliste"/>
        <w:ind w:left="780"/>
      </w:pPr>
    </w:p>
    <w:p w14:paraId="1CF11739" w14:textId="77777777" w:rsidR="002F4B3C" w:rsidRDefault="002F4B3C" w:rsidP="002F4B3C"/>
    <w:p w14:paraId="6814B401" w14:textId="77777777" w:rsidR="00673C2E" w:rsidRDefault="00673C2E" w:rsidP="002F4B3C"/>
    <w:p w14:paraId="7D4A8372" w14:textId="77777777" w:rsidR="00673C2E" w:rsidRDefault="00673C2E" w:rsidP="002F4B3C"/>
    <w:p w14:paraId="2EA19AA3" w14:textId="77777777" w:rsidR="00673C2E" w:rsidRDefault="00673C2E" w:rsidP="002F4B3C"/>
    <w:p w14:paraId="08B61A30" w14:textId="77777777" w:rsidR="00673C2E" w:rsidRDefault="00673C2E" w:rsidP="002F4B3C"/>
    <w:p w14:paraId="4D17550A" w14:textId="77777777" w:rsidR="00673C2E" w:rsidRDefault="00673C2E" w:rsidP="002F4B3C"/>
    <w:p w14:paraId="132643EA" w14:textId="77777777" w:rsidR="00673C2E" w:rsidRDefault="00673C2E" w:rsidP="002F4B3C"/>
    <w:p w14:paraId="3E083556" w14:textId="77777777" w:rsidR="00673C2E" w:rsidRDefault="00673C2E" w:rsidP="002F4B3C"/>
    <w:p w14:paraId="5BF2E91A" w14:textId="77777777" w:rsidR="00673C2E" w:rsidRDefault="00673C2E" w:rsidP="002F4B3C"/>
    <w:p w14:paraId="10E56184" w14:textId="77777777" w:rsidR="002F4B3C" w:rsidRDefault="002F4B3C" w:rsidP="002F4B3C"/>
    <w:p w14:paraId="4ADABAFA" w14:textId="77777777" w:rsidR="002F4B3C" w:rsidRDefault="002F4B3C" w:rsidP="002F4B3C"/>
    <w:p w14:paraId="4443E13C" w14:textId="77777777" w:rsidR="00FC2A3C" w:rsidRPr="00FC2A3C" w:rsidRDefault="002F4B3C" w:rsidP="00FC2A3C">
      <w:pPr>
        <w:rPr>
          <w:rFonts w:ascii="Cooper Black" w:hAnsi="Cooper Black"/>
          <w:b w:val="0"/>
          <w:color w:val="auto"/>
        </w:rPr>
      </w:pPr>
      <w:r w:rsidRPr="00FC2A3C">
        <w:rPr>
          <w:sz w:val="36"/>
        </w:rPr>
        <w:t xml:space="preserve"> </w:t>
      </w:r>
      <w:r w:rsidR="00FC2A3C" w:rsidRPr="00FC2A3C">
        <w:rPr>
          <w:rFonts w:ascii="Cooper Black" w:hAnsi="Cooper Black"/>
          <w:b w:val="0"/>
          <w:color w:val="auto"/>
        </w:rPr>
        <w:t xml:space="preserve">06 – Page : Adhésions   </w:t>
      </w:r>
      <w:proofErr w:type="spellStart"/>
      <w:r w:rsidR="00FC2A3C" w:rsidRPr="00FC2A3C">
        <w:rPr>
          <w:rFonts w:ascii="Cooper Black" w:hAnsi="Cooper Black"/>
          <w:b w:val="0"/>
          <w:color w:val="auto"/>
        </w:rPr>
        <w:t>Raiyane</w:t>
      </w:r>
      <w:proofErr w:type="spellEnd"/>
    </w:p>
    <w:p w14:paraId="7B24A185" w14:textId="77777777" w:rsidR="00FC2A3C" w:rsidRDefault="00FC2A3C" w:rsidP="00FC2A3C">
      <w:pPr>
        <w:rPr>
          <w:rFonts w:ascii="Cooper Black" w:hAnsi="Cooper Black"/>
          <w:b w:val="0"/>
          <w:color w:val="auto"/>
        </w:rPr>
      </w:pPr>
      <w:r w:rsidRPr="00FC2A3C">
        <w:rPr>
          <w:rFonts w:ascii="Cooper Black" w:hAnsi="Cooper Black"/>
          <w:b w:val="0"/>
          <w:color w:val="auto"/>
        </w:rPr>
        <w:t>Comment adhérer au club.</w:t>
      </w:r>
    </w:p>
    <w:p w14:paraId="47556CA4" w14:textId="77777777" w:rsidR="007C7704" w:rsidRDefault="007C7704" w:rsidP="00FC2A3C">
      <w:pPr>
        <w:rPr>
          <w:rFonts w:ascii="Cooper Black" w:hAnsi="Cooper Black"/>
          <w:b w:val="0"/>
          <w:color w:val="auto"/>
        </w:rPr>
      </w:pPr>
    </w:p>
    <w:p w14:paraId="3335BD33" w14:textId="77777777" w:rsidR="00CB39EA" w:rsidRPr="00FC2A3C" w:rsidRDefault="00CB39EA" w:rsidP="00FC2A3C">
      <w:pPr>
        <w:rPr>
          <w:rFonts w:ascii="Cooper Black" w:hAnsi="Cooper Black"/>
          <w:b w:val="0"/>
          <w:color w:val="auto"/>
        </w:rPr>
      </w:pPr>
    </w:p>
    <w:p w14:paraId="2FA81D67" w14:textId="77777777" w:rsidR="00FC2A3C" w:rsidRDefault="00FC2A3C" w:rsidP="00FC2A3C">
      <w:pPr>
        <w:rPr>
          <w:rFonts w:ascii="Cooper Black" w:hAnsi="Cooper Black"/>
          <w:b w:val="0"/>
          <w:color w:val="auto"/>
        </w:rPr>
      </w:pPr>
      <w:r w:rsidRPr="00FC2A3C">
        <w:rPr>
          <w:rFonts w:ascii="Cooper Black" w:hAnsi="Cooper Black"/>
          <w:b w:val="0"/>
          <w:color w:val="auto"/>
        </w:rPr>
        <w:t>Voir feuille grille tarifaire et condition pour adhérer à l’association</w:t>
      </w:r>
    </w:p>
    <w:p w14:paraId="5F7CC405" w14:textId="77777777" w:rsidR="00A814D8" w:rsidRDefault="00A814D8" w:rsidP="00FC2A3C">
      <w:pPr>
        <w:rPr>
          <w:rFonts w:ascii="Cooper Black" w:hAnsi="Cooper Black"/>
          <w:b w:val="0"/>
          <w:color w:val="auto"/>
        </w:rPr>
      </w:pPr>
      <w:r>
        <w:rPr>
          <w:noProof/>
          <w:lang w:eastAsia="fr-FR"/>
        </w:rPr>
        <w:drawing>
          <wp:inline distT="0" distB="0" distL="0" distR="0" wp14:anchorId="6D1D12D5" wp14:editId="0F687403">
            <wp:extent cx="5457825" cy="228600"/>
            <wp:effectExtent l="0" t="0" r="952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57825" cy="228600"/>
                    </a:xfrm>
                    <a:prstGeom prst="rect">
                      <a:avLst/>
                    </a:prstGeom>
                  </pic:spPr>
                </pic:pic>
              </a:graphicData>
            </a:graphic>
          </wp:inline>
        </w:drawing>
      </w:r>
    </w:p>
    <w:p w14:paraId="5078D838" w14:textId="77777777" w:rsidR="00A814D8" w:rsidRPr="00FC2A3C" w:rsidRDefault="00A814D8" w:rsidP="00FC2A3C">
      <w:pPr>
        <w:rPr>
          <w:rFonts w:ascii="Cooper Black" w:hAnsi="Cooper Black"/>
          <w:b w:val="0"/>
          <w:color w:val="auto"/>
        </w:rPr>
      </w:pPr>
      <w:r>
        <w:rPr>
          <w:noProof/>
          <w:lang w:eastAsia="fr-FR"/>
        </w:rPr>
        <w:drawing>
          <wp:inline distT="0" distB="0" distL="0" distR="0" wp14:anchorId="353749AB" wp14:editId="2511EFE7">
            <wp:extent cx="5667375" cy="428625"/>
            <wp:effectExtent l="0" t="0" r="9525"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67375" cy="428625"/>
                    </a:xfrm>
                    <a:prstGeom prst="rect">
                      <a:avLst/>
                    </a:prstGeom>
                  </pic:spPr>
                </pic:pic>
              </a:graphicData>
            </a:graphic>
          </wp:inline>
        </w:drawing>
      </w:r>
    </w:p>
    <w:p w14:paraId="470BC578" w14:textId="77777777" w:rsidR="00FC2A3C" w:rsidRDefault="00FC2A3C" w:rsidP="00FC2A3C">
      <w:pPr>
        <w:rPr>
          <w:rFonts w:ascii="Cooper Black" w:hAnsi="Cooper Black"/>
          <w:b w:val="0"/>
          <w:color w:val="auto"/>
        </w:rPr>
      </w:pPr>
    </w:p>
    <w:p w14:paraId="29A3605E" w14:textId="77777777" w:rsidR="007C7704" w:rsidRPr="007C7704" w:rsidRDefault="007C7704" w:rsidP="007C7704">
      <w:pPr>
        <w:rPr>
          <w:rFonts w:ascii="Cooper Black" w:hAnsi="Cooper Black"/>
          <w:b w:val="0"/>
          <w:color w:val="auto"/>
        </w:rPr>
      </w:pPr>
    </w:p>
    <w:p w14:paraId="7BB4AC78" w14:textId="77777777" w:rsidR="007C7704" w:rsidRPr="007C7704" w:rsidRDefault="007C7704" w:rsidP="007C7704">
      <w:pPr>
        <w:rPr>
          <w:rFonts w:ascii="Cooper Black" w:hAnsi="Cooper Black"/>
          <w:b w:val="0"/>
          <w:color w:val="auto"/>
        </w:rPr>
      </w:pPr>
    </w:p>
    <w:p w14:paraId="5D496BE2" w14:textId="77777777" w:rsidR="00FC2A3C" w:rsidRPr="007C7704" w:rsidRDefault="007C7704" w:rsidP="000F44AA">
      <w:pPr>
        <w:rPr>
          <w:rFonts w:ascii="Cooper Black" w:hAnsi="Cooper Black"/>
          <w:b w:val="0"/>
          <w:color w:val="auto"/>
        </w:rPr>
      </w:pPr>
      <w:r w:rsidRPr="007C7704">
        <w:rPr>
          <w:rFonts w:ascii="Cooper Black" w:hAnsi="Cooper Black"/>
          <w:b w:val="0"/>
          <w:color w:val="auto"/>
        </w:rPr>
        <w:t>-</w:t>
      </w:r>
    </w:p>
    <w:p w14:paraId="64BC9358" w14:textId="77777777" w:rsidR="000F44AA" w:rsidRPr="000F44AA" w:rsidRDefault="000F44AA" w:rsidP="000F44AA">
      <w:pPr>
        <w:pStyle w:val="Paragraphedeliste"/>
        <w:numPr>
          <w:ilvl w:val="0"/>
          <w:numId w:val="6"/>
        </w:numPr>
        <w:rPr>
          <w:rFonts w:ascii="Cooper Black" w:hAnsi="Cooper Black"/>
          <w:b w:val="0"/>
          <w:color w:val="auto"/>
        </w:rPr>
      </w:pPr>
      <w:r w:rsidRPr="000F44AA">
        <w:rPr>
          <w:rFonts w:ascii="Cooper Black" w:hAnsi="Cooper Black"/>
          <w:b w:val="0"/>
          <w:color w:val="auto"/>
        </w:rPr>
        <w:t xml:space="preserve">Les entraînements, merci de respecter les horaires </w:t>
      </w:r>
    </w:p>
    <w:p w14:paraId="316D736E" w14:textId="77777777" w:rsidR="000F44AA" w:rsidRPr="000F44AA" w:rsidRDefault="000F44AA" w:rsidP="000F44AA">
      <w:pPr>
        <w:pStyle w:val="Paragraphedeliste"/>
        <w:numPr>
          <w:ilvl w:val="0"/>
          <w:numId w:val="6"/>
        </w:numPr>
        <w:rPr>
          <w:rFonts w:ascii="Cooper Black" w:hAnsi="Cooper Black"/>
          <w:b w:val="0"/>
          <w:color w:val="auto"/>
        </w:rPr>
      </w:pPr>
    </w:p>
    <w:p w14:paraId="4EF22258" w14:textId="77777777" w:rsidR="000F44AA" w:rsidRPr="000F44AA" w:rsidRDefault="000F44AA" w:rsidP="000F44AA">
      <w:pPr>
        <w:rPr>
          <w:rFonts w:ascii="Cooper Black" w:hAnsi="Cooper Black"/>
          <w:b w:val="0"/>
          <w:color w:val="auto"/>
        </w:rPr>
      </w:pPr>
      <w:r w:rsidRPr="000F44AA">
        <w:rPr>
          <w:rFonts w:ascii="Cooper Black" w:hAnsi="Cooper Black"/>
          <w:b w:val="0"/>
          <w:noProof/>
          <w:color w:val="auto"/>
        </w:rPr>
        <w:drawing>
          <wp:inline distT="0" distB="0" distL="0" distR="0" wp14:anchorId="3C2D2F09" wp14:editId="2C723600">
            <wp:extent cx="157480" cy="157480"/>
            <wp:effectExtent l="0" t="0" r="0" b="0"/>
            <wp:docPr id="53" name="Imag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7480" cy="157480"/>
                    </a:xfrm>
                    <a:prstGeom prst="rect">
                      <a:avLst/>
                    </a:prstGeom>
                    <a:noFill/>
                    <a:ln>
                      <a:noFill/>
                    </a:ln>
                  </pic:spPr>
                </pic:pic>
              </a:graphicData>
            </a:graphic>
          </wp:inline>
        </w:drawing>
      </w:r>
      <w:r w:rsidRPr="000F44AA">
        <w:rPr>
          <w:rFonts w:ascii="Cooper Black" w:hAnsi="Cooper Black"/>
          <w:b w:val="0"/>
          <w:color w:val="auto"/>
        </w:rPr>
        <w:t>Mercredi de 14h à 17h:</w:t>
      </w:r>
    </w:p>
    <w:p w14:paraId="3A1C6C93" w14:textId="77777777" w:rsidR="000F44AA" w:rsidRPr="000F44AA" w:rsidRDefault="000F44AA" w:rsidP="000F44AA">
      <w:pPr>
        <w:rPr>
          <w:rFonts w:ascii="Cooper Black" w:hAnsi="Cooper Black"/>
          <w:b w:val="0"/>
          <w:color w:val="auto"/>
        </w:rPr>
      </w:pPr>
      <w:r w:rsidRPr="000F44AA">
        <w:rPr>
          <w:rFonts w:ascii="Cooper Black" w:hAnsi="Cooper Black"/>
          <w:b w:val="0"/>
          <w:noProof/>
          <w:color w:val="auto"/>
        </w:rPr>
        <w:drawing>
          <wp:inline distT="0" distB="0" distL="0" distR="0" wp14:anchorId="348E6DA6" wp14:editId="5711565D">
            <wp:extent cx="157480" cy="157480"/>
            <wp:effectExtent l="0" t="0" r="0" b="0"/>
            <wp:docPr id="52" name="Imag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7480" cy="157480"/>
                    </a:xfrm>
                    <a:prstGeom prst="rect">
                      <a:avLst/>
                    </a:prstGeom>
                    <a:noFill/>
                    <a:ln>
                      <a:noFill/>
                    </a:ln>
                  </pic:spPr>
                </pic:pic>
              </a:graphicData>
            </a:graphic>
          </wp:inline>
        </w:drawing>
      </w:r>
      <w:r w:rsidRPr="000F44AA">
        <w:rPr>
          <w:rFonts w:ascii="Cooper Black" w:hAnsi="Cooper Black"/>
          <w:b w:val="0"/>
          <w:color w:val="auto"/>
        </w:rPr>
        <w:t>Premier entraînement 14h00 à 15h15</w:t>
      </w:r>
    </w:p>
    <w:p w14:paraId="6F7E1EBD" w14:textId="77777777" w:rsidR="000F44AA" w:rsidRPr="000F44AA" w:rsidRDefault="000F44AA" w:rsidP="000F44AA">
      <w:pPr>
        <w:rPr>
          <w:rFonts w:ascii="Cooper Black" w:hAnsi="Cooper Black"/>
          <w:b w:val="0"/>
          <w:color w:val="auto"/>
        </w:rPr>
      </w:pPr>
      <w:r w:rsidRPr="000F44AA">
        <w:rPr>
          <w:rFonts w:ascii="Cooper Black" w:hAnsi="Cooper Black"/>
          <w:b w:val="0"/>
          <w:noProof/>
          <w:color w:val="auto"/>
        </w:rPr>
        <w:drawing>
          <wp:inline distT="0" distB="0" distL="0" distR="0" wp14:anchorId="4F2B1E8D" wp14:editId="443FEF39">
            <wp:extent cx="157480" cy="157480"/>
            <wp:effectExtent l="0" t="0" r="0" b="0"/>
            <wp:docPr id="51" name="Imag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7480" cy="157480"/>
                    </a:xfrm>
                    <a:prstGeom prst="rect">
                      <a:avLst/>
                    </a:prstGeom>
                    <a:noFill/>
                    <a:ln>
                      <a:noFill/>
                    </a:ln>
                  </pic:spPr>
                </pic:pic>
              </a:graphicData>
            </a:graphic>
          </wp:inline>
        </w:drawing>
      </w:r>
      <w:r w:rsidRPr="000F44AA">
        <w:rPr>
          <w:rFonts w:ascii="Cooper Black" w:hAnsi="Cooper Black"/>
          <w:b w:val="0"/>
          <w:color w:val="auto"/>
        </w:rPr>
        <w:t>Second entraînement 15h30 à 16h45</w:t>
      </w:r>
    </w:p>
    <w:p w14:paraId="546E229C" w14:textId="77777777" w:rsidR="000F44AA" w:rsidRPr="000F44AA" w:rsidRDefault="000F44AA" w:rsidP="000F44AA">
      <w:pPr>
        <w:rPr>
          <w:rFonts w:ascii="Cooper Black" w:hAnsi="Cooper Black"/>
          <w:b w:val="0"/>
          <w:color w:val="auto"/>
        </w:rPr>
      </w:pPr>
      <w:r w:rsidRPr="000F44AA">
        <w:rPr>
          <w:rFonts w:ascii="Cooper Black" w:hAnsi="Cooper Black"/>
          <w:b w:val="0"/>
          <w:noProof/>
          <w:color w:val="auto"/>
        </w:rPr>
        <w:drawing>
          <wp:inline distT="0" distB="0" distL="0" distR="0" wp14:anchorId="63C93C0A" wp14:editId="3A113FC6">
            <wp:extent cx="157480" cy="157480"/>
            <wp:effectExtent l="0" t="0" r="0" b="0"/>
            <wp:docPr id="50" name="Image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7480" cy="157480"/>
                    </a:xfrm>
                    <a:prstGeom prst="rect">
                      <a:avLst/>
                    </a:prstGeom>
                    <a:noFill/>
                    <a:ln>
                      <a:noFill/>
                    </a:ln>
                  </pic:spPr>
                </pic:pic>
              </a:graphicData>
            </a:graphic>
          </wp:inline>
        </w:drawing>
      </w:r>
      <w:r w:rsidRPr="000F44AA">
        <w:rPr>
          <w:rFonts w:ascii="Cooper Black" w:hAnsi="Cooper Black"/>
          <w:b w:val="0"/>
          <w:color w:val="auto"/>
        </w:rPr>
        <w:t>Entraînement pour les 3 et 4 ans (draisienne) 15h à 15h45</w:t>
      </w:r>
    </w:p>
    <w:p w14:paraId="20328E85" w14:textId="77777777" w:rsidR="000F44AA" w:rsidRDefault="000F44AA" w:rsidP="000F44AA">
      <w:pPr>
        <w:rPr>
          <w:rFonts w:ascii="Cooper Black" w:hAnsi="Cooper Black"/>
          <w:b w:val="0"/>
          <w:color w:val="auto"/>
        </w:rPr>
      </w:pPr>
    </w:p>
    <w:p w14:paraId="4E92419B" w14:textId="77777777" w:rsidR="000F44AA" w:rsidRPr="000F44AA" w:rsidRDefault="000F44AA" w:rsidP="000F44AA">
      <w:pPr>
        <w:rPr>
          <w:rFonts w:ascii="Cooper Black" w:hAnsi="Cooper Black"/>
          <w:b w:val="0"/>
          <w:color w:val="auto"/>
        </w:rPr>
      </w:pPr>
      <w:r w:rsidRPr="000F44AA">
        <w:rPr>
          <w:rFonts w:ascii="Cooper Black" w:hAnsi="Cooper Black"/>
          <w:b w:val="0"/>
          <w:noProof/>
          <w:color w:val="auto"/>
        </w:rPr>
        <w:drawing>
          <wp:inline distT="0" distB="0" distL="0" distR="0" wp14:anchorId="42C8573C" wp14:editId="1AC77D81">
            <wp:extent cx="157480" cy="157480"/>
            <wp:effectExtent l="0" t="0" r="0" b="0"/>
            <wp:docPr id="49" name="Image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7480" cy="157480"/>
                    </a:xfrm>
                    <a:prstGeom prst="rect">
                      <a:avLst/>
                    </a:prstGeom>
                    <a:noFill/>
                    <a:ln>
                      <a:noFill/>
                    </a:ln>
                  </pic:spPr>
                </pic:pic>
              </a:graphicData>
            </a:graphic>
          </wp:inline>
        </w:drawing>
      </w:r>
      <w:r w:rsidRPr="000F44AA">
        <w:rPr>
          <w:rFonts w:ascii="Cooper Black" w:hAnsi="Cooper Black"/>
          <w:b w:val="0"/>
          <w:color w:val="auto"/>
        </w:rPr>
        <w:t>Samedi de 9h à 12h:</w:t>
      </w:r>
    </w:p>
    <w:p w14:paraId="5BEBC77A" w14:textId="77777777" w:rsidR="000F44AA" w:rsidRPr="000F44AA" w:rsidRDefault="000F44AA" w:rsidP="000F44AA">
      <w:pPr>
        <w:rPr>
          <w:rFonts w:ascii="Cooper Black" w:hAnsi="Cooper Black"/>
          <w:b w:val="0"/>
          <w:color w:val="auto"/>
        </w:rPr>
      </w:pPr>
      <w:r w:rsidRPr="000F44AA">
        <w:rPr>
          <w:rFonts w:ascii="Cooper Black" w:hAnsi="Cooper Black"/>
          <w:b w:val="0"/>
          <w:noProof/>
          <w:color w:val="auto"/>
        </w:rPr>
        <w:drawing>
          <wp:inline distT="0" distB="0" distL="0" distR="0" wp14:anchorId="72267622" wp14:editId="488EE000">
            <wp:extent cx="157480" cy="157480"/>
            <wp:effectExtent l="0" t="0" r="0" b="0"/>
            <wp:docPr id="48" name="Imag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7480" cy="157480"/>
                    </a:xfrm>
                    <a:prstGeom prst="rect">
                      <a:avLst/>
                    </a:prstGeom>
                    <a:noFill/>
                    <a:ln>
                      <a:noFill/>
                    </a:ln>
                  </pic:spPr>
                </pic:pic>
              </a:graphicData>
            </a:graphic>
          </wp:inline>
        </w:drawing>
      </w:r>
      <w:r w:rsidRPr="000F44AA">
        <w:rPr>
          <w:rFonts w:ascii="Cooper Black" w:hAnsi="Cooper Black"/>
          <w:b w:val="0"/>
          <w:color w:val="auto"/>
        </w:rPr>
        <w:t>Premier entraînement 9h à 10h15</w:t>
      </w:r>
    </w:p>
    <w:p w14:paraId="7F5069EF" w14:textId="77777777" w:rsidR="000F44AA" w:rsidRPr="000F44AA" w:rsidRDefault="000F44AA" w:rsidP="000F44AA">
      <w:pPr>
        <w:rPr>
          <w:rFonts w:ascii="Cooper Black" w:hAnsi="Cooper Black"/>
          <w:b w:val="0"/>
          <w:color w:val="auto"/>
        </w:rPr>
      </w:pPr>
      <w:r w:rsidRPr="000F44AA">
        <w:rPr>
          <w:rFonts w:ascii="Cooper Black" w:hAnsi="Cooper Black"/>
          <w:b w:val="0"/>
          <w:noProof/>
          <w:color w:val="auto"/>
        </w:rPr>
        <w:drawing>
          <wp:inline distT="0" distB="0" distL="0" distR="0" wp14:anchorId="2C343E56" wp14:editId="6B483704">
            <wp:extent cx="157480" cy="157480"/>
            <wp:effectExtent l="0" t="0" r="0" b="0"/>
            <wp:docPr id="43" name="Imag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7480" cy="157480"/>
                    </a:xfrm>
                    <a:prstGeom prst="rect">
                      <a:avLst/>
                    </a:prstGeom>
                    <a:noFill/>
                    <a:ln>
                      <a:noFill/>
                    </a:ln>
                  </pic:spPr>
                </pic:pic>
              </a:graphicData>
            </a:graphic>
          </wp:inline>
        </w:drawing>
      </w:r>
      <w:r w:rsidRPr="000F44AA">
        <w:rPr>
          <w:rFonts w:ascii="Cooper Black" w:hAnsi="Cooper Black"/>
          <w:b w:val="0"/>
          <w:color w:val="auto"/>
        </w:rPr>
        <w:t>Second entraînement 10h30 à 11h45</w:t>
      </w:r>
    </w:p>
    <w:p w14:paraId="4AFCF521" w14:textId="77777777" w:rsidR="000F44AA" w:rsidRPr="000F44AA" w:rsidRDefault="000F44AA" w:rsidP="000F44AA">
      <w:pPr>
        <w:rPr>
          <w:rFonts w:ascii="Cooper Black" w:hAnsi="Cooper Black"/>
          <w:b w:val="0"/>
          <w:color w:val="auto"/>
        </w:rPr>
      </w:pPr>
      <w:r w:rsidRPr="000F44AA">
        <w:rPr>
          <w:rFonts w:ascii="Cooper Black" w:hAnsi="Cooper Black"/>
          <w:b w:val="0"/>
          <w:noProof/>
          <w:color w:val="auto"/>
        </w:rPr>
        <w:drawing>
          <wp:inline distT="0" distB="0" distL="0" distR="0" wp14:anchorId="4C73831F" wp14:editId="067A210B">
            <wp:extent cx="157480" cy="157480"/>
            <wp:effectExtent l="0" t="0" r="0" b="0"/>
            <wp:docPr id="40" name="Imag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7480" cy="157480"/>
                    </a:xfrm>
                    <a:prstGeom prst="rect">
                      <a:avLst/>
                    </a:prstGeom>
                    <a:noFill/>
                    <a:ln>
                      <a:noFill/>
                    </a:ln>
                  </pic:spPr>
                </pic:pic>
              </a:graphicData>
            </a:graphic>
          </wp:inline>
        </w:drawing>
      </w:r>
      <w:r w:rsidRPr="000F44AA">
        <w:rPr>
          <w:rFonts w:ascii="Cooper Black" w:hAnsi="Cooper Black"/>
          <w:b w:val="0"/>
          <w:color w:val="auto"/>
        </w:rPr>
        <w:t>Entraînement pour les 3 et 4 ans (draisienne) 10h à 10h45</w:t>
      </w:r>
    </w:p>
    <w:p w14:paraId="6554BDD7" w14:textId="77777777" w:rsidR="000F44AA" w:rsidRPr="000F44AA" w:rsidRDefault="000F44AA" w:rsidP="000F44AA">
      <w:pPr>
        <w:rPr>
          <w:rFonts w:ascii="Cooper Black" w:hAnsi="Cooper Black"/>
          <w:b w:val="0"/>
          <w:color w:val="auto"/>
        </w:rPr>
      </w:pPr>
      <w:r w:rsidRPr="000F44AA">
        <w:rPr>
          <w:rFonts w:ascii="Cooper Black" w:hAnsi="Cooper Black"/>
          <w:b w:val="0"/>
          <w:color w:val="auto"/>
        </w:rPr>
        <w:t>Les dimanches ouverture en libre de 10h à 12h</w:t>
      </w:r>
    </w:p>
    <w:p w14:paraId="7F03CC8D" w14:textId="77777777" w:rsidR="000F44AA" w:rsidRPr="000F44AA" w:rsidRDefault="000F44AA" w:rsidP="000F44AA">
      <w:pPr>
        <w:pStyle w:val="Paragraphedeliste"/>
        <w:rPr>
          <w:rFonts w:ascii="Cooper Black" w:hAnsi="Cooper Black"/>
          <w:b w:val="0"/>
          <w:color w:val="auto"/>
        </w:rPr>
      </w:pPr>
    </w:p>
    <w:p w14:paraId="4FCB2932" w14:textId="77777777" w:rsidR="000F44AA" w:rsidRPr="000F44AA" w:rsidRDefault="000F44AA" w:rsidP="000F44AA">
      <w:pPr>
        <w:rPr>
          <w:rFonts w:ascii="Cooper Black" w:hAnsi="Cooper Black"/>
          <w:b w:val="0"/>
          <w:color w:val="auto"/>
        </w:rPr>
      </w:pPr>
      <w:r w:rsidRPr="000F44AA">
        <w:rPr>
          <w:rFonts w:ascii="Cooper Black" w:hAnsi="Cooper Black"/>
          <w:b w:val="0"/>
          <w:color w:val="auto"/>
        </w:rPr>
        <w:t>*</w:t>
      </w:r>
      <w:r w:rsidRPr="000F44AA">
        <w:rPr>
          <w:rFonts w:ascii="Cooper Black" w:hAnsi="Cooper Black"/>
          <w:b w:val="0"/>
          <w:noProof/>
          <w:color w:val="auto"/>
        </w:rPr>
        <w:drawing>
          <wp:inline distT="0" distB="0" distL="0" distR="0" wp14:anchorId="1652623D" wp14:editId="718F7D52">
            <wp:extent cx="157480" cy="157480"/>
            <wp:effectExtent l="0" t="0" r="0" b="0"/>
            <wp:docPr id="38" name="Imag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7480" cy="157480"/>
                    </a:xfrm>
                    <a:prstGeom prst="rect">
                      <a:avLst/>
                    </a:prstGeom>
                    <a:noFill/>
                    <a:ln>
                      <a:noFill/>
                    </a:ln>
                  </pic:spPr>
                </pic:pic>
              </a:graphicData>
            </a:graphic>
          </wp:inline>
        </w:drawing>
      </w:r>
      <w:r w:rsidRPr="000F44AA">
        <w:rPr>
          <w:rFonts w:ascii="Cooper Black" w:hAnsi="Cooper Black"/>
          <w:b w:val="0"/>
          <w:color w:val="auto"/>
        </w:rPr>
        <w:t>Pour un bon déroulement merci de respecter les horaires.</w:t>
      </w:r>
      <w:r w:rsidRPr="000F44AA">
        <w:rPr>
          <w:rFonts w:ascii="Cooper Black" w:hAnsi="Cooper Black"/>
          <w:b w:val="0"/>
          <w:noProof/>
          <w:color w:val="auto"/>
        </w:rPr>
        <w:drawing>
          <wp:inline distT="0" distB="0" distL="0" distR="0" wp14:anchorId="28C7B7B7" wp14:editId="10DFA3F3">
            <wp:extent cx="157480" cy="157480"/>
            <wp:effectExtent l="0" t="0" r="0" b="0"/>
            <wp:docPr id="37" name="Imag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7480" cy="157480"/>
                    </a:xfrm>
                    <a:prstGeom prst="rect">
                      <a:avLst/>
                    </a:prstGeom>
                    <a:noFill/>
                    <a:ln>
                      <a:noFill/>
                    </a:ln>
                  </pic:spPr>
                </pic:pic>
              </a:graphicData>
            </a:graphic>
          </wp:inline>
        </w:drawing>
      </w:r>
      <w:r w:rsidRPr="000F44AA">
        <w:rPr>
          <w:rFonts w:ascii="Cooper Black" w:hAnsi="Cooper Black"/>
          <w:b w:val="0"/>
          <w:color w:val="auto"/>
        </w:rPr>
        <w:t>Tout entraînement commencé est terminée.</w:t>
      </w:r>
      <w:r w:rsidRPr="000F44AA">
        <w:rPr>
          <w:rFonts w:ascii="Cooper Black" w:hAnsi="Cooper Black"/>
          <w:b w:val="0"/>
          <w:noProof/>
          <w:color w:val="auto"/>
        </w:rPr>
        <w:drawing>
          <wp:inline distT="0" distB="0" distL="0" distR="0" wp14:anchorId="6EA16B27" wp14:editId="4198BB1E">
            <wp:extent cx="157480" cy="157480"/>
            <wp:effectExtent l="0" t="0" r="0" b="0"/>
            <wp:docPr id="36" name="Imag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7480" cy="157480"/>
                    </a:xfrm>
                    <a:prstGeom prst="rect">
                      <a:avLst/>
                    </a:prstGeom>
                    <a:noFill/>
                    <a:ln>
                      <a:noFill/>
                    </a:ln>
                  </pic:spPr>
                </pic:pic>
              </a:graphicData>
            </a:graphic>
          </wp:inline>
        </w:drawing>
      </w:r>
      <w:r w:rsidRPr="000F44AA">
        <w:rPr>
          <w:rFonts w:ascii="Cooper Black" w:hAnsi="Cooper Black"/>
          <w:b w:val="0"/>
          <w:color w:val="auto"/>
        </w:rPr>
        <w:t xml:space="preserve">Merci d'être </w:t>
      </w:r>
      <w:proofErr w:type="spellStart"/>
      <w:r w:rsidRPr="000F44AA">
        <w:rPr>
          <w:rFonts w:ascii="Cooper Black" w:hAnsi="Cooper Black"/>
          <w:b w:val="0"/>
          <w:color w:val="auto"/>
        </w:rPr>
        <w:t>a</w:t>
      </w:r>
      <w:proofErr w:type="spellEnd"/>
      <w:r w:rsidRPr="000F44AA">
        <w:rPr>
          <w:rFonts w:ascii="Cooper Black" w:hAnsi="Cooper Black"/>
          <w:b w:val="0"/>
          <w:color w:val="auto"/>
        </w:rPr>
        <w:t xml:space="preserve"> l'heure, l'entraînement peux être refusée pour retard.</w:t>
      </w:r>
    </w:p>
    <w:p w14:paraId="3FF83343" w14:textId="77777777" w:rsidR="000F44AA" w:rsidRPr="000F44AA" w:rsidRDefault="000F44AA" w:rsidP="000F44AA">
      <w:pPr>
        <w:rPr>
          <w:rFonts w:ascii="Cooper Black" w:hAnsi="Cooper Black"/>
          <w:b w:val="0"/>
          <w:color w:val="auto"/>
        </w:rPr>
      </w:pPr>
      <w:r w:rsidRPr="000F44AA">
        <w:rPr>
          <w:rFonts w:ascii="Cooper Black" w:hAnsi="Cooper Black"/>
          <w:b w:val="0"/>
          <w:color w:val="auto"/>
        </w:rPr>
        <w:t>Le président, les membres du bureau et l'entraîneur.</w:t>
      </w:r>
    </w:p>
    <w:p w14:paraId="2FD371D9" w14:textId="77777777" w:rsidR="00FC2A3C" w:rsidRPr="00FC2A3C" w:rsidRDefault="00FC2A3C" w:rsidP="000F44AA">
      <w:pPr>
        <w:rPr>
          <w:rFonts w:ascii="Cooper Black" w:hAnsi="Cooper Black"/>
          <w:b w:val="0"/>
          <w:color w:val="auto"/>
        </w:rPr>
      </w:pPr>
    </w:p>
    <w:p w14:paraId="5DC369DF" w14:textId="77777777" w:rsidR="00FC2A3C" w:rsidRDefault="00FC2A3C" w:rsidP="00FC2A3C">
      <w:pPr>
        <w:rPr>
          <w:rFonts w:ascii="Cooper Black" w:hAnsi="Cooper Black"/>
          <w:b w:val="0"/>
          <w:color w:val="auto"/>
        </w:rPr>
      </w:pPr>
      <w:r w:rsidRPr="00FC2A3C">
        <w:rPr>
          <w:rFonts w:ascii="Cooper Black" w:hAnsi="Cooper Black"/>
          <w:b w:val="0"/>
          <w:color w:val="auto"/>
        </w:rPr>
        <w:t>Licence</w:t>
      </w:r>
    </w:p>
    <w:p w14:paraId="2CC17A43" w14:textId="77777777" w:rsidR="00A814D8" w:rsidRDefault="00A814D8" w:rsidP="00FC2A3C">
      <w:pPr>
        <w:rPr>
          <w:rFonts w:ascii="Cooper Black" w:hAnsi="Cooper Black"/>
          <w:b w:val="0"/>
          <w:color w:val="auto"/>
        </w:rPr>
      </w:pPr>
      <w:r>
        <w:rPr>
          <w:noProof/>
          <w:lang w:eastAsia="fr-FR"/>
        </w:rPr>
        <w:drawing>
          <wp:inline distT="0" distB="0" distL="0" distR="0" wp14:anchorId="1B4F42CB" wp14:editId="4AC237DE">
            <wp:extent cx="5676900" cy="3048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76900" cy="304800"/>
                    </a:xfrm>
                    <a:prstGeom prst="rect">
                      <a:avLst/>
                    </a:prstGeom>
                  </pic:spPr>
                </pic:pic>
              </a:graphicData>
            </a:graphic>
          </wp:inline>
        </w:drawing>
      </w:r>
    </w:p>
    <w:p w14:paraId="157C258C" w14:textId="77777777" w:rsidR="00FC2A3C" w:rsidRPr="00FC2A3C" w:rsidRDefault="00FC2A3C" w:rsidP="00FC2A3C">
      <w:pPr>
        <w:rPr>
          <w:rFonts w:ascii="Cooper Black" w:hAnsi="Cooper Black"/>
          <w:b w:val="0"/>
          <w:color w:val="auto"/>
        </w:rPr>
      </w:pPr>
    </w:p>
    <w:p w14:paraId="56B93118" w14:textId="77777777" w:rsidR="00FC2A3C" w:rsidRDefault="00FC2A3C" w:rsidP="00FC2A3C">
      <w:pPr>
        <w:rPr>
          <w:rFonts w:ascii="Cooper Black" w:hAnsi="Cooper Black"/>
          <w:b w:val="0"/>
          <w:color w:val="auto"/>
        </w:rPr>
      </w:pPr>
    </w:p>
    <w:p w14:paraId="199D3944" w14:textId="77777777" w:rsidR="002F4B3C" w:rsidRDefault="002F4B3C" w:rsidP="002F4B3C"/>
    <w:p w14:paraId="3FAAAD7C" w14:textId="77777777" w:rsidR="002F4B3C" w:rsidRDefault="002F4B3C" w:rsidP="002F4B3C"/>
    <w:p w14:paraId="11CE4857" w14:textId="77777777" w:rsidR="002F4B3C" w:rsidRDefault="002F4B3C" w:rsidP="002F4B3C">
      <w:r>
        <w:lastRenderedPageBreak/>
        <w:t xml:space="preserve"> </w:t>
      </w:r>
    </w:p>
    <w:p w14:paraId="31B9E05D" w14:textId="77777777" w:rsidR="002F4B3C" w:rsidRDefault="002F4B3C" w:rsidP="002F4B3C"/>
    <w:p w14:paraId="42E11073" w14:textId="77777777" w:rsidR="002F4B3C" w:rsidRDefault="002F4B3C" w:rsidP="002F4B3C">
      <w:r>
        <w:t xml:space="preserve"> </w:t>
      </w:r>
    </w:p>
    <w:p w14:paraId="4F40DC40" w14:textId="77777777" w:rsidR="002F4B3C" w:rsidRDefault="002F4B3C" w:rsidP="002F4B3C"/>
    <w:p w14:paraId="064E603D" w14:textId="77777777" w:rsidR="002F4B3C" w:rsidRDefault="002F4B3C" w:rsidP="002F4B3C">
      <w:r>
        <w:t xml:space="preserve"> </w:t>
      </w:r>
    </w:p>
    <w:p w14:paraId="07CEC799" w14:textId="77777777" w:rsidR="002F4B3C" w:rsidRDefault="002F4B3C" w:rsidP="002F4B3C"/>
    <w:p w14:paraId="22CBFE58" w14:textId="77777777" w:rsidR="00855E8E" w:rsidRPr="00B20107" w:rsidRDefault="002F4B3C" w:rsidP="00855E8E">
      <w:r>
        <w:t xml:space="preserve"> </w:t>
      </w:r>
      <w:r w:rsidR="00855E8E" w:rsidRPr="00933498">
        <w:rPr>
          <w:rFonts w:ascii="Cooper Black" w:hAnsi="Cooper Black"/>
          <w:b w:val="0"/>
          <w:color w:val="auto"/>
          <w:sz w:val="22"/>
        </w:rPr>
        <w:t>07 – Page : Inscription Courses (aller voir club)</w:t>
      </w:r>
    </w:p>
    <w:p w14:paraId="06E92D92" w14:textId="77777777" w:rsidR="00855E8E" w:rsidRPr="00933498" w:rsidRDefault="00855E8E" w:rsidP="00855E8E">
      <w:pPr>
        <w:rPr>
          <w:rFonts w:ascii="Cooper Black" w:hAnsi="Cooper Black"/>
          <w:b w:val="0"/>
          <w:color w:val="auto"/>
          <w:sz w:val="22"/>
        </w:rPr>
      </w:pPr>
      <w:r w:rsidRPr="00933498">
        <w:rPr>
          <w:rFonts w:ascii="Cooper Black" w:hAnsi="Cooper Black"/>
          <w:b w:val="0"/>
          <w:color w:val="auto"/>
          <w:sz w:val="22"/>
        </w:rPr>
        <w:t xml:space="preserve">Walid </w:t>
      </w:r>
    </w:p>
    <w:p w14:paraId="3A85E4F9" w14:textId="77777777" w:rsidR="00855E8E" w:rsidRDefault="00855E8E" w:rsidP="002F4B3C"/>
    <w:p w14:paraId="3DAE015E" w14:textId="77777777" w:rsidR="005419C3" w:rsidRDefault="00855E8E" w:rsidP="008266F1">
      <w:pPr>
        <w:shd w:val="clear" w:color="auto" w:fill="FFFF00"/>
      </w:pPr>
      <w:r>
        <w:t xml:space="preserve">Inscription des </w:t>
      </w:r>
      <w:r w:rsidR="005419C3">
        <w:t>pilotes pour les courses organisées par la FFC (avec licence spécifique) ou par les clubs UNIQUEMENT possible physiquement à la piste (voir feuille d’inscription dans le bureau).</w:t>
      </w:r>
    </w:p>
    <w:p w14:paraId="577755FA" w14:textId="77777777" w:rsidR="005419C3" w:rsidRDefault="005419C3" w:rsidP="008266F1">
      <w:pPr>
        <w:shd w:val="clear" w:color="auto" w:fill="FFFF00"/>
      </w:pPr>
      <w:r>
        <w:t>Dernier délai de règlement possible 1 SEMAINE avant l’événement.</w:t>
      </w:r>
    </w:p>
    <w:p w14:paraId="182A4811" w14:textId="77777777" w:rsidR="00855E8E" w:rsidRDefault="005419C3" w:rsidP="008266F1">
      <w:pPr>
        <w:shd w:val="clear" w:color="auto" w:fill="FFFF00"/>
      </w:pPr>
      <w:r>
        <w:t xml:space="preserve">Voir contact du club : </w:t>
      </w:r>
      <w:hyperlink r:id="rId32" w:history="1">
        <w:r w:rsidRPr="008D650D">
          <w:rPr>
            <w:rStyle w:val="Lienhypertexte"/>
          </w:rPr>
          <w:t>bmxbailleulsurtherain@gmail.com</w:t>
        </w:r>
      </w:hyperlink>
      <w:r>
        <w:t xml:space="preserve">  ou </w:t>
      </w:r>
      <w:proofErr w:type="spellStart"/>
      <w:r>
        <w:t>facebook</w:t>
      </w:r>
      <w:proofErr w:type="spellEnd"/>
      <w:r>
        <w:t xml:space="preserve"> du BST BMX</w:t>
      </w:r>
    </w:p>
    <w:p w14:paraId="291B6B66" w14:textId="77777777" w:rsidR="00855E8E" w:rsidRDefault="00A814D8" w:rsidP="008266F1">
      <w:pPr>
        <w:shd w:val="clear" w:color="auto" w:fill="FFFF00"/>
      </w:pPr>
      <w:r>
        <w:t>+ insertion des documents :</w:t>
      </w:r>
    </w:p>
    <w:p w14:paraId="1BF3FCE0" w14:textId="77777777" w:rsidR="00A814D8" w:rsidRDefault="00A814D8" w:rsidP="002F4B3C">
      <w:r>
        <w:rPr>
          <w:noProof/>
          <w:lang w:eastAsia="fr-FR"/>
        </w:rPr>
        <w:drawing>
          <wp:inline distT="0" distB="0" distL="0" distR="0" wp14:anchorId="17E61C7D" wp14:editId="71DF9CE8">
            <wp:extent cx="5676900" cy="447675"/>
            <wp:effectExtent l="0" t="0" r="0" b="952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76900" cy="447675"/>
                    </a:xfrm>
                    <a:prstGeom prst="rect">
                      <a:avLst/>
                    </a:prstGeom>
                  </pic:spPr>
                </pic:pic>
              </a:graphicData>
            </a:graphic>
          </wp:inline>
        </w:drawing>
      </w:r>
    </w:p>
    <w:p w14:paraId="7A38E886" w14:textId="77777777" w:rsidR="00855E8E" w:rsidRDefault="00855E8E" w:rsidP="002F4B3C"/>
    <w:p w14:paraId="743D63FF" w14:textId="77777777" w:rsidR="00855E8E" w:rsidRDefault="00855E8E" w:rsidP="002F4B3C"/>
    <w:p w14:paraId="72322FA2" w14:textId="77777777" w:rsidR="00855E8E" w:rsidRDefault="00855E8E" w:rsidP="002F4B3C"/>
    <w:p w14:paraId="0A5A5FC1" w14:textId="77777777" w:rsidR="00855E8E" w:rsidRDefault="00855E8E" w:rsidP="002F4B3C"/>
    <w:p w14:paraId="48181301" w14:textId="77777777" w:rsidR="00855E8E" w:rsidRDefault="00855E8E" w:rsidP="002F4B3C"/>
    <w:p w14:paraId="5E9DE76D" w14:textId="77777777" w:rsidR="00855E8E" w:rsidRDefault="00855E8E" w:rsidP="002F4B3C"/>
    <w:p w14:paraId="6AC4272C" w14:textId="77777777" w:rsidR="00855E8E" w:rsidRDefault="00855E8E" w:rsidP="002F4B3C"/>
    <w:p w14:paraId="021FB661" w14:textId="77777777" w:rsidR="00855E8E" w:rsidRDefault="00855E8E" w:rsidP="002F4B3C"/>
    <w:p w14:paraId="15A4503A" w14:textId="77777777" w:rsidR="00855E8E" w:rsidRDefault="00855E8E" w:rsidP="002F4B3C"/>
    <w:p w14:paraId="5BA68242" w14:textId="77777777" w:rsidR="00855E8E" w:rsidRDefault="00855E8E" w:rsidP="002F4B3C"/>
    <w:p w14:paraId="1DE00FDF" w14:textId="77777777" w:rsidR="00855E8E" w:rsidRDefault="00855E8E" w:rsidP="002F4B3C"/>
    <w:p w14:paraId="37CD9516" w14:textId="77777777" w:rsidR="00855E8E" w:rsidRDefault="00855E8E" w:rsidP="002F4B3C"/>
    <w:p w14:paraId="64DD33DF" w14:textId="77777777" w:rsidR="00855E8E" w:rsidRDefault="00855E8E" w:rsidP="002F4B3C"/>
    <w:p w14:paraId="151BEBC6" w14:textId="77777777" w:rsidR="00855E8E" w:rsidRDefault="00855E8E" w:rsidP="002F4B3C"/>
    <w:p w14:paraId="6B30C4C6" w14:textId="77777777" w:rsidR="00855E8E" w:rsidRDefault="00855E8E" w:rsidP="002F4B3C"/>
    <w:p w14:paraId="48F9C276" w14:textId="77777777" w:rsidR="00855E8E" w:rsidRDefault="00855E8E" w:rsidP="002F4B3C"/>
    <w:p w14:paraId="30A5FD50" w14:textId="77777777" w:rsidR="00855E8E" w:rsidRDefault="00855E8E" w:rsidP="002F4B3C"/>
    <w:p w14:paraId="6AF3B4BC" w14:textId="77777777" w:rsidR="00855E8E" w:rsidRDefault="00855E8E" w:rsidP="002F4B3C"/>
    <w:p w14:paraId="226985DD" w14:textId="77777777" w:rsidR="00855E8E" w:rsidRDefault="00855E8E" w:rsidP="002F4B3C"/>
    <w:p w14:paraId="4541229C" w14:textId="77777777" w:rsidR="00855E8E" w:rsidRDefault="00855E8E" w:rsidP="002F4B3C"/>
    <w:p w14:paraId="6ED9A4C5" w14:textId="77777777" w:rsidR="00855E8E" w:rsidRDefault="00855E8E" w:rsidP="002F4B3C"/>
    <w:p w14:paraId="2E92FB33" w14:textId="77777777" w:rsidR="00855E8E" w:rsidRDefault="00855E8E" w:rsidP="002F4B3C"/>
    <w:p w14:paraId="57BBA114" w14:textId="77777777" w:rsidR="00855E8E" w:rsidRDefault="00855E8E" w:rsidP="002F4B3C"/>
    <w:p w14:paraId="541F5607" w14:textId="77777777" w:rsidR="00855E8E" w:rsidRDefault="00855E8E" w:rsidP="002F4B3C"/>
    <w:p w14:paraId="51343B9C" w14:textId="77777777" w:rsidR="00855E8E" w:rsidRDefault="00855E8E" w:rsidP="002F4B3C"/>
    <w:p w14:paraId="5BDFAD2E" w14:textId="77777777" w:rsidR="00855E8E" w:rsidRDefault="00855E8E" w:rsidP="002F4B3C"/>
    <w:p w14:paraId="2F03B1ED" w14:textId="77777777" w:rsidR="00855E8E" w:rsidRDefault="00855E8E" w:rsidP="002F4B3C"/>
    <w:p w14:paraId="3BCDA05F" w14:textId="77777777" w:rsidR="00855E8E" w:rsidRDefault="00855E8E" w:rsidP="002F4B3C"/>
    <w:p w14:paraId="5A8E3D18" w14:textId="77777777" w:rsidR="00855E8E" w:rsidRDefault="00855E8E" w:rsidP="002F4B3C"/>
    <w:p w14:paraId="1DCAA0BB" w14:textId="77777777" w:rsidR="00855E8E" w:rsidRDefault="00855E8E" w:rsidP="002F4B3C"/>
    <w:p w14:paraId="0184E5B4" w14:textId="77777777" w:rsidR="00855E8E" w:rsidRDefault="00855E8E" w:rsidP="002F4B3C"/>
    <w:p w14:paraId="626CCD9B" w14:textId="77777777" w:rsidR="00855E8E" w:rsidRPr="00933498" w:rsidRDefault="00855E8E" w:rsidP="00855E8E">
      <w:pPr>
        <w:rPr>
          <w:rFonts w:ascii="Cooper Black" w:hAnsi="Cooper Black"/>
          <w:b w:val="0"/>
          <w:color w:val="auto"/>
          <w:sz w:val="22"/>
        </w:rPr>
      </w:pPr>
      <w:r w:rsidRPr="00933498">
        <w:rPr>
          <w:rFonts w:ascii="Cooper Black" w:hAnsi="Cooper Black"/>
          <w:b w:val="0"/>
          <w:color w:val="auto"/>
          <w:sz w:val="22"/>
        </w:rPr>
        <w:t xml:space="preserve">08 – Page : Ventes/Achats de matériels </w:t>
      </w:r>
      <w:proofErr w:type="spellStart"/>
      <w:r w:rsidRPr="00933498">
        <w:rPr>
          <w:rFonts w:ascii="Cooper Black" w:hAnsi="Cooper Black"/>
          <w:b w:val="0"/>
          <w:color w:val="auto"/>
          <w:sz w:val="22"/>
        </w:rPr>
        <w:t>raiyane</w:t>
      </w:r>
      <w:proofErr w:type="spellEnd"/>
    </w:p>
    <w:p w14:paraId="03189B64" w14:textId="77777777" w:rsidR="00855E8E" w:rsidRDefault="00855E8E" w:rsidP="00855E8E">
      <w:pPr>
        <w:rPr>
          <w:rFonts w:ascii="Cooper Black" w:hAnsi="Cooper Black"/>
          <w:b w:val="0"/>
          <w:color w:val="auto"/>
          <w:sz w:val="22"/>
        </w:rPr>
      </w:pPr>
      <w:r w:rsidRPr="00933498">
        <w:rPr>
          <w:rFonts w:ascii="Cooper Black" w:hAnsi="Cooper Black"/>
          <w:b w:val="0"/>
          <w:color w:val="auto"/>
          <w:sz w:val="22"/>
        </w:rPr>
        <w:t>(Repartage infos)</w:t>
      </w:r>
    </w:p>
    <w:p w14:paraId="620DEF5E" w14:textId="77777777" w:rsidR="00855E8E" w:rsidRDefault="00855E8E" w:rsidP="00855E8E">
      <w:pPr>
        <w:rPr>
          <w:rFonts w:ascii="Cooper Black" w:hAnsi="Cooper Black"/>
          <w:b w:val="0"/>
          <w:color w:val="auto"/>
          <w:sz w:val="22"/>
        </w:rPr>
      </w:pPr>
      <w:r>
        <w:rPr>
          <w:rFonts w:ascii="Cooper Black" w:hAnsi="Cooper Black"/>
          <w:b w:val="0"/>
          <w:color w:val="auto"/>
          <w:sz w:val="22"/>
        </w:rPr>
        <w:t xml:space="preserve">Chaque post sur le bon coin peut </w:t>
      </w:r>
      <w:r w:rsidR="00DA0336">
        <w:rPr>
          <w:rFonts w:ascii="Cooper Black" w:hAnsi="Cooper Black"/>
          <w:b w:val="0"/>
          <w:color w:val="auto"/>
          <w:sz w:val="22"/>
        </w:rPr>
        <w:t>être</w:t>
      </w:r>
      <w:r>
        <w:rPr>
          <w:rFonts w:ascii="Cooper Black" w:hAnsi="Cooper Black"/>
          <w:b w:val="0"/>
          <w:color w:val="auto"/>
          <w:sz w:val="22"/>
        </w:rPr>
        <w:t xml:space="preserve"> rediriger vers le </w:t>
      </w:r>
      <w:proofErr w:type="spellStart"/>
      <w:r>
        <w:rPr>
          <w:rFonts w:ascii="Cooper Black" w:hAnsi="Cooper Black"/>
          <w:b w:val="0"/>
          <w:color w:val="auto"/>
          <w:sz w:val="22"/>
        </w:rPr>
        <w:t>site,.internet</w:t>
      </w:r>
      <w:proofErr w:type="spellEnd"/>
      <w:r>
        <w:rPr>
          <w:rFonts w:ascii="Cooper Black" w:hAnsi="Cooper Black"/>
          <w:b w:val="0"/>
          <w:color w:val="auto"/>
          <w:sz w:val="22"/>
        </w:rPr>
        <w:t xml:space="preserve"> </w:t>
      </w:r>
    </w:p>
    <w:p w14:paraId="4BA4D127" w14:textId="77777777" w:rsidR="00855E8E" w:rsidRDefault="00855E8E" w:rsidP="00855E8E">
      <w:pPr>
        <w:rPr>
          <w:rFonts w:ascii="Cooper Black" w:hAnsi="Cooper Black"/>
          <w:b w:val="0"/>
          <w:color w:val="auto"/>
          <w:sz w:val="22"/>
        </w:rPr>
      </w:pPr>
      <w:r>
        <w:rPr>
          <w:rFonts w:ascii="Cooper Black" w:hAnsi="Cooper Black"/>
          <w:b w:val="0"/>
          <w:color w:val="auto"/>
          <w:sz w:val="22"/>
        </w:rPr>
        <w:t xml:space="preserve">le </w:t>
      </w:r>
      <w:proofErr w:type="spellStart"/>
      <w:r>
        <w:rPr>
          <w:rFonts w:ascii="Cooper Black" w:hAnsi="Cooper Black"/>
          <w:b w:val="0"/>
          <w:color w:val="auto"/>
          <w:sz w:val="22"/>
        </w:rPr>
        <w:t>facebook</w:t>
      </w:r>
      <w:proofErr w:type="spellEnd"/>
      <w:r>
        <w:rPr>
          <w:rFonts w:ascii="Cooper Black" w:hAnsi="Cooper Black"/>
          <w:b w:val="0"/>
          <w:color w:val="auto"/>
          <w:sz w:val="22"/>
        </w:rPr>
        <w:t xml:space="preserve">  du club permet d’afficher le matériels d’occ</w:t>
      </w:r>
      <w:r w:rsidR="00DA0336">
        <w:rPr>
          <w:rFonts w:ascii="Cooper Black" w:hAnsi="Cooper Black"/>
          <w:b w:val="0"/>
          <w:color w:val="auto"/>
          <w:sz w:val="22"/>
        </w:rPr>
        <w:t>a</w:t>
      </w:r>
      <w:r>
        <w:rPr>
          <w:rFonts w:ascii="Cooper Black" w:hAnsi="Cooper Black"/>
          <w:b w:val="0"/>
          <w:color w:val="auto"/>
          <w:sz w:val="22"/>
        </w:rPr>
        <w:t xml:space="preserve">sions </w:t>
      </w:r>
      <w:r w:rsidR="00DA0336">
        <w:rPr>
          <w:rFonts w:ascii="Cooper Black" w:hAnsi="Cooper Black"/>
          <w:b w:val="0"/>
          <w:color w:val="auto"/>
          <w:sz w:val="22"/>
        </w:rPr>
        <w:t>à</w:t>
      </w:r>
      <w:r>
        <w:rPr>
          <w:rFonts w:ascii="Cooper Black" w:hAnsi="Cooper Black"/>
          <w:b w:val="0"/>
          <w:color w:val="auto"/>
          <w:sz w:val="22"/>
        </w:rPr>
        <w:t xml:space="preserve"> vendre  ,le site devrait le  permettre  aussi </w:t>
      </w:r>
    </w:p>
    <w:p w14:paraId="0CF89425" w14:textId="77777777" w:rsidR="00855E8E" w:rsidRDefault="00855E8E" w:rsidP="00855E8E">
      <w:pPr>
        <w:rPr>
          <w:rFonts w:ascii="Cooper Black" w:hAnsi="Cooper Black"/>
          <w:b w:val="0"/>
          <w:color w:val="auto"/>
          <w:sz w:val="22"/>
        </w:rPr>
      </w:pPr>
    </w:p>
    <w:p w14:paraId="37581427" w14:textId="77777777" w:rsidR="00855E8E" w:rsidRDefault="00855E8E" w:rsidP="00855E8E">
      <w:pPr>
        <w:rPr>
          <w:rFonts w:ascii="Cooper Black" w:hAnsi="Cooper Black"/>
          <w:b w:val="0"/>
          <w:color w:val="auto"/>
          <w:sz w:val="22"/>
        </w:rPr>
      </w:pPr>
    </w:p>
    <w:p w14:paraId="4909E54C" w14:textId="77777777" w:rsidR="00855E8E" w:rsidRDefault="00855E8E" w:rsidP="00855E8E">
      <w:pPr>
        <w:rPr>
          <w:rFonts w:ascii="Cooper Black" w:hAnsi="Cooper Black"/>
          <w:b w:val="0"/>
          <w:color w:val="auto"/>
          <w:sz w:val="22"/>
        </w:rPr>
      </w:pPr>
    </w:p>
    <w:p w14:paraId="1BAE793E" w14:textId="77777777" w:rsidR="00855E8E" w:rsidRDefault="00855E8E" w:rsidP="00855E8E">
      <w:pPr>
        <w:rPr>
          <w:rFonts w:ascii="Cooper Black" w:hAnsi="Cooper Black"/>
          <w:b w:val="0"/>
          <w:color w:val="auto"/>
          <w:sz w:val="22"/>
        </w:rPr>
      </w:pPr>
    </w:p>
    <w:p w14:paraId="0F6DF0D4" w14:textId="77777777" w:rsidR="00855E8E" w:rsidRDefault="00855E8E" w:rsidP="00855E8E">
      <w:pPr>
        <w:rPr>
          <w:rFonts w:ascii="Cooper Black" w:hAnsi="Cooper Black"/>
          <w:b w:val="0"/>
          <w:color w:val="auto"/>
          <w:sz w:val="22"/>
        </w:rPr>
      </w:pPr>
    </w:p>
    <w:p w14:paraId="07BCBC6D" w14:textId="77777777" w:rsidR="00855E8E" w:rsidRDefault="00855E8E" w:rsidP="00855E8E">
      <w:pPr>
        <w:rPr>
          <w:rFonts w:ascii="Cooper Black" w:hAnsi="Cooper Black"/>
          <w:b w:val="0"/>
          <w:color w:val="auto"/>
          <w:sz w:val="22"/>
        </w:rPr>
      </w:pPr>
    </w:p>
    <w:p w14:paraId="6E95590B" w14:textId="77777777" w:rsidR="00855E8E" w:rsidRDefault="00855E8E" w:rsidP="00855E8E">
      <w:pPr>
        <w:rPr>
          <w:rFonts w:ascii="Cooper Black" w:hAnsi="Cooper Black"/>
          <w:b w:val="0"/>
          <w:color w:val="auto"/>
          <w:sz w:val="22"/>
        </w:rPr>
      </w:pPr>
    </w:p>
    <w:p w14:paraId="7285E4B8" w14:textId="77777777" w:rsidR="00855E8E" w:rsidRDefault="00855E8E" w:rsidP="00855E8E">
      <w:pPr>
        <w:rPr>
          <w:rFonts w:ascii="Cooper Black" w:hAnsi="Cooper Black"/>
          <w:b w:val="0"/>
          <w:color w:val="auto"/>
          <w:sz w:val="22"/>
        </w:rPr>
      </w:pPr>
      <w:r>
        <w:rPr>
          <w:rFonts w:ascii="Cooper Black" w:hAnsi="Cooper Black"/>
          <w:b w:val="0"/>
          <w:color w:val="auto"/>
          <w:sz w:val="22"/>
        </w:rPr>
        <w:t xml:space="preserve"> Pour avoir le contact des annonces </w:t>
      </w:r>
      <w:r w:rsidR="00DA0336">
        <w:rPr>
          <w:rFonts w:ascii="Cooper Black" w:hAnsi="Cooper Black"/>
          <w:b w:val="0"/>
          <w:color w:val="auto"/>
          <w:sz w:val="22"/>
        </w:rPr>
        <w:t>à</w:t>
      </w:r>
      <w:r>
        <w:rPr>
          <w:rFonts w:ascii="Cooper Black" w:hAnsi="Cooper Black"/>
          <w:b w:val="0"/>
          <w:color w:val="auto"/>
          <w:sz w:val="22"/>
        </w:rPr>
        <w:t xml:space="preserve"> poster =</w:t>
      </w:r>
      <w:r w:rsidRPr="00933498">
        <w:rPr>
          <w:rFonts w:ascii="Cooper Black" w:hAnsi="Cooper Black"/>
          <w:b w:val="0"/>
          <w:color w:val="auto"/>
          <w:sz w:val="22"/>
        </w:rPr>
        <w:t xml:space="preserve"> crée adresse </w:t>
      </w:r>
      <w:proofErr w:type="spellStart"/>
      <w:r w:rsidRPr="00933498">
        <w:rPr>
          <w:rFonts w:ascii="Cooper Black" w:hAnsi="Cooper Black"/>
          <w:b w:val="0"/>
          <w:color w:val="auto"/>
          <w:sz w:val="22"/>
        </w:rPr>
        <w:t>gmail</w:t>
      </w:r>
      <w:proofErr w:type="spellEnd"/>
      <w:r w:rsidRPr="00933498">
        <w:rPr>
          <w:rFonts w:ascii="Cooper Black" w:hAnsi="Cooper Black"/>
          <w:b w:val="0"/>
          <w:color w:val="auto"/>
          <w:sz w:val="22"/>
        </w:rPr>
        <w:t xml:space="preserve"> pour </w:t>
      </w:r>
      <w:r w:rsidR="008957EF">
        <w:rPr>
          <w:rFonts w:ascii="Cooper Black" w:hAnsi="Cooper Black"/>
          <w:b w:val="0"/>
          <w:color w:val="auto"/>
          <w:sz w:val="22"/>
        </w:rPr>
        <w:t>dépôt</w:t>
      </w:r>
    </w:p>
    <w:p w14:paraId="15A44C13" w14:textId="77777777" w:rsidR="008957EF" w:rsidRPr="008957EF" w:rsidRDefault="008957EF" w:rsidP="008957EF">
      <w:pPr>
        <w:spacing w:after="160" w:line="256" w:lineRule="auto"/>
        <w:rPr>
          <w:rFonts w:ascii="Calibri" w:eastAsia="Calibri" w:hAnsi="Calibri" w:cs="Times New Roman"/>
          <w:b w:val="0"/>
          <w:color w:val="auto"/>
          <w:sz w:val="22"/>
        </w:rPr>
      </w:pPr>
      <w:r w:rsidRPr="008957EF">
        <w:rPr>
          <w:rFonts w:ascii="Calibri" w:eastAsia="Calibri" w:hAnsi="Calibri" w:cs="Times New Roman"/>
          <w:b w:val="0"/>
          <w:color w:val="auto"/>
          <w:sz w:val="22"/>
        </w:rPr>
        <w:t xml:space="preserve">08 – Page : Ventes/Achats de matériels </w:t>
      </w:r>
      <w:proofErr w:type="spellStart"/>
      <w:r w:rsidRPr="008957EF">
        <w:rPr>
          <w:rFonts w:ascii="Calibri" w:eastAsia="Calibri" w:hAnsi="Calibri" w:cs="Times New Roman"/>
          <w:b w:val="0"/>
          <w:color w:val="auto"/>
          <w:sz w:val="22"/>
        </w:rPr>
        <w:t>raiyane</w:t>
      </w:r>
      <w:proofErr w:type="spellEnd"/>
    </w:p>
    <w:p w14:paraId="5B0737AA" w14:textId="77777777" w:rsidR="008957EF" w:rsidRPr="008957EF" w:rsidRDefault="008957EF" w:rsidP="008957EF">
      <w:pPr>
        <w:spacing w:after="160" w:line="256" w:lineRule="auto"/>
        <w:rPr>
          <w:rFonts w:ascii="Calibri" w:eastAsia="Calibri" w:hAnsi="Calibri" w:cs="Times New Roman"/>
          <w:b w:val="0"/>
          <w:color w:val="auto"/>
          <w:sz w:val="22"/>
        </w:rPr>
      </w:pPr>
      <w:r w:rsidRPr="008957EF">
        <w:rPr>
          <w:rFonts w:ascii="Calibri" w:eastAsia="Calibri" w:hAnsi="Calibri" w:cs="Times New Roman"/>
          <w:b w:val="0"/>
          <w:color w:val="auto"/>
          <w:sz w:val="22"/>
        </w:rPr>
        <w:t xml:space="preserve">(repartage infos) crée adresse </w:t>
      </w:r>
      <w:proofErr w:type="spellStart"/>
      <w:r w:rsidRPr="008957EF">
        <w:rPr>
          <w:rFonts w:ascii="Calibri" w:eastAsia="Calibri" w:hAnsi="Calibri" w:cs="Times New Roman"/>
          <w:b w:val="0"/>
          <w:color w:val="auto"/>
          <w:sz w:val="22"/>
        </w:rPr>
        <w:t>gmail</w:t>
      </w:r>
      <w:proofErr w:type="spellEnd"/>
      <w:r w:rsidRPr="008957EF">
        <w:rPr>
          <w:rFonts w:ascii="Calibri" w:eastAsia="Calibri" w:hAnsi="Calibri" w:cs="Times New Roman"/>
          <w:b w:val="0"/>
          <w:color w:val="auto"/>
          <w:sz w:val="22"/>
        </w:rPr>
        <w:t xml:space="preserve"> pour dépôt</w:t>
      </w:r>
    </w:p>
    <w:p w14:paraId="3EEF4887" w14:textId="77777777" w:rsidR="008957EF" w:rsidRPr="008957EF" w:rsidRDefault="008957EF" w:rsidP="008957EF">
      <w:pPr>
        <w:spacing w:after="160" w:line="256" w:lineRule="auto"/>
        <w:rPr>
          <w:rFonts w:ascii="Calibri" w:eastAsia="Calibri" w:hAnsi="Calibri" w:cs="Times New Roman"/>
          <w:b w:val="0"/>
          <w:color w:val="auto"/>
          <w:sz w:val="22"/>
        </w:rPr>
      </w:pPr>
      <w:r w:rsidRPr="008957EF">
        <w:rPr>
          <w:rFonts w:ascii="Calibri" w:eastAsia="Calibri" w:hAnsi="Calibri" w:cs="Times New Roman"/>
          <w:b w:val="0"/>
          <w:color w:val="auto"/>
          <w:sz w:val="22"/>
        </w:rPr>
        <w:t xml:space="preserve">L’idée serai de proposer aux membres du club ou simplement les personnes qui consultent le site de un outil de repartages de publications de ventes (style le bon coin, troc vélo, Facebook marketplace) dans le but d’améliorer la visibilité des annonces. voir </w:t>
      </w:r>
      <w:proofErr w:type="spellStart"/>
      <w:r w:rsidRPr="008957EF">
        <w:rPr>
          <w:rFonts w:ascii="Calibri" w:eastAsia="Calibri" w:hAnsi="Calibri" w:cs="Times New Roman"/>
          <w:b w:val="0"/>
          <w:color w:val="auto"/>
          <w:sz w:val="22"/>
        </w:rPr>
        <w:t>screenshot</w:t>
      </w:r>
      <w:proofErr w:type="spellEnd"/>
      <w:r w:rsidRPr="008957EF">
        <w:rPr>
          <w:rFonts w:ascii="Calibri" w:eastAsia="Calibri" w:hAnsi="Calibri" w:cs="Times New Roman"/>
          <w:b w:val="0"/>
          <w:color w:val="auto"/>
          <w:sz w:val="22"/>
        </w:rPr>
        <w:t>.</w:t>
      </w:r>
    </w:p>
    <w:p w14:paraId="7CBE3FBA" w14:textId="77777777" w:rsidR="008957EF" w:rsidRPr="008957EF" w:rsidRDefault="008957EF" w:rsidP="008957EF">
      <w:pPr>
        <w:spacing w:after="160" w:line="256" w:lineRule="auto"/>
        <w:rPr>
          <w:rFonts w:ascii="Calibri" w:eastAsia="Calibri" w:hAnsi="Calibri" w:cs="Times New Roman"/>
          <w:b w:val="0"/>
          <w:color w:val="auto"/>
          <w:sz w:val="22"/>
        </w:rPr>
      </w:pPr>
      <w:r w:rsidRPr="008957EF">
        <w:rPr>
          <w:rFonts w:ascii="Calibri" w:eastAsia="Calibri" w:hAnsi="Calibri" w:cs="Times New Roman"/>
          <w:b w:val="0"/>
          <w:color w:val="auto"/>
          <w:sz w:val="22"/>
        </w:rPr>
        <w:t>Mais la subtilité c’est que nous ne ferons que faire un repartage de lien de publications de ce fait (gratuitement)   en s’adressant à une adresse mail précise ( </w:t>
      </w:r>
      <w:r w:rsidRPr="008957EF">
        <w:rPr>
          <w:rFonts w:ascii="Calibri" w:eastAsia="Calibri" w:hAnsi="Calibri" w:cs="Times New Roman"/>
          <w:i/>
          <w:color w:val="auto"/>
          <w:sz w:val="22"/>
        </w:rPr>
        <w:t>bstbmx.annonces.ventes.achats@gmail.com</w:t>
      </w:r>
      <w:r w:rsidRPr="008957EF">
        <w:rPr>
          <w:rFonts w:ascii="Calibri" w:eastAsia="Calibri" w:hAnsi="Calibri" w:cs="Times New Roman"/>
          <w:b w:val="0"/>
          <w:color w:val="auto"/>
          <w:sz w:val="22"/>
        </w:rPr>
        <w:t>) les personnes pourront entrée en contact avec nous et nous verrons avec elle pour repartager au mieux les annonces proposées.</w:t>
      </w:r>
    </w:p>
    <w:p w14:paraId="299FB6DC" w14:textId="77777777" w:rsidR="008957EF" w:rsidRPr="008957EF" w:rsidRDefault="008957EF" w:rsidP="008957EF">
      <w:pPr>
        <w:spacing w:after="160" w:line="256" w:lineRule="auto"/>
        <w:rPr>
          <w:rFonts w:ascii="Calibri" w:eastAsia="Calibri" w:hAnsi="Calibri" w:cs="Times New Roman"/>
          <w:b w:val="0"/>
          <w:color w:val="auto"/>
          <w:sz w:val="22"/>
        </w:rPr>
      </w:pPr>
    </w:p>
    <w:p w14:paraId="6F36EC29" w14:textId="77777777" w:rsidR="008957EF" w:rsidRPr="008957EF" w:rsidRDefault="008957EF" w:rsidP="008957EF">
      <w:pPr>
        <w:spacing w:after="160" w:line="256" w:lineRule="auto"/>
        <w:rPr>
          <w:rFonts w:ascii="Calibri" w:eastAsia="Calibri" w:hAnsi="Calibri" w:cs="Times New Roman"/>
          <w:b w:val="0"/>
          <w:color w:val="auto"/>
          <w:sz w:val="22"/>
        </w:rPr>
      </w:pPr>
    </w:p>
    <w:p w14:paraId="290EE3B9" w14:textId="77777777" w:rsidR="008957EF" w:rsidRPr="008957EF" w:rsidRDefault="008957EF" w:rsidP="008957EF">
      <w:pPr>
        <w:spacing w:after="160" w:line="256" w:lineRule="auto"/>
        <w:rPr>
          <w:rFonts w:ascii="Calibri" w:eastAsia="Calibri" w:hAnsi="Calibri" w:cs="Times New Roman"/>
          <w:b w:val="0"/>
          <w:color w:val="auto"/>
          <w:sz w:val="22"/>
        </w:rPr>
      </w:pPr>
    </w:p>
    <w:p w14:paraId="3B42E961" w14:textId="77777777" w:rsidR="008957EF" w:rsidRPr="008957EF" w:rsidRDefault="008957EF" w:rsidP="008957EF">
      <w:pPr>
        <w:spacing w:after="160" w:line="256" w:lineRule="auto"/>
        <w:rPr>
          <w:rFonts w:ascii="Calibri" w:eastAsia="Calibri" w:hAnsi="Calibri" w:cs="Times New Roman"/>
          <w:b w:val="0"/>
          <w:color w:val="auto"/>
          <w:sz w:val="22"/>
        </w:rPr>
      </w:pPr>
      <w:r w:rsidRPr="008957EF">
        <w:rPr>
          <w:rFonts w:ascii="Calibri" w:eastAsia="Calibri" w:hAnsi="Calibri" w:cs="Times New Roman"/>
          <w:b w:val="0"/>
          <w:color w:val="auto"/>
          <w:sz w:val="22"/>
        </w:rPr>
        <w:t>Trame :</w:t>
      </w:r>
    </w:p>
    <w:p w14:paraId="10FFF86C" w14:textId="77777777" w:rsidR="008957EF" w:rsidRPr="008957EF" w:rsidRDefault="008957EF" w:rsidP="008266F1">
      <w:pPr>
        <w:shd w:val="clear" w:color="auto" w:fill="FFFF00"/>
        <w:autoSpaceDE w:val="0"/>
        <w:autoSpaceDN w:val="0"/>
        <w:adjustRightInd w:val="0"/>
        <w:spacing w:line="240" w:lineRule="auto"/>
        <w:rPr>
          <w:rFonts w:ascii="Cooper Black" w:eastAsia="Calibri" w:hAnsi="Cooper Black" w:cs="Cooper Black"/>
          <w:b w:val="0"/>
          <w:i/>
          <w:iCs/>
          <w:color w:val="000000"/>
          <w:sz w:val="24"/>
          <w:szCs w:val="24"/>
        </w:rPr>
      </w:pPr>
      <w:r w:rsidRPr="008957EF">
        <w:rPr>
          <w:rFonts w:ascii="Cooper Black" w:eastAsia="Calibri" w:hAnsi="Cooper Black" w:cs="Cooper Black"/>
          <w:b w:val="0"/>
          <w:i/>
          <w:iCs/>
          <w:color w:val="000000"/>
          <w:sz w:val="24"/>
          <w:szCs w:val="24"/>
        </w:rPr>
        <w:t xml:space="preserve">Vous souhaitez donner plus de visibilité à vos annonces de ventes de matériels? </w:t>
      </w:r>
    </w:p>
    <w:p w14:paraId="46E9F3F7" w14:textId="77777777" w:rsidR="008957EF" w:rsidRPr="008957EF" w:rsidRDefault="008957EF" w:rsidP="008266F1">
      <w:pPr>
        <w:shd w:val="clear" w:color="auto" w:fill="FFFF00"/>
        <w:autoSpaceDE w:val="0"/>
        <w:autoSpaceDN w:val="0"/>
        <w:adjustRightInd w:val="0"/>
        <w:spacing w:line="240" w:lineRule="auto"/>
        <w:rPr>
          <w:rFonts w:ascii="Cooper Black" w:eastAsia="Calibri" w:hAnsi="Cooper Black" w:cs="Cooper Black"/>
          <w:b w:val="0"/>
          <w:color w:val="auto"/>
          <w:sz w:val="22"/>
          <w:u w:val="single"/>
        </w:rPr>
      </w:pPr>
      <w:proofErr w:type="spellStart"/>
      <w:r w:rsidRPr="008957EF">
        <w:rPr>
          <w:rFonts w:ascii="Cooper Black" w:eastAsia="Calibri" w:hAnsi="Cooper Black" w:cs="Cooper Black"/>
          <w:b w:val="0"/>
          <w:i/>
          <w:iCs/>
          <w:color w:val="000000"/>
          <w:sz w:val="24"/>
          <w:szCs w:val="24"/>
        </w:rPr>
        <w:t>Contactez nous</w:t>
      </w:r>
      <w:proofErr w:type="spellEnd"/>
      <w:r w:rsidRPr="008957EF">
        <w:rPr>
          <w:rFonts w:ascii="Cooper Black" w:eastAsia="Calibri" w:hAnsi="Cooper Black" w:cs="Cooper Black"/>
          <w:b w:val="0"/>
          <w:i/>
          <w:iCs/>
          <w:color w:val="000000"/>
          <w:sz w:val="24"/>
          <w:szCs w:val="24"/>
        </w:rPr>
        <w:t xml:space="preserve"> à:  </w:t>
      </w:r>
      <w:r w:rsidRPr="008957EF">
        <w:rPr>
          <w:rFonts w:ascii="Cooper Black" w:eastAsia="Calibri" w:hAnsi="Cooper Black" w:cs="Cooper Black"/>
          <w:b w:val="0"/>
          <w:color w:val="auto"/>
          <w:sz w:val="22"/>
          <w:u w:val="single"/>
        </w:rPr>
        <w:t>bstbmx.annonces.ventes.achats@gmail.com</w:t>
      </w:r>
    </w:p>
    <w:p w14:paraId="1841356E" w14:textId="77777777" w:rsidR="008957EF" w:rsidRPr="008957EF" w:rsidRDefault="008957EF" w:rsidP="008957EF">
      <w:pPr>
        <w:autoSpaceDE w:val="0"/>
        <w:autoSpaceDN w:val="0"/>
        <w:adjustRightInd w:val="0"/>
        <w:spacing w:line="240" w:lineRule="auto"/>
        <w:rPr>
          <w:rFonts w:ascii="Cooper Black" w:eastAsia="Calibri" w:hAnsi="Cooper Black" w:cs="Cooper Black"/>
          <w:b w:val="0"/>
          <w:color w:val="auto"/>
          <w:sz w:val="22"/>
          <w:u w:val="single"/>
        </w:rPr>
      </w:pPr>
    </w:p>
    <w:p w14:paraId="18AB899E" w14:textId="77777777" w:rsidR="008957EF" w:rsidRPr="008957EF" w:rsidRDefault="008957EF" w:rsidP="008266F1">
      <w:pPr>
        <w:shd w:val="clear" w:color="auto" w:fill="FFFF00"/>
        <w:autoSpaceDE w:val="0"/>
        <w:autoSpaceDN w:val="0"/>
        <w:adjustRightInd w:val="0"/>
        <w:spacing w:line="240" w:lineRule="auto"/>
        <w:rPr>
          <w:rFonts w:ascii="Cooper Black" w:eastAsia="Calibri" w:hAnsi="Cooper Black" w:cs="Cooper Black"/>
          <w:b w:val="0"/>
          <w:color w:val="000000"/>
          <w:sz w:val="24"/>
          <w:szCs w:val="24"/>
          <w:u w:val="single"/>
        </w:rPr>
      </w:pPr>
      <w:r w:rsidRPr="008957EF">
        <w:rPr>
          <w:rFonts w:ascii="Cooper Black" w:eastAsia="Calibri" w:hAnsi="Cooper Black" w:cs="Cooper Black"/>
          <w:b w:val="0"/>
          <w:color w:val="auto"/>
          <w:sz w:val="22"/>
        </w:rPr>
        <w:lastRenderedPageBreak/>
        <w:t>Afin que nous puissions publier votre lien d'annonce sans frais de votre part sur notre site internet.</w:t>
      </w:r>
    </w:p>
    <w:p w14:paraId="07CB1EE9" w14:textId="77777777" w:rsidR="008957EF" w:rsidRDefault="008957EF" w:rsidP="00855E8E">
      <w:pPr>
        <w:rPr>
          <w:rFonts w:ascii="Cooper Black" w:hAnsi="Cooper Black"/>
          <w:b w:val="0"/>
          <w:color w:val="auto"/>
          <w:sz w:val="22"/>
        </w:rPr>
      </w:pPr>
    </w:p>
    <w:p w14:paraId="166D8014" w14:textId="77777777" w:rsidR="008957EF" w:rsidRDefault="008957EF" w:rsidP="00855E8E">
      <w:pPr>
        <w:rPr>
          <w:rFonts w:ascii="Cooper Black" w:hAnsi="Cooper Black"/>
          <w:b w:val="0"/>
          <w:color w:val="auto"/>
          <w:sz w:val="22"/>
        </w:rPr>
      </w:pPr>
    </w:p>
    <w:p w14:paraId="01D731EC" w14:textId="77777777" w:rsidR="008957EF" w:rsidRDefault="008957EF" w:rsidP="00855E8E">
      <w:pPr>
        <w:rPr>
          <w:rFonts w:ascii="Cooper Black" w:hAnsi="Cooper Black"/>
          <w:b w:val="0"/>
          <w:color w:val="auto"/>
          <w:sz w:val="22"/>
        </w:rPr>
      </w:pPr>
    </w:p>
    <w:p w14:paraId="37A2D61E" w14:textId="77777777" w:rsidR="008957EF" w:rsidRDefault="008957EF" w:rsidP="00855E8E">
      <w:pPr>
        <w:rPr>
          <w:rFonts w:ascii="Cooper Black" w:hAnsi="Cooper Black"/>
          <w:b w:val="0"/>
          <w:color w:val="auto"/>
          <w:sz w:val="22"/>
        </w:rPr>
      </w:pPr>
    </w:p>
    <w:p w14:paraId="7CFD1D41" w14:textId="77777777" w:rsidR="008957EF" w:rsidRDefault="008957EF" w:rsidP="00855E8E">
      <w:pPr>
        <w:rPr>
          <w:rFonts w:ascii="Cooper Black" w:hAnsi="Cooper Black"/>
          <w:b w:val="0"/>
          <w:color w:val="auto"/>
          <w:sz w:val="22"/>
        </w:rPr>
      </w:pPr>
    </w:p>
    <w:p w14:paraId="15584E16" w14:textId="77777777" w:rsidR="008957EF" w:rsidRDefault="008957EF" w:rsidP="00855E8E">
      <w:pPr>
        <w:rPr>
          <w:rFonts w:ascii="Cooper Black" w:hAnsi="Cooper Black"/>
          <w:b w:val="0"/>
          <w:color w:val="auto"/>
          <w:sz w:val="22"/>
        </w:rPr>
      </w:pPr>
    </w:p>
    <w:p w14:paraId="77B8650D" w14:textId="77777777" w:rsidR="008957EF" w:rsidRDefault="008957EF" w:rsidP="00855E8E">
      <w:pPr>
        <w:rPr>
          <w:rFonts w:ascii="Cooper Black" w:hAnsi="Cooper Black"/>
          <w:b w:val="0"/>
          <w:color w:val="auto"/>
          <w:sz w:val="22"/>
        </w:rPr>
      </w:pPr>
    </w:p>
    <w:p w14:paraId="7809935D" w14:textId="77777777" w:rsidR="008957EF" w:rsidRDefault="008957EF" w:rsidP="00855E8E">
      <w:pPr>
        <w:rPr>
          <w:rFonts w:ascii="Cooper Black" w:hAnsi="Cooper Black"/>
          <w:b w:val="0"/>
          <w:color w:val="auto"/>
          <w:sz w:val="22"/>
        </w:rPr>
      </w:pPr>
    </w:p>
    <w:p w14:paraId="22674981" w14:textId="77777777" w:rsidR="008957EF" w:rsidRDefault="008957EF" w:rsidP="00855E8E">
      <w:pPr>
        <w:rPr>
          <w:rFonts w:ascii="Cooper Black" w:hAnsi="Cooper Black"/>
          <w:b w:val="0"/>
          <w:color w:val="auto"/>
          <w:sz w:val="22"/>
        </w:rPr>
      </w:pPr>
    </w:p>
    <w:p w14:paraId="6F7B90EF" w14:textId="77777777" w:rsidR="008957EF" w:rsidRDefault="008957EF" w:rsidP="00855E8E">
      <w:pPr>
        <w:rPr>
          <w:rFonts w:ascii="Cooper Black" w:hAnsi="Cooper Black"/>
          <w:b w:val="0"/>
          <w:color w:val="auto"/>
          <w:sz w:val="22"/>
        </w:rPr>
      </w:pPr>
    </w:p>
    <w:p w14:paraId="72740E11" w14:textId="77777777" w:rsidR="008957EF" w:rsidRPr="00933498" w:rsidRDefault="008957EF" w:rsidP="00855E8E">
      <w:pPr>
        <w:rPr>
          <w:rFonts w:ascii="Cooper Black" w:hAnsi="Cooper Black"/>
          <w:b w:val="0"/>
          <w:color w:val="auto"/>
          <w:sz w:val="22"/>
        </w:rPr>
      </w:pPr>
      <w:r>
        <w:rPr>
          <w:rFonts w:ascii="Cooper Black" w:hAnsi="Cooper Black"/>
          <w:b w:val="0"/>
          <w:noProof/>
          <w:color w:val="auto"/>
          <w:sz w:val="22"/>
          <w:lang w:eastAsia="fr-FR"/>
        </w:rPr>
        <w:drawing>
          <wp:inline distT="0" distB="0" distL="0" distR="0" wp14:anchorId="2A9364A6" wp14:editId="7388EB39">
            <wp:extent cx="7297420" cy="453580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297420" cy="4535805"/>
                    </a:xfrm>
                    <a:prstGeom prst="rect">
                      <a:avLst/>
                    </a:prstGeom>
                    <a:noFill/>
                  </pic:spPr>
                </pic:pic>
              </a:graphicData>
            </a:graphic>
          </wp:inline>
        </w:drawing>
      </w:r>
    </w:p>
    <w:p w14:paraId="694C9C15" w14:textId="77777777" w:rsidR="00855E8E" w:rsidRDefault="008957EF" w:rsidP="002F4B3C">
      <w:r>
        <w:rPr>
          <w:rFonts w:ascii="Cooper Black" w:hAnsi="Cooper Black"/>
          <w:b w:val="0"/>
          <w:noProof/>
          <w:color w:val="auto"/>
          <w:sz w:val="22"/>
          <w:lang w:eastAsia="fr-FR"/>
        </w:rPr>
        <w:drawing>
          <wp:anchor distT="0" distB="0" distL="114300" distR="114300" simplePos="0" relativeHeight="251703296" behindDoc="0" locked="0" layoutInCell="1" allowOverlap="1" wp14:anchorId="66B4EF61" wp14:editId="465037E0">
            <wp:simplePos x="0" y="0"/>
            <wp:positionH relativeFrom="column">
              <wp:posOffset>1009402</wp:posOffset>
            </wp:positionH>
            <wp:positionV relativeFrom="paragraph">
              <wp:posOffset>10795</wp:posOffset>
            </wp:positionV>
            <wp:extent cx="3609340" cy="4041775"/>
            <wp:effectExtent l="0" t="0" r="0" b="0"/>
            <wp:wrapNone/>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09340" cy="4041775"/>
                    </a:xfrm>
                    <a:prstGeom prst="rect">
                      <a:avLst/>
                    </a:prstGeom>
                    <a:noFill/>
                  </pic:spPr>
                </pic:pic>
              </a:graphicData>
            </a:graphic>
          </wp:anchor>
        </w:drawing>
      </w:r>
    </w:p>
    <w:p w14:paraId="3B0CBFD9" w14:textId="77777777" w:rsidR="00855E8E" w:rsidRDefault="00855E8E" w:rsidP="002F4B3C"/>
    <w:p w14:paraId="7328C916" w14:textId="77777777" w:rsidR="00855E8E" w:rsidRDefault="00855E8E" w:rsidP="002F4B3C"/>
    <w:p w14:paraId="7EB74859" w14:textId="77777777" w:rsidR="00855E8E" w:rsidRDefault="00855E8E" w:rsidP="002F4B3C"/>
    <w:p w14:paraId="585F8C2C" w14:textId="77777777" w:rsidR="00855E8E" w:rsidRDefault="00855E8E" w:rsidP="002F4B3C"/>
    <w:p w14:paraId="649147FA" w14:textId="77777777" w:rsidR="00855E8E" w:rsidRDefault="00855E8E" w:rsidP="002F4B3C"/>
    <w:p w14:paraId="3483336A" w14:textId="77777777" w:rsidR="00855E8E" w:rsidRDefault="00855E8E" w:rsidP="002F4B3C"/>
    <w:p w14:paraId="28582B12" w14:textId="77777777" w:rsidR="00855E8E" w:rsidRDefault="00855E8E" w:rsidP="002F4B3C"/>
    <w:p w14:paraId="597928E7" w14:textId="77777777" w:rsidR="00855E8E" w:rsidRDefault="00855E8E" w:rsidP="002F4B3C"/>
    <w:p w14:paraId="18231E2E" w14:textId="77777777" w:rsidR="00855E8E" w:rsidRDefault="00855E8E" w:rsidP="002F4B3C"/>
    <w:p w14:paraId="164992A5" w14:textId="77777777" w:rsidR="00855E8E" w:rsidRDefault="00855E8E" w:rsidP="002F4B3C"/>
    <w:p w14:paraId="1F8B85CE" w14:textId="77777777" w:rsidR="00855E8E" w:rsidRDefault="00855E8E" w:rsidP="002F4B3C"/>
    <w:p w14:paraId="4698FCB6" w14:textId="77777777" w:rsidR="00855E8E" w:rsidRDefault="00855E8E" w:rsidP="002F4B3C"/>
    <w:p w14:paraId="7623B9E4" w14:textId="77777777" w:rsidR="00855E8E" w:rsidRDefault="00855E8E" w:rsidP="002F4B3C"/>
    <w:p w14:paraId="539F4F9F" w14:textId="77777777" w:rsidR="00855E8E" w:rsidRDefault="00855E8E" w:rsidP="002F4B3C"/>
    <w:p w14:paraId="21BE60E7" w14:textId="77777777" w:rsidR="00855E8E" w:rsidRDefault="00855E8E" w:rsidP="002F4B3C"/>
    <w:p w14:paraId="1F98451A" w14:textId="77777777" w:rsidR="00855E8E" w:rsidRDefault="00855E8E" w:rsidP="002F4B3C"/>
    <w:p w14:paraId="2F9FBF5A" w14:textId="77777777" w:rsidR="00855E8E" w:rsidRDefault="00855E8E" w:rsidP="002F4B3C"/>
    <w:p w14:paraId="1E7CAF6C" w14:textId="77777777" w:rsidR="00855E8E" w:rsidRDefault="008957EF" w:rsidP="002F4B3C">
      <w:r>
        <w:rPr>
          <w:noProof/>
          <w:lang w:eastAsia="fr-FR"/>
        </w:rPr>
        <w:drawing>
          <wp:inline distT="0" distB="0" distL="0" distR="0" wp14:anchorId="0E7C6BD6" wp14:editId="5641B3F4">
            <wp:extent cx="3688715" cy="4498975"/>
            <wp:effectExtent l="0" t="0" r="698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88715" cy="4498975"/>
                    </a:xfrm>
                    <a:prstGeom prst="rect">
                      <a:avLst/>
                    </a:prstGeom>
                    <a:noFill/>
                  </pic:spPr>
                </pic:pic>
              </a:graphicData>
            </a:graphic>
          </wp:inline>
        </w:drawing>
      </w:r>
    </w:p>
    <w:p w14:paraId="30627FE7" w14:textId="77777777" w:rsidR="00855E8E" w:rsidRDefault="00855E8E" w:rsidP="002F4B3C"/>
    <w:p w14:paraId="4DD18733" w14:textId="77777777" w:rsidR="00855E8E" w:rsidRDefault="00855E8E" w:rsidP="002F4B3C"/>
    <w:p w14:paraId="7A3C97E6" w14:textId="77777777" w:rsidR="00855E8E" w:rsidRDefault="00855E8E" w:rsidP="002F4B3C"/>
    <w:p w14:paraId="019C53BC" w14:textId="77777777" w:rsidR="00855E8E" w:rsidRDefault="00855E8E" w:rsidP="002F4B3C"/>
    <w:p w14:paraId="65450C77" w14:textId="77777777" w:rsidR="00855E8E" w:rsidRDefault="00855E8E" w:rsidP="002F4B3C"/>
    <w:p w14:paraId="24FC21C7" w14:textId="77777777" w:rsidR="00855E8E" w:rsidRDefault="00855E8E" w:rsidP="002F4B3C"/>
    <w:p w14:paraId="77A8877C" w14:textId="77777777" w:rsidR="00855E8E" w:rsidRDefault="00855E8E" w:rsidP="002F4B3C"/>
    <w:p w14:paraId="1762A918" w14:textId="77777777" w:rsidR="00855E8E" w:rsidRDefault="00855E8E" w:rsidP="002F4B3C"/>
    <w:p w14:paraId="3EFDB9BD" w14:textId="77777777" w:rsidR="009C3357" w:rsidRDefault="009C3357" w:rsidP="002F4B3C"/>
    <w:p w14:paraId="26CB4E18" w14:textId="77777777" w:rsidR="009C3357" w:rsidRDefault="009C3357" w:rsidP="002F4B3C"/>
    <w:p w14:paraId="607FBEAA" w14:textId="77777777" w:rsidR="009C3357" w:rsidRDefault="009C3357" w:rsidP="002F4B3C"/>
    <w:p w14:paraId="1FC278B2" w14:textId="77777777" w:rsidR="009C3357" w:rsidRDefault="009C3357" w:rsidP="002F4B3C"/>
    <w:p w14:paraId="029CFE96" w14:textId="77777777" w:rsidR="009C3357" w:rsidRDefault="009C3357" w:rsidP="002F4B3C"/>
    <w:p w14:paraId="5BDF83A0" w14:textId="77777777" w:rsidR="009C3357" w:rsidRDefault="009C3357" w:rsidP="002F4B3C"/>
    <w:p w14:paraId="28C987BE" w14:textId="77777777" w:rsidR="009C3357" w:rsidRDefault="009C3357" w:rsidP="002F4B3C"/>
    <w:p w14:paraId="56693CBE" w14:textId="77777777" w:rsidR="009C3357" w:rsidRDefault="009C3357" w:rsidP="002F4B3C"/>
    <w:p w14:paraId="1E4C321F" w14:textId="77777777" w:rsidR="00855E8E" w:rsidRPr="00933498" w:rsidRDefault="00855E8E" w:rsidP="00855E8E">
      <w:pPr>
        <w:rPr>
          <w:rFonts w:ascii="Cooper Black" w:hAnsi="Cooper Black"/>
          <w:b w:val="0"/>
          <w:color w:val="auto"/>
          <w:sz w:val="22"/>
        </w:rPr>
      </w:pPr>
      <w:r w:rsidRPr="00933498">
        <w:rPr>
          <w:rFonts w:ascii="Cooper Black" w:hAnsi="Cooper Black"/>
          <w:b w:val="0"/>
          <w:color w:val="auto"/>
          <w:sz w:val="22"/>
        </w:rPr>
        <w:t xml:space="preserve">09 – Page : Nos partenaires Walid </w:t>
      </w:r>
    </w:p>
    <w:p w14:paraId="6C2B94B8" w14:textId="77777777" w:rsidR="00855E8E" w:rsidRDefault="00855E8E" w:rsidP="002F4B3C">
      <w:r>
        <w:t>Insertion des partenaires ,logo re lien vers leur site adresse</w:t>
      </w:r>
    </w:p>
    <w:p w14:paraId="5EF53F4B" w14:textId="77777777" w:rsidR="009C3357" w:rsidRDefault="009C3357" w:rsidP="002F4B3C">
      <w:r>
        <w:rPr>
          <w:noProof/>
          <w:lang w:eastAsia="fr-FR"/>
        </w:rPr>
        <w:drawing>
          <wp:inline distT="0" distB="0" distL="0" distR="0" wp14:anchorId="31A16EDC" wp14:editId="1926B1E2">
            <wp:extent cx="4581525" cy="4953000"/>
            <wp:effectExtent l="0" t="0" r="952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81525" cy="4953000"/>
                    </a:xfrm>
                    <a:prstGeom prst="rect">
                      <a:avLst/>
                    </a:prstGeom>
                  </pic:spPr>
                </pic:pic>
              </a:graphicData>
            </a:graphic>
          </wp:inline>
        </w:drawing>
      </w:r>
    </w:p>
    <w:p w14:paraId="018A022E" w14:textId="77777777" w:rsidR="00855E8E" w:rsidRDefault="00855E8E" w:rsidP="002F4B3C"/>
    <w:p w14:paraId="268261B3" w14:textId="77777777" w:rsidR="00855E8E" w:rsidRDefault="00855E8E" w:rsidP="002F4B3C"/>
    <w:p w14:paraId="72EAD256" w14:textId="77777777" w:rsidR="00855E8E" w:rsidRDefault="00855E8E" w:rsidP="002F4B3C"/>
    <w:p w14:paraId="35942F6E" w14:textId="77777777" w:rsidR="00855E8E" w:rsidRDefault="00855E8E" w:rsidP="002F4B3C"/>
    <w:p w14:paraId="10EC6CB3" w14:textId="77777777" w:rsidR="00855E8E" w:rsidRDefault="00855E8E" w:rsidP="002F4B3C"/>
    <w:p w14:paraId="5912CB6B" w14:textId="77777777" w:rsidR="00855E8E" w:rsidRDefault="00855E8E" w:rsidP="002F4B3C"/>
    <w:p w14:paraId="4112B125" w14:textId="77777777" w:rsidR="00855E8E" w:rsidRDefault="00855E8E" w:rsidP="002F4B3C"/>
    <w:p w14:paraId="0522BA27" w14:textId="77777777" w:rsidR="00855E8E" w:rsidRDefault="00855E8E" w:rsidP="002F4B3C"/>
    <w:p w14:paraId="204C1840" w14:textId="77777777" w:rsidR="00855E8E" w:rsidRDefault="00855E8E" w:rsidP="002F4B3C"/>
    <w:p w14:paraId="224B1DED" w14:textId="77777777" w:rsidR="002F4B3C" w:rsidRDefault="002F4B3C" w:rsidP="002F4B3C">
      <w:r>
        <w:t xml:space="preserve"> </w:t>
      </w:r>
    </w:p>
    <w:p w14:paraId="36C7DC4C" w14:textId="77777777" w:rsidR="002F4B3C" w:rsidRDefault="002F4B3C" w:rsidP="002F4B3C"/>
    <w:p w14:paraId="2C5B293A" w14:textId="77777777" w:rsidR="002F4B3C" w:rsidRDefault="002F4B3C" w:rsidP="002F4B3C"/>
    <w:p w14:paraId="404952D6" w14:textId="77777777" w:rsidR="002F4B3C" w:rsidRDefault="002F4B3C" w:rsidP="002F4B3C">
      <w:r>
        <w:br w:type="page"/>
      </w:r>
    </w:p>
    <w:p w14:paraId="57FBC17E" w14:textId="77777777" w:rsidR="002F4B3C" w:rsidRDefault="002F4B3C" w:rsidP="002F4B3C">
      <w:r>
        <w:lastRenderedPageBreak/>
        <w:t>C:\Documents and Settings\92\Bureau\videos.png</w:t>
      </w:r>
    </w:p>
    <w:p w14:paraId="703AF23C" w14:textId="77777777" w:rsidR="002F4B3C" w:rsidRDefault="002F4B3C" w:rsidP="002F4B3C">
      <w:r>
        <w:t xml:space="preserve">Page de vidéos récapitulant les derniers événements. </w:t>
      </w:r>
    </w:p>
    <w:p w14:paraId="206BE47B" w14:textId="77777777" w:rsidR="002F4B3C" w:rsidRDefault="002F4B3C" w:rsidP="002F4B3C">
      <w:r>
        <w:t xml:space="preserve">Les vidéos pourront être directement téléchargées sur le serveur ou être diffusées via l’intermédiaire de site comme YouTube ou Dailymotion. </w:t>
      </w:r>
    </w:p>
    <w:p w14:paraId="6628FFC0" w14:textId="77777777" w:rsidR="002F4B3C" w:rsidRDefault="002F4B3C" w:rsidP="002F4B3C"/>
    <w:p w14:paraId="4DE84403" w14:textId="77777777" w:rsidR="002F4B3C" w:rsidRDefault="002F4B3C" w:rsidP="002F4B3C"/>
    <w:p w14:paraId="62860A11" w14:textId="77777777" w:rsidR="002F4B3C" w:rsidRDefault="002F4B3C" w:rsidP="002F4B3C">
      <w:r>
        <w:t xml:space="preserve"> </w:t>
      </w:r>
    </w:p>
    <w:p w14:paraId="4B3D2C5B" w14:textId="77777777" w:rsidR="002F4B3C" w:rsidRDefault="002F4B3C" w:rsidP="002F4B3C"/>
    <w:p w14:paraId="04DB7468" w14:textId="77777777" w:rsidR="002F4B3C" w:rsidRDefault="002F4B3C" w:rsidP="002F4B3C">
      <w:r>
        <w:t xml:space="preserve"> </w:t>
      </w:r>
    </w:p>
    <w:p w14:paraId="720D68FC" w14:textId="77777777" w:rsidR="002F4B3C" w:rsidRDefault="002F4B3C" w:rsidP="002F4B3C"/>
    <w:p w14:paraId="07817606" w14:textId="77777777" w:rsidR="002F4B3C" w:rsidRDefault="002F4B3C" w:rsidP="002F4B3C">
      <w:r>
        <w:t xml:space="preserve"> </w:t>
      </w:r>
    </w:p>
    <w:p w14:paraId="0C997C01" w14:textId="77777777" w:rsidR="002F4B3C" w:rsidRDefault="002F4B3C" w:rsidP="002F4B3C"/>
    <w:p w14:paraId="7736F233" w14:textId="77777777" w:rsidR="002F4B3C" w:rsidRDefault="002F4B3C" w:rsidP="002F4B3C">
      <w:r>
        <w:t xml:space="preserve"> </w:t>
      </w:r>
    </w:p>
    <w:p w14:paraId="11F68571" w14:textId="77777777" w:rsidR="002F4B3C" w:rsidRDefault="002F4B3C" w:rsidP="002F4B3C"/>
    <w:p w14:paraId="3969FDB8" w14:textId="77777777" w:rsidR="002F4B3C" w:rsidRDefault="002F4B3C" w:rsidP="002F4B3C">
      <w:r>
        <w:t xml:space="preserve"> </w:t>
      </w:r>
    </w:p>
    <w:p w14:paraId="32374221" w14:textId="77777777" w:rsidR="002F4B3C" w:rsidRDefault="002F4B3C" w:rsidP="002F4B3C"/>
    <w:p w14:paraId="0CF0AE01" w14:textId="77777777" w:rsidR="002F4B3C" w:rsidRDefault="002F4B3C" w:rsidP="002F4B3C">
      <w:r>
        <w:t xml:space="preserve"> </w:t>
      </w:r>
    </w:p>
    <w:p w14:paraId="085010D1" w14:textId="77777777" w:rsidR="002F4B3C" w:rsidRDefault="002F4B3C" w:rsidP="002F4B3C"/>
    <w:p w14:paraId="02A1DB1A" w14:textId="77777777" w:rsidR="002F4B3C" w:rsidRDefault="002F4B3C" w:rsidP="002F4B3C">
      <w:r>
        <w:t xml:space="preserve"> </w:t>
      </w:r>
    </w:p>
    <w:p w14:paraId="165F1844" w14:textId="77777777" w:rsidR="002F4B3C" w:rsidRDefault="002F4B3C" w:rsidP="002F4B3C"/>
    <w:p w14:paraId="59329570" w14:textId="77777777" w:rsidR="002F4B3C" w:rsidRDefault="002F4B3C" w:rsidP="002F4B3C"/>
    <w:p w14:paraId="049BC507" w14:textId="77777777" w:rsidR="002F4B3C" w:rsidRDefault="002F4B3C" w:rsidP="002F4B3C">
      <w:r>
        <w:t xml:space="preserve"> </w:t>
      </w:r>
    </w:p>
    <w:p w14:paraId="66E26120" w14:textId="77777777" w:rsidR="002F4B3C" w:rsidRDefault="002F4B3C" w:rsidP="002F4B3C"/>
    <w:p w14:paraId="15B502B0" w14:textId="77777777" w:rsidR="002F4B3C" w:rsidRDefault="002F4B3C" w:rsidP="002F4B3C">
      <w:r>
        <w:t xml:space="preserve"> </w:t>
      </w:r>
    </w:p>
    <w:p w14:paraId="5C34C94A" w14:textId="77777777" w:rsidR="002F4B3C" w:rsidRDefault="002F4B3C" w:rsidP="002F4B3C"/>
    <w:p w14:paraId="701B144A" w14:textId="77777777" w:rsidR="002F4B3C" w:rsidRDefault="002F4B3C" w:rsidP="002F4B3C">
      <w:r>
        <w:t xml:space="preserve"> </w:t>
      </w:r>
    </w:p>
    <w:p w14:paraId="59E6571D" w14:textId="77777777" w:rsidR="002F4B3C" w:rsidRDefault="002F4B3C" w:rsidP="002F4B3C"/>
    <w:p w14:paraId="74A8D3AA" w14:textId="77777777" w:rsidR="002F4B3C" w:rsidRDefault="002F4B3C" w:rsidP="002F4B3C">
      <w:r>
        <w:t xml:space="preserve">Un page d’actualités sous forme de brèves sera mis en place pour agrémenter le contenu du site et parler du domaine d’activité en général. </w:t>
      </w:r>
    </w:p>
    <w:p w14:paraId="0BCD22B0" w14:textId="77777777" w:rsidR="002F4B3C" w:rsidRDefault="002F4B3C" w:rsidP="002F4B3C"/>
    <w:p w14:paraId="57B86C37" w14:textId="77777777" w:rsidR="002F4B3C" w:rsidRDefault="002F4B3C" w:rsidP="002F4B3C">
      <w:r>
        <w:t>Les administrateurs du site pourront publier des articles sur l’actua</w:t>
      </w:r>
      <w:r w:rsidR="00B85193">
        <w:t>lité de leur association avec des idées, images, documents.</w:t>
      </w:r>
    </w:p>
    <w:p w14:paraId="591C4F3F" w14:textId="77777777" w:rsidR="002F4B3C" w:rsidRDefault="002F4B3C" w:rsidP="002F4B3C"/>
    <w:p w14:paraId="2E1918DA" w14:textId="77777777" w:rsidR="002F4B3C" w:rsidRDefault="002F4B3C" w:rsidP="002F4B3C">
      <w:r>
        <w:t xml:space="preserve">Afin d’améliorer le référencement et leur positionnement. Il serait judicieux de mettre des liens entres les actualités et le site, et vice versa. </w:t>
      </w:r>
    </w:p>
    <w:p w14:paraId="13DB2B6E" w14:textId="77777777" w:rsidR="002F4B3C" w:rsidRDefault="002F4B3C" w:rsidP="002F4B3C"/>
    <w:p w14:paraId="5A1DD255" w14:textId="77777777" w:rsidR="002F4B3C" w:rsidRDefault="002F4B3C" w:rsidP="002F4B3C">
      <w:r>
        <w:lastRenderedPageBreak/>
        <w:t xml:space="preserve"> </w:t>
      </w:r>
    </w:p>
    <w:p w14:paraId="451AE9A2" w14:textId="77777777" w:rsidR="002F4B3C" w:rsidRDefault="002F4B3C" w:rsidP="002F4B3C"/>
    <w:p w14:paraId="3481D520" w14:textId="77777777" w:rsidR="002F4B3C" w:rsidRDefault="002F4B3C" w:rsidP="002F4B3C">
      <w:r>
        <w:t xml:space="preserve"> </w:t>
      </w:r>
    </w:p>
    <w:p w14:paraId="73DA0E54" w14:textId="77777777" w:rsidR="002F4B3C" w:rsidRDefault="002F4B3C" w:rsidP="002F4B3C"/>
    <w:p w14:paraId="0F64A754" w14:textId="77777777" w:rsidR="002F4B3C" w:rsidRDefault="002F4B3C" w:rsidP="002F4B3C">
      <w:r>
        <w:br w:type="page"/>
      </w:r>
    </w:p>
    <w:p w14:paraId="2373E9E7" w14:textId="77777777" w:rsidR="002F4B3C" w:rsidRDefault="002F4B3C" w:rsidP="002F4B3C">
      <w:r>
        <w:lastRenderedPageBreak/>
        <w:t xml:space="preserve">Les autres pages non mentionnées dans ce cahier des charges sont des pages de textes quelconques accompagnés d’images. </w:t>
      </w:r>
    </w:p>
    <w:p w14:paraId="30E11916" w14:textId="77777777" w:rsidR="002F4B3C" w:rsidRDefault="002F4B3C" w:rsidP="002F4B3C"/>
    <w:p w14:paraId="468C367C" w14:textId="77777777" w:rsidR="002F4B3C" w:rsidRDefault="002F4B3C" w:rsidP="002F4B3C">
      <w:r>
        <w:t xml:space="preserve">16 </w:t>
      </w:r>
    </w:p>
    <w:p w14:paraId="0C13168E" w14:textId="77777777" w:rsidR="002F4B3C" w:rsidRDefault="002F4B3C" w:rsidP="002F4B3C"/>
    <w:p w14:paraId="53550174" w14:textId="77777777" w:rsidR="002F4B3C" w:rsidRDefault="00B85193" w:rsidP="002F4B3C">
      <w:r>
        <w:t>Autres pages et demandes</w:t>
      </w:r>
    </w:p>
    <w:p w14:paraId="7F259DFF" w14:textId="77777777" w:rsidR="002F4B3C" w:rsidRDefault="002F4B3C" w:rsidP="002F4B3C"/>
    <w:p w14:paraId="612B3E30" w14:textId="77777777" w:rsidR="002F4B3C" w:rsidRDefault="002F4B3C" w:rsidP="002F4B3C">
      <w:r>
        <w:t xml:space="preserve">Newsletter : Une newsletter permet de tenir toute personne qui le désire informée et peut présenter des avantages pour l’entreprise qui la diffuse. </w:t>
      </w:r>
    </w:p>
    <w:p w14:paraId="52FDAFB2" w14:textId="77777777" w:rsidR="002F4B3C" w:rsidRDefault="002F4B3C" w:rsidP="002F4B3C"/>
    <w:p w14:paraId="694A2DF5" w14:textId="77777777" w:rsidR="002F4B3C" w:rsidRDefault="002F4B3C" w:rsidP="002F4B3C"/>
    <w:p w14:paraId="5DD1F83A" w14:textId="77777777" w:rsidR="002F4B3C" w:rsidRDefault="002F4B3C" w:rsidP="002F4B3C"/>
    <w:p w14:paraId="5B2CBC4F" w14:textId="77777777" w:rsidR="002F4B3C" w:rsidRDefault="002F4B3C" w:rsidP="002F4B3C">
      <w:r>
        <w:t xml:space="preserve">Liens de partage : Des liens permanents de partage seront mis en place afin de favoriser la communication autour du site. </w:t>
      </w:r>
    </w:p>
    <w:p w14:paraId="5E410A79" w14:textId="77777777" w:rsidR="002F4B3C" w:rsidRDefault="002F4B3C" w:rsidP="002F4B3C"/>
    <w:p w14:paraId="003BB3C1" w14:textId="77777777" w:rsidR="002F4B3C" w:rsidRDefault="002F4B3C" w:rsidP="002F4B3C">
      <w:r>
        <w:t xml:space="preserve"> </w:t>
      </w:r>
    </w:p>
    <w:p w14:paraId="0D6BA6E4" w14:textId="77777777" w:rsidR="002F4B3C" w:rsidRDefault="002F4B3C" w:rsidP="002F4B3C"/>
    <w:p w14:paraId="75EE4002" w14:textId="77777777" w:rsidR="002F4B3C" w:rsidRDefault="002F4B3C" w:rsidP="002F4B3C">
      <w:r>
        <w:br w:type="page"/>
      </w:r>
    </w:p>
    <w:p w14:paraId="501A8A5D" w14:textId="77777777" w:rsidR="002F4B3C" w:rsidRDefault="00992C09" w:rsidP="002F4B3C">
      <w:r>
        <w:rPr>
          <w:noProof/>
          <w:lang w:eastAsia="fr-FR"/>
        </w:rPr>
        <w:lastRenderedPageBreak/>
        <w:drawing>
          <wp:anchor distT="0" distB="0" distL="114300" distR="114300" simplePos="0" relativeHeight="251678720" behindDoc="0" locked="0" layoutInCell="1" allowOverlap="1" wp14:anchorId="7C82FB45" wp14:editId="47EE93E8">
            <wp:simplePos x="0" y="0"/>
            <wp:positionH relativeFrom="margin">
              <wp:posOffset>-530682</wp:posOffset>
            </wp:positionH>
            <wp:positionV relativeFrom="paragraph">
              <wp:posOffset>334645</wp:posOffset>
            </wp:positionV>
            <wp:extent cx="7157085" cy="6195849"/>
            <wp:effectExtent l="0" t="0" r="5715"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b="24474"/>
                    <a:stretch/>
                  </pic:blipFill>
                  <pic:spPr bwMode="auto">
                    <a:xfrm>
                      <a:off x="0" y="0"/>
                      <a:ext cx="7157085" cy="61958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4B3C">
        <w:t xml:space="preserve">Voici quelques étapes conseillés par le chef de projet : </w:t>
      </w:r>
    </w:p>
    <w:p w14:paraId="253AE495" w14:textId="77777777" w:rsidR="00992C09" w:rsidRDefault="00992C09" w:rsidP="002F4B3C">
      <w:pPr>
        <w:rPr>
          <w:noProof/>
          <w:lang w:eastAsia="fr-FR"/>
        </w:rPr>
      </w:pPr>
    </w:p>
    <w:p w14:paraId="5F5FF6F4" w14:textId="77777777" w:rsidR="002F4B3C" w:rsidRDefault="002F4B3C" w:rsidP="002F4B3C"/>
    <w:p w14:paraId="7F91CBC6" w14:textId="77777777" w:rsidR="002F4B3C" w:rsidRDefault="002F4B3C" w:rsidP="002F4B3C"/>
    <w:p w14:paraId="174362AB" w14:textId="77777777" w:rsidR="00B85193" w:rsidRDefault="00B85193" w:rsidP="002F4B3C"/>
    <w:p w14:paraId="0F2CF7CA" w14:textId="77777777" w:rsidR="00B85193" w:rsidRDefault="00B85193" w:rsidP="002F4B3C"/>
    <w:p w14:paraId="4B2AC6AA" w14:textId="77777777" w:rsidR="00B85193" w:rsidRDefault="00B85193" w:rsidP="002F4B3C"/>
    <w:p w14:paraId="43145022" w14:textId="77777777" w:rsidR="00B85193" w:rsidRDefault="00B85193" w:rsidP="002F4B3C"/>
    <w:p w14:paraId="7D530329" w14:textId="77777777" w:rsidR="00B85193" w:rsidRDefault="00B85193" w:rsidP="002F4B3C"/>
    <w:p w14:paraId="74AD41CA" w14:textId="77777777" w:rsidR="00B85193" w:rsidRDefault="00B85193" w:rsidP="002F4B3C"/>
    <w:p w14:paraId="35C1D300" w14:textId="77777777" w:rsidR="00B85193" w:rsidRDefault="00992C09" w:rsidP="002F4B3C">
      <w:r>
        <w:rPr>
          <w:noProof/>
          <w:lang w:eastAsia="fr-FR"/>
        </w:rPr>
        <mc:AlternateContent>
          <mc:Choice Requires="wps">
            <w:drawing>
              <wp:anchor distT="45720" distB="45720" distL="114300" distR="114300" simplePos="0" relativeHeight="251680768" behindDoc="0" locked="0" layoutInCell="1" allowOverlap="1" wp14:anchorId="26ACFF47" wp14:editId="55CA1205">
                <wp:simplePos x="0" y="0"/>
                <wp:positionH relativeFrom="column">
                  <wp:posOffset>2353310</wp:posOffset>
                </wp:positionH>
                <wp:positionV relativeFrom="paragraph">
                  <wp:posOffset>41910</wp:posOffset>
                </wp:positionV>
                <wp:extent cx="2663825" cy="286385"/>
                <wp:effectExtent l="0" t="0" r="3175" b="0"/>
                <wp:wrapSquare wrapText="bothSides"/>
                <wp:docPr id="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3825" cy="286385"/>
                        </a:xfrm>
                        <a:prstGeom prst="rect">
                          <a:avLst/>
                        </a:prstGeom>
                        <a:solidFill>
                          <a:srgbClr val="FFFFFF"/>
                        </a:solidFill>
                        <a:ln w="9525">
                          <a:noFill/>
                          <a:miter lim="800000"/>
                          <a:headEnd/>
                          <a:tailEnd/>
                        </a:ln>
                      </wps:spPr>
                      <wps:txbx>
                        <w:txbxContent>
                          <w:p w14:paraId="0E4891A5" w14:textId="77777777" w:rsidR="00B85193" w:rsidRPr="00AB2595" w:rsidRDefault="00B85193">
                            <w:pPr>
                              <w:rPr>
                                <w:rFonts w:ascii="Arial" w:hAnsi="Arial" w:cs="Arial"/>
                                <w:b w:val="0"/>
                                <w:color w:val="auto"/>
                              </w:rPr>
                            </w:pPr>
                            <w:r w:rsidRPr="00AB2595">
                              <w:rPr>
                                <w:rFonts w:ascii="Arial" w:hAnsi="Arial" w:cs="Arial"/>
                                <w:b w:val="0"/>
                                <w:color w:val="auto"/>
                              </w:rPr>
                              <w:t>Infos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6C26B3" id="_x0000_s1031" type="#_x0000_t202" style="position:absolute;margin-left:185.3pt;margin-top:3.3pt;width:209.75pt;height:22.5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" stroked="f">
                <v:textbox>
                  <w:txbxContent>
                    <w:p w:rsidR="00B85193" w:rsidRPr="00AB2595" w:rsidRDefault="00B85193">
                      <w:pPr>
                        <w:rPr>
                          <w:rFonts w:ascii="Arial" w:hAnsi="Arial" w:cs="Arial"/>
                          <w:b w:val="0"/>
                          <w:color w:val="auto"/>
                        </w:rPr>
                      </w:pPr>
                      <w:r w:rsidRPr="00AB2595">
                        <w:rPr>
                          <w:rFonts w:ascii="Arial" w:hAnsi="Arial" w:cs="Arial"/>
                          <w:b w:val="0"/>
                          <w:color w:val="auto"/>
                        </w:rPr>
                        <w:t>Infos</w:t>
                      </w:r>
                    </w:p>
                  </w:txbxContent>
                </v:textbox>
                <w10:wrap type="square"/>
              </v:shape>
            </w:pict>
          </mc:Fallback>
        </mc:AlternateContent>
      </w:r>
    </w:p>
    <w:p w14:paraId="67C88123" w14:textId="77777777" w:rsidR="00B85193" w:rsidRDefault="00B85193" w:rsidP="002F4B3C"/>
    <w:p w14:paraId="120F0943" w14:textId="77777777" w:rsidR="00B85193" w:rsidRDefault="00992C09" w:rsidP="002F4B3C">
      <w:r>
        <w:rPr>
          <w:noProof/>
          <w:lang w:eastAsia="fr-FR"/>
        </w:rPr>
        <mc:AlternateContent>
          <mc:Choice Requires="wps">
            <w:drawing>
              <wp:anchor distT="45720" distB="45720" distL="114300" distR="114300" simplePos="0" relativeHeight="251682816" behindDoc="0" locked="0" layoutInCell="1" allowOverlap="1" wp14:anchorId="442231BE" wp14:editId="6EDB1D63">
                <wp:simplePos x="0" y="0"/>
                <wp:positionH relativeFrom="column">
                  <wp:posOffset>2350770</wp:posOffset>
                </wp:positionH>
                <wp:positionV relativeFrom="paragraph">
                  <wp:posOffset>10795</wp:posOffset>
                </wp:positionV>
                <wp:extent cx="2566035" cy="1404620"/>
                <wp:effectExtent l="0" t="0" r="5715" b="7620"/>
                <wp:wrapSquare wrapText="bothSides"/>
                <wp:docPr id="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6035" cy="1404620"/>
                        </a:xfrm>
                        <a:prstGeom prst="rect">
                          <a:avLst/>
                        </a:prstGeom>
                        <a:solidFill>
                          <a:schemeClr val="accent5">
                            <a:lumMod val="90000"/>
                          </a:schemeClr>
                        </a:solidFill>
                        <a:ln w="9525">
                          <a:noFill/>
                          <a:miter lim="800000"/>
                          <a:headEnd/>
                          <a:tailEnd/>
                        </a:ln>
                      </wps:spPr>
                      <wps:txbx>
                        <w:txbxContent>
                          <w:p w14:paraId="7D2FA075" w14:textId="77777777" w:rsidR="00BC0770" w:rsidRPr="00AB2595" w:rsidRDefault="00BC0770">
                            <w:pPr>
                              <w:rPr>
                                <w:rFonts w:ascii="Arial" w:hAnsi="Arial" w:cs="Arial"/>
                                <w:b w:val="0"/>
                                <w:color w:val="auto"/>
                              </w:rPr>
                            </w:pPr>
                            <w:r w:rsidRPr="00AB2595">
                              <w:rPr>
                                <w:rFonts w:ascii="Arial" w:hAnsi="Arial" w:cs="Arial"/>
                                <w:b w:val="0"/>
                                <w:color w:val="auto"/>
                              </w:rPr>
                              <w:t>Le club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68BDBF" id="_x0000_s1032" type="#_x0000_t202" style="position:absolute;margin-left:185.1pt;margin-top:.85pt;width:202.05pt;height:110.6pt;z-index:251682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" fillcolor="#a6c9b5 [2888]" stroked="f">
                <v:textbox style="mso-fit-shape-to-text:t">
                  <w:txbxContent>
                    <w:p w:rsidR="00BC0770" w:rsidRPr="00AB2595" w:rsidRDefault="00BC0770">
                      <w:pPr>
                        <w:rPr>
                          <w:rFonts w:ascii="Arial" w:hAnsi="Arial" w:cs="Arial"/>
                          <w:b w:val="0"/>
                          <w:color w:val="auto"/>
                        </w:rPr>
                      </w:pPr>
                      <w:r w:rsidRPr="00AB2595">
                        <w:rPr>
                          <w:rFonts w:ascii="Arial" w:hAnsi="Arial" w:cs="Arial"/>
                          <w:b w:val="0"/>
                          <w:color w:val="auto"/>
                        </w:rPr>
                        <w:t>Le club</w:t>
                      </w:r>
                    </w:p>
                  </w:txbxContent>
                </v:textbox>
                <w10:wrap type="square"/>
              </v:shape>
            </w:pict>
          </mc:Fallback>
        </mc:AlternateContent>
      </w:r>
    </w:p>
    <w:p w14:paraId="65E3183E" w14:textId="77777777" w:rsidR="00B85193" w:rsidRDefault="00B85193" w:rsidP="002F4B3C"/>
    <w:p w14:paraId="5425F89C" w14:textId="77777777" w:rsidR="00B85193" w:rsidRDefault="00992C09" w:rsidP="002F4B3C">
      <w:r>
        <w:rPr>
          <w:noProof/>
          <w:lang w:eastAsia="fr-FR"/>
        </w:rPr>
        <mc:AlternateContent>
          <mc:Choice Requires="wps">
            <w:drawing>
              <wp:anchor distT="45720" distB="45720" distL="114300" distR="114300" simplePos="0" relativeHeight="251684864" behindDoc="0" locked="0" layoutInCell="1" allowOverlap="1" wp14:anchorId="67035739" wp14:editId="06361415">
                <wp:simplePos x="0" y="0"/>
                <wp:positionH relativeFrom="column">
                  <wp:posOffset>2350859</wp:posOffset>
                </wp:positionH>
                <wp:positionV relativeFrom="paragraph">
                  <wp:posOffset>54167</wp:posOffset>
                </wp:positionV>
                <wp:extent cx="2566345" cy="1404620"/>
                <wp:effectExtent l="0" t="0" r="5715" b="7620"/>
                <wp:wrapNone/>
                <wp:docPr id="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6345" cy="1404620"/>
                        </a:xfrm>
                        <a:prstGeom prst="rect">
                          <a:avLst/>
                        </a:prstGeom>
                        <a:solidFill>
                          <a:srgbClr val="FFFFFF"/>
                        </a:solidFill>
                        <a:ln w="9525">
                          <a:noFill/>
                          <a:miter lim="800000"/>
                          <a:headEnd/>
                          <a:tailEnd/>
                        </a:ln>
                      </wps:spPr>
                      <wps:txbx>
                        <w:txbxContent>
                          <w:p w14:paraId="4E42188A" w14:textId="77777777" w:rsidR="00BC0770" w:rsidRPr="00AB2595" w:rsidRDefault="00BC0770">
                            <w:pPr>
                              <w:rPr>
                                <w:rFonts w:asciiTheme="majorHAnsi" w:hAnsiTheme="majorHAnsi" w:cstheme="majorHAnsi"/>
                                <w:b w:val="0"/>
                                <w:color w:val="auto"/>
                              </w:rPr>
                            </w:pPr>
                            <w:r w:rsidRPr="00AB2595">
                              <w:rPr>
                                <w:rFonts w:asciiTheme="majorHAnsi" w:hAnsiTheme="majorHAnsi" w:cstheme="majorHAnsi"/>
                                <w:b w:val="0"/>
                                <w:color w:val="auto"/>
                              </w:rPr>
                              <w:t>Adhésions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F6D0A4" id="_x0000_s1033" type="#_x0000_t202" style="position:absolute;margin-left:185.1pt;margin-top:4.25pt;width:202.05pt;height:110.6pt;z-index:251684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" stroked="f">
                <v:textbox style="mso-fit-shape-to-text:t">
                  <w:txbxContent>
                    <w:p w:rsidR="00BC0770" w:rsidRPr="00AB2595" w:rsidRDefault="00BC0770">
                      <w:pPr>
                        <w:rPr>
                          <w:rFonts w:asciiTheme="majorHAnsi" w:hAnsiTheme="majorHAnsi" w:cstheme="majorHAnsi"/>
                          <w:b w:val="0"/>
                          <w:color w:val="auto"/>
                        </w:rPr>
                      </w:pPr>
                      <w:r w:rsidRPr="00AB2595">
                        <w:rPr>
                          <w:rFonts w:asciiTheme="majorHAnsi" w:hAnsiTheme="majorHAnsi" w:cstheme="majorHAnsi"/>
                          <w:b w:val="0"/>
                          <w:color w:val="auto"/>
                        </w:rPr>
                        <w:t>Adhésions</w:t>
                      </w:r>
                    </w:p>
                  </w:txbxContent>
                </v:textbox>
              </v:shape>
            </w:pict>
          </mc:Fallback>
        </mc:AlternateContent>
      </w:r>
    </w:p>
    <w:p w14:paraId="4FBF5CB3" w14:textId="77777777" w:rsidR="00B85193" w:rsidRDefault="00B85193" w:rsidP="002F4B3C"/>
    <w:p w14:paraId="7B542BAC" w14:textId="77777777" w:rsidR="00B85193" w:rsidRDefault="00992C09" w:rsidP="002F4B3C">
      <w:r>
        <w:rPr>
          <w:noProof/>
          <w:lang w:eastAsia="fr-FR"/>
        </w:rPr>
        <mc:AlternateContent>
          <mc:Choice Requires="wps">
            <w:drawing>
              <wp:anchor distT="45720" distB="45720" distL="114300" distR="114300" simplePos="0" relativeHeight="251686912" behindDoc="0" locked="0" layoutInCell="1" allowOverlap="1" wp14:anchorId="63AD0C18" wp14:editId="00B5E3D7">
                <wp:simplePos x="0" y="0"/>
                <wp:positionH relativeFrom="column">
                  <wp:posOffset>2350770</wp:posOffset>
                </wp:positionH>
                <wp:positionV relativeFrom="paragraph">
                  <wp:posOffset>54610</wp:posOffset>
                </wp:positionV>
                <wp:extent cx="2576830" cy="1404620"/>
                <wp:effectExtent l="0" t="0" r="0" b="7620"/>
                <wp:wrapSquare wrapText="bothSides"/>
                <wp:docPr id="1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6830" cy="1404620"/>
                        </a:xfrm>
                        <a:prstGeom prst="rect">
                          <a:avLst/>
                        </a:prstGeom>
                        <a:solidFill>
                          <a:schemeClr val="accent5">
                            <a:lumMod val="90000"/>
                          </a:schemeClr>
                        </a:solidFill>
                        <a:ln w="9525">
                          <a:noFill/>
                          <a:miter lim="800000"/>
                          <a:headEnd/>
                          <a:tailEnd/>
                        </a:ln>
                      </wps:spPr>
                      <wps:txbx>
                        <w:txbxContent>
                          <w:p w14:paraId="15BF285D" w14:textId="77777777" w:rsidR="00BC0770" w:rsidRPr="00AB2595" w:rsidRDefault="00BC0770">
                            <w:pPr>
                              <w:rPr>
                                <w:rFonts w:ascii="Arial" w:hAnsi="Arial" w:cs="Arial"/>
                                <w:b w:val="0"/>
                                <w:color w:val="auto"/>
                              </w:rPr>
                            </w:pPr>
                            <w:r w:rsidRPr="00AB2595">
                              <w:rPr>
                                <w:rFonts w:ascii="Arial" w:hAnsi="Arial" w:cs="Arial"/>
                                <w:b w:val="0"/>
                                <w:color w:val="auto"/>
                              </w:rPr>
                              <w:t>Inscriptions courses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E7085D" id="_x0000_s1034" type="#_x0000_t202" style="position:absolute;margin-left:185.1pt;margin-top:4.3pt;width:202.9pt;height:110.6pt;z-index:2516869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" fillcolor="#a6c9b5 [2888]" stroked="f">
                <v:textbox style="mso-fit-shape-to-text:t">
                  <w:txbxContent>
                    <w:p w:rsidR="00BC0770" w:rsidRPr="00AB2595" w:rsidRDefault="00BC0770">
                      <w:pPr>
                        <w:rPr>
                          <w:rFonts w:ascii="Arial" w:hAnsi="Arial" w:cs="Arial"/>
                          <w:b w:val="0"/>
                          <w:color w:val="auto"/>
                        </w:rPr>
                      </w:pPr>
                      <w:r w:rsidRPr="00AB2595">
                        <w:rPr>
                          <w:rFonts w:ascii="Arial" w:hAnsi="Arial" w:cs="Arial"/>
                          <w:b w:val="0"/>
                          <w:color w:val="auto"/>
                        </w:rPr>
                        <w:t>Inscriptions courses</w:t>
                      </w:r>
                    </w:p>
                  </w:txbxContent>
                </v:textbox>
                <w10:wrap type="square"/>
              </v:shape>
            </w:pict>
          </mc:Fallback>
        </mc:AlternateContent>
      </w:r>
    </w:p>
    <w:p w14:paraId="671C4DDC" w14:textId="77777777" w:rsidR="00B85193" w:rsidRDefault="00B85193" w:rsidP="002F4B3C"/>
    <w:p w14:paraId="43E3CBCF" w14:textId="77777777" w:rsidR="00B85193" w:rsidRDefault="00992C09" w:rsidP="002F4B3C">
      <w:r>
        <w:rPr>
          <w:noProof/>
          <w:lang w:eastAsia="fr-FR"/>
        </w:rPr>
        <mc:AlternateContent>
          <mc:Choice Requires="wps">
            <w:drawing>
              <wp:anchor distT="45720" distB="45720" distL="114300" distR="114300" simplePos="0" relativeHeight="251688960" behindDoc="0" locked="0" layoutInCell="1" allowOverlap="1" wp14:anchorId="5CF270E4" wp14:editId="5BE1C719">
                <wp:simplePos x="0" y="0"/>
                <wp:positionH relativeFrom="column">
                  <wp:posOffset>2344700</wp:posOffset>
                </wp:positionH>
                <wp:positionV relativeFrom="paragraph">
                  <wp:posOffset>62230</wp:posOffset>
                </wp:positionV>
                <wp:extent cx="2360930" cy="1404620"/>
                <wp:effectExtent l="0" t="0" r="0" b="0"/>
                <wp:wrapSquare wrapText="bothSides"/>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77742E64" w14:textId="77777777" w:rsidR="00BC0770" w:rsidRPr="00AB2595" w:rsidRDefault="00BC0770">
                            <w:pPr>
                              <w:rPr>
                                <w:rFonts w:asciiTheme="majorHAnsi" w:hAnsiTheme="majorHAnsi" w:cstheme="majorHAnsi"/>
                                <w:b w:val="0"/>
                                <w:color w:val="auto"/>
                              </w:rPr>
                            </w:pPr>
                            <w:r w:rsidRPr="00AB2595">
                              <w:rPr>
                                <w:rFonts w:asciiTheme="majorHAnsi" w:hAnsiTheme="majorHAnsi" w:cstheme="majorHAnsi"/>
                                <w:b w:val="0"/>
                                <w:color w:val="auto"/>
                              </w:rPr>
                              <w:t>Ventes/achats de matériels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17645C7" id="_x0000_s1035" type="#_x0000_t202" style="position:absolute;margin-left:184.6pt;margin-top:4.9pt;width:185.9pt;height:110.6pt;z-index:2516889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" stroked="f">
                <v:textbox style="mso-fit-shape-to-text:t">
                  <w:txbxContent>
                    <w:p w:rsidR="00BC0770" w:rsidRPr="00AB2595" w:rsidRDefault="00BC0770">
                      <w:pPr>
                        <w:rPr>
                          <w:rFonts w:asciiTheme="majorHAnsi" w:hAnsiTheme="majorHAnsi" w:cstheme="majorHAnsi"/>
                          <w:b w:val="0"/>
                          <w:color w:val="auto"/>
                        </w:rPr>
                      </w:pPr>
                      <w:r w:rsidRPr="00AB2595">
                        <w:rPr>
                          <w:rFonts w:asciiTheme="majorHAnsi" w:hAnsiTheme="majorHAnsi" w:cstheme="majorHAnsi"/>
                          <w:b w:val="0"/>
                          <w:color w:val="auto"/>
                        </w:rPr>
                        <w:t>Ventes/achats de matériels</w:t>
                      </w:r>
                    </w:p>
                  </w:txbxContent>
                </v:textbox>
                <w10:wrap type="square"/>
              </v:shape>
            </w:pict>
          </mc:Fallback>
        </mc:AlternateContent>
      </w:r>
    </w:p>
    <w:p w14:paraId="150EAAB4" w14:textId="77777777" w:rsidR="00B85193" w:rsidRDefault="00B85193" w:rsidP="002F4B3C"/>
    <w:p w14:paraId="6EB78172" w14:textId="77777777" w:rsidR="00B85193" w:rsidRDefault="00992C09" w:rsidP="002F4B3C">
      <w:r>
        <w:rPr>
          <w:noProof/>
          <w:lang w:eastAsia="fr-FR"/>
        </w:rPr>
        <mc:AlternateContent>
          <mc:Choice Requires="wps">
            <w:drawing>
              <wp:anchor distT="0" distB="0" distL="114300" distR="114300" simplePos="0" relativeHeight="251689984" behindDoc="0" locked="0" layoutInCell="1" allowOverlap="1" wp14:anchorId="7FA00170" wp14:editId="38643374">
                <wp:simplePos x="0" y="0"/>
                <wp:positionH relativeFrom="column">
                  <wp:posOffset>2353310</wp:posOffset>
                </wp:positionH>
                <wp:positionV relativeFrom="paragraph">
                  <wp:posOffset>40640</wp:posOffset>
                </wp:positionV>
                <wp:extent cx="2270234" cy="394138"/>
                <wp:effectExtent l="0" t="0" r="0" b="6350"/>
                <wp:wrapNone/>
                <wp:docPr id="17" name="Zone de texte 17"/>
                <wp:cNvGraphicFramePr/>
                <a:graphic xmlns:a="http://schemas.openxmlformats.org/drawingml/2006/main">
                  <a:graphicData uri="http://schemas.microsoft.com/office/word/2010/wordprocessingShape">
                    <wps:wsp>
                      <wps:cNvSpPr txBox="1"/>
                      <wps:spPr>
                        <a:xfrm>
                          <a:off x="0" y="0"/>
                          <a:ext cx="2270234" cy="394138"/>
                        </a:xfrm>
                        <a:prstGeom prst="rect">
                          <a:avLst/>
                        </a:prstGeom>
                        <a:solidFill>
                          <a:schemeClr val="accent5">
                            <a:lumMod val="90000"/>
                          </a:schemeClr>
                        </a:solidFill>
                        <a:ln w="6350">
                          <a:noFill/>
                        </a:ln>
                      </wps:spPr>
                      <wps:txbx>
                        <w:txbxContent>
                          <w:p w14:paraId="7D778202" w14:textId="77777777" w:rsidR="00BC0770" w:rsidRPr="00AB2595" w:rsidRDefault="00BC0770">
                            <w:pPr>
                              <w:rPr>
                                <w:rFonts w:asciiTheme="majorHAnsi" w:hAnsiTheme="majorHAnsi" w:cstheme="majorHAnsi"/>
                                <w:b w:val="0"/>
                                <w:color w:val="auto"/>
                              </w:rPr>
                            </w:pPr>
                            <w:r w:rsidRPr="00AB2595">
                              <w:rPr>
                                <w:rFonts w:asciiTheme="majorHAnsi" w:hAnsiTheme="majorHAnsi" w:cstheme="majorHAnsi"/>
                                <w:b w:val="0"/>
                                <w:color w:val="auto"/>
                              </w:rPr>
                              <w:t>Nos partenaires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489716" id="Zone de texte 17" o:spid="_x0000_s1036" type="#_x0000_t202" style="position:absolute;margin-left:185.3pt;margin-top:3.2pt;width:178.75pt;height:31.0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" fillcolor="#a6c9b5 [2888]" stroked="f" strokeweight=".5pt">
                <v:textbox>
                  <w:txbxContent>
                    <w:p w:rsidR="00BC0770" w:rsidRPr="00AB2595" w:rsidRDefault="00BC0770">
                      <w:pPr>
                        <w:rPr>
                          <w:rFonts w:asciiTheme="majorHAnsi" w:hAnsiTheme="majorHAnsi" w:cstheme="majorHAnsi"/>
                          <w:b w:val="0"/>
                          <w:color w:val="auto"/>
                        </w:rPr>
                      </w:pPr>
                      <w:r w:rsidRPr="00AB2595">
                        <w:rPr>
                          <w:rFonts w:asciiTheme="majorHAnsi" w:hAnsiTheme="majorHAnsi" w:cstheme="majorHAnsi"/>
                          <w:b w:val="0"/>
                          <w:color w:val="auto"/>
                        </w:rPr>
                        <w:t>Nos partenaires</w:t>
                      </w:r>
                    </w:p>
                  </w:txbxContent>
                </v:textbox>
              </v:shape>
            </w:pict>
          </mc:Fallback>
        </mc:AlternateContent>
      </w:r>
    </w:p>
    <w:p w14:paraId="10EDEC40" w14:textId="77777777" w:rsidR="00B85193" w:rsidRDefault="00B85193" w:rsidP="002F4B3C"/>
    <w:p w14:paraId="128D1437" w14:textId="77777777" w:rsidR="00B85193" w:rsidRDefault="00992C09" w:rsidP="002F4B3C">
      <w:r>
        <w:rPr>
          <w:noProof/>
          <w:lang w:eastAsia="fr-FR"/>
        </w:rPr>
        <mc:AlternateContent>
          <mc:Choice Requires="wps">
            <w:drawing>
              <wp:anchor distT="45720" distB="45720" distL="114300" distR="114300" simplePos="0" relativeHeight="251692032" behindDoc="0" locked="0" layoutInCell="1" allowOverlap="1" wp14:anchorId="7716B617" wp14:editId="3D547F1A">
                <wp:simplePos x="0" y="0"/>
                <wp:positionH relativeFrom="column">
                  <wp:posOffset>2296160</wp:posOffset>
                </wp:positionH>
                <wp:positionV relativeFrom="paragraph">
                  <wp:posOffset>19685</wp:posOffset>
                </wp:positionV>
                <wp:extent cx="2360930" cy="425450"/>
                <wp:effectExtent l="0" t="0" r="3810" b="0"/>
                <wp:wrapNone/>
                <wp:docPr id="1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25450"/>
                        </a:xfrm>
                        <a:prstGeom prst="rect">
                          <a:avLst/>
                        </a:prstGeom>
                        <a:solidFill>
                          <a:schemeClr val="bg1"/>
                        </a:solidFill>
                        <a:ln w="9525">
                          <a:noFill/>
                          <a:miter lim="800000"/>
                          <a:headEnd/>
                          <a:tailEnd/>
                        </a:ln>
                      </wps:spPr>
                      <wps:txbx>
                        <w:txbxContent>
                          <w:p w14:paraId="25FC34B0" w14:textId="77777777" w:rsidR="00BC0770" w:rsidRPr="00AB2595" w:rsidRDefault="00BC0770">
                            <w:pPr>
                              <w:rPr>
                                <w:rFonts w:asciiTheme="majorHAnsi" w:hAnsiTheme="majorHAnsi" w:cstheme="majorHAnsi"/>
                                <w:b w:val="0"/>
                                <w:color w:val="auto"/>
                              </w:rPr>
                            </w:pPr>
                            <w:r w:rsidRPr="00AB2595">
                              <w:rPr>
                                <w:rFonts w:asciiTheme="majorHAnsi" w:hAnsiTheme="majorHAnsi" w:cstheme="majorHAnsi"/>
                                <w:b w:val="0"/>
                                <w:color w:val="auto"/>
                              </w:rPr>
                              <w:t>Galerie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B449622" id="_x0000_s1037" type="#_x0000_t202" style="position:absolute;margin-left:180.8pt;margin-top:1.55pt;width:185.9pt;height:33.5pt;z-index:25169203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" fillcolor="white [3212]" stroked="f">
                <v:textbox>
                  <w:txbxContent>
                    <w:p w:rsidR="00BC0770" w:rsidRPr="00AB2595" w:rsidRDefault="00BC0770">
                      <w:pPr>
                        <w:rPr>
                          <w:rFonts w:asciiTheme="majorHAnsi" w:hAnsiTheme="majorHAnsi" w:cstheme="majorHAnsi"/>
                          <w:b w:val="0"/>
                          <w:color w:val="auto"/>
                        </w:rPr>
                      </w:pPr>
                      <w:r w:rsidRPr="00AB2595">
                        <w:rPr>
                          <w:rFonts w:asciiTheme="majorHAnsi" w:hAnsiTheme="majorHAnsi" w:cstheme="majorHAnsi"/>
                          <w:b w:val="0"/>
                          <w:color w:val="auto"/>
                        </w:rPr>
                        <w:t>Galerie</w:t>
                      </w:r>
                    </w:p>
                  </w:txbxContent>
                </v:textbox>
              </v:shape>
            </w:pict>
          </mc:Fallback>
        </mc:AlternateContent>
      </w:r>
    </w:p>
    <w:p w14:paraId="494D47F7" w14:textId="77777777" w:rsidR="00B85193" w:rsidRDefault="00B85193" w:rsidP="002F4B3C"/>
    <w:p w14:paraId="34CE9B3C" w14:textId="77777777" w:rsidR="00B85193" w:rsidRDefault="00992C09" w:rsidP="002F4B3C">
      <w:r>
        <w:rPr>
          <w:noProof/>
          <w:lang w:eastAsia="fr-FR"/>
        </w:rPr>
        <mc:AlternateContent>
          <mc:Choice Requires="wps">
            <w:drawing>
              <wp:anchor distT="45720" distB="45720" distL="114300" distR="114300" simplePos="0" relativeHeight="251695104" behindDoc="0" locked="0" layoutInCell="1" allowOverlap="1" wp14:anchorId="6D9CCDE7" wp14:editId="3393FF5E">
                <wp:simplePos x="0" y="0"/>
                <wp:positionH relativeFrom="column">
                  <wp:posOffset>520700</wp:posOffset>
                </wp:positionH>
                <wp:positionV relativeFrom="paragraph">
                  <wp:posOffset>76200</wp:posOffset>
                </wp:positionV>
                <wp:extent cx="2360930" cy="1404620"/>
                <wp:effectExtent l="0" t="0" r="3810" b="0"/>
                <wp:wrapSquare wrapText="bothSides"/>
                <wp:docPr id="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accent5">
                            <a:lumMod val="90000"/>
                          </a:schemeClr>
                        </a:solidFill>
                        <a:ln w="9525">
                          <a:noFill/>
                          <a:miter lim="800000"/>
                          <a:headEnd/>
                          <a:tailEnd/>
                        </a:ln>
                      </wps:spPr>
                      <wps:txbx>
                        <w:txbxContent>
                          <w:p w14:paraId="18EAD3C4" w14:textId="77777777" w:rsidR="00992C09" w:rsidRPr="00AB2595" w:rsidRDefault="00992C09">
                            <w:pPr>
                              <w:rPr>
                                <w:rFonts w:asciiTheme="majorHAnsi" w:hAnsiTheme="majorHAnsi" w:cstheme="majorHAnsi"/>
                                <w:b w:val="0"/>
                                <w:color w:val="auto"/>
                              </w:rPr>
                            </w:pPr>
                            <w:r w:rsidRPr="00AB2595">
                              <w:rPr>
                                <w:rFonts w:asciiTheme="majorHAnsi" w:hAnsiTheme="majorHAnsi" w:cstheme="majorHAnsi"/>
                                <w:b w:val="0"/>
                                <w:color w:val="auto"/>
                              </w:rPr>
                              <w:t>Lien groupe Facebook</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C370DC0" id="_x0000_s1038" type="#_x0000_t202" style="position:absolute;margin-left:41pt;margin-top:6pt;width:185.9pt;height:110.6pt;z-index:2516951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" fillcolor="#a6c9b5 [2888]" stroked="f">
                <v:textbox style="mso-fit-shape-to-text:t">
                  <w:txbxContent>
                    <w:p w:rsidR="00992C09" w:rsidRPr="00AB2595" w:rsidRDefault="00992C09">
                      <w:pPr>
                        <w:rPr>
                          <w:rFonts w:asciiTheme="majorHAnsi" w:hAnsiTheme="majorHAnsi" w:cstheme="majorHAnsi"/>
                          <w:b w:val="0"/>
                          <w:color w:val="auto"/>
                        </w:rPr>
                      </w:pPr>
                      <w:r w:rsidRPr="00AB2595">
                        <w:rPr>
                          <w:rFonts w:asciiTheme="majorHAnsi" w:hAnsiTheme="majorHAnsi" w:cstheme="majorHAnsi"/>
                          <w:b w:val="0"/>
                          <w:color w:val="auto"/>
                        </w:rPr>
                        <w:t>Lien groupe Facebook</w:t>
                      </w:r>
                    </w:p>
                  </w:txbxContent>
                </v:textbox>
                <w10:wrap type="square"/>
              </v:shape>
            </w:pict>
          </mc:Fallback>
        </mc:AlternateContent>
      </w:r>
    </w:p>
    <w:p w14:paraId="752611BA" w14:textId="77777777" w:rsidR="00B85193" w:rsidRDefault="00992C09" w:rsidP="002F4B3C">
      <w:r>
        <w:rPr>
          <w:noProof/>
          <w:lang w:eastAsia="fr-FR"/>
        </w:rPr>
        <w:drawing>
          <wp:anchor distT="0" distB="0" distL="114300" distR="114300" simplePos="0" relativeHeight="251693056" behindDoc="0" locked="0" layoutInCell="1" allowOverlap="1" wp14:anchorId="4FB89B14" wp14:editId="7822379D">
            <wp:simplePos x="0" y="0"/>
            <wp:positionH relativeFrom="margin">
              <wp:posOffset>-461010</wp:posOffset>
            </wp:positionH>
            <wp:positionV relativeFrom="paragraph">
              <wp:posOffset>147320</wp:posOffset>
            </wp:positionV>
            <wp:extent cx="7105650" cy="3295650"/>
            <wp:effectExtent l="0" t="0" r="0" b="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7105650" cy="3295650"/>
                    </a:xfrm>
                    <a:prstGeom prst="rect">
                      <a:avLst/>
                    </a:prstGeom>
                  </pic:spPr>
                </pic:pic>
              </a:graphicData>
            </a:graphic>
            <wp14:sizeRelH relativeFrom="margin">
              <wp14:pctWidth>0</wp14:pctWidth>
            </wp14:sizeRelH>
            <wp14:sizeRelV relativeFrom="margin">
              <wp14:pctHeight>0</wp14:pctHeight>
            </wp14:sizeRelV>
          </wp:anchor>
        </w:drawing>
      </w:r>
    </w:p>
    <w:p w14:paraId="508310F8" w14:textId="77777777" w:rsidR="00B85193" w:rsidRDefault="00992C09" w:rsidP="002F4B3C">
      <w:r>
        <w:rPr>
          <w:noProof/>
          <w:lang w:eastAsia="fr-FR"/>
        </w:rPr>
        <mc:AlternateContent>
          <mc:Choice Requires="wps">
            <w:drawing>
              <wp:anchor distT="45720" distB="45720" distL="114300" distR="114300" simplePos="0" relativeHeight="251697152" behindDoc="0" locked="0" layoutInCell="1" allowOverlap="1" wp14:anchorId="53BC6AB6" wp14:editId="7E569883">
                <wp:simplePos x="0" y="0"/>
                <wp:positionH relativeFrom="margin">
                  <wp:posOffset>-403860</wp:posOffset>
                </wp:positionH>
                <wp:positionV relativeFrom="paragraph">
                  <wp:posOffset>297815</wp:posOffset>
                </wp:positionV>
                <wp:extent cx="6915150" cy="228600"/>
                <wp:effectExtent l="0" t="0" r="0" b="0"/>
                <wp:wrapSquare wrapText="bothSides"/>
                <wp:docPr id="2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15150" cy="228600"/>
                        </a:xfrm>
                        <a:prstGeom prst="rect">
                          <a:avLst/>
                        </a:prstGeom>
                        <a:solidFill>
                          <a:srgbClr val="FFFFFF"/>
                        </a:solidFill>
                        <a:ln w="9525">
                          <a:noFill/>
                          <a:miter lim="800000"/>
                          <a:headEnd/>
                          <a:tailEnd/>
                        </a:ln>
                      </wps:spPr>
                      <wps:txbx>
                        <w:txbxContent>
                          <w:p w14:paraId="147E4BA9" w14:textId="77777777" w:rsidR="00992C09" w:rsidRDefault="00992C0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71F035" id="_x0000_s1039" type="#_x0000_t202" style="position:absolute;margin-left:-31.8pt;margin-top:23.45pt;width:544.5pt;height:18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" stroked="f">
                <v:textbox>
                  <w:txbxContent>
                    <w:p w:rsidR="00992C09" w:rsidRDefault="00992C09"/>
                  </w:txbxContent>
                </v:textbox>
                <w10:wrap type="square" anchorx="margin"/>
              </v:shape>
            </w:pict>
          </mc:Fallback>
        </mc:AlternateContent>
      </w:r>
    </w:p>
    <w:p w14:paraId="4F2ED26F" w14:textId="77777777" w:rsidR="00B85193" w:rsidRDefault="00B85193" w:rsidP="002F4B3C"/>
    <w:p w14:paraId="524BCC15" w14:textId="77777777" w:rsidR="00B85193" w:rsidRDefault="00992C09" w:rsidP="002F4B3C">
      <w:r>
        <w:rPr>
          <w:noProof/>
          <w:lang w:eastAsia="fr-FR"/>
        </w:rPr>
        <mc:AlternateContent>
          <mc:Choice Requires="wps">
            <w:drawing>
              <wp:anchor distT="45720" distB="45720" distL="114300" distR="114300" simplePos="0" relativeHeight="251699200" behindDoc="0" locked="0" layoutInCell="1" allowOverlap="1" wp14:anchorId="5B25D5F8" wp14:editId="558E7903">
                <wp:simplePos x="0" y="0"/>
                <wp:positionH relativeFrom="margin">
                  <wp:posOffset>-403860</wp:posOffset>
                </wp:positionH>
                <wp:positionV relativeFrom="paragraph">
                  <wp:posOffset>409575</wp:posOffset>
                </wp:positionV>
                <wp:extent cx="7023735" cy="304800"/>
                <wp:effectExtent l="0" t="0" r="5715" b="0"/>
                <wp:wrapSquare wrapText="bothSides"/>
                <wp:docPr id="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3735" cy="304800"/>
                        </a:xfrm>
                        <a:prstGeom prst="rect">
                          <a:avLst/>
                        </a:prstGeom>
                        <a:solidFill>
                          <a:schemeClr val="bg1"/>
                        </a:solidFill>
                        <a:ln w="9525">
                          <a:noFill/>
                          <a:miter lim="800000"/>
                          <a:headEnd/>
                          <a:tailEnd/>
                        </a:ln>
                      </wps:spPr>
                      <wps:txbx>
                        <w:txbxContent>
                          <w:p w14:paraId="6767424D" w14:textId="77777777" w:rsidR="00992C09" w:rsidRDefault="00992C09" w:rsidP="00992C0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C8DF57" id="_x0000_s1040" type="#_x0000_t202" style="position:absolute;margin-left:-31.8pt;margin-top:32.25pt;width:553.05pt;height:24pt;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" fillcolor="white [3212]" stroked="f">
                <v:textbox>
                  <w:txbxContent>
                    <w:p w:rsidR="00992C09" w:rsidRDefault="00992C09" w:rsidP="00992C09"/>
                  </w:txbxContent>
                </v:textbox>
                <w10:wrap type="square" anchorx="margin"/>
              </v:shape>
            </w:pict>
          </mc:Fallback>
        </mc:AlternateContent>
      </w:r>
    </w:p>
    <w:p w14:paraId="40E120B7" w14:textId="77777777" w:rsidR="00B85193" w:rsidRDefault="00B85193" w:rsidP="002F4B3C"/>
    <w:p w14:paraId="17B0D337" w14:textId="77777777" w:rsidR="00B85193" w:rsidRDefault="00B85193" w:rsidP="002F4B3C"/>
    <w:p w14:paraId="75A3AA70" w14:textId="77777777" w:rsidR="00B85193" w:rsidRDefault="00B85193" w:rsidP="002F4B3C"/>
    <w:p w14:paraId="22CE7324" w14:textId="77777777" w:rsidR="00B85193" w:rsidRDefault="00B85193" w:rsidP="002F4B3C"/>
    <w:p w14:paraId="6523E7A5" w14:textId="77777777" w:rsidR="00B85193" w:rsidRDefault="00B85193" w:rsidP="002F4B3C"/>
    <w:p w14:paraId="2D7A8E4B" w14:textId="77777777" w:rsidR="00B85193" w:rsidRDefault="00B85193" w:rsidP="002F4B3C"/>
    <w:p w14:paraId="51B1958F" w14:textId="77777777" w:rsidR="00B85193" w:rsidRDefault="00B85193" w:rsidP="002F4B3C"/>
    <w:p w14:paraId="24C35F46" w14:textId="77777777" w:rsidR="00B85193" w:rsidRDefault="00B85193" w:rsidP="002F4B3C"/>
    <w:p w14:paraId="762ACF7A" w14:textId="77777777" w:rsidR="00B85193" w:rsidRDefault="00B85193" w:rsidP="002F4B3C"/>
    <w:p w14:paraId="63666D5C" w14:textId="77777777" w:rsidR="00B85193" w:rsidRDefault="00B85193" w:rsidP="002F4B3C"/>
    <w:p w14:paraId="6B7E4DF1" w14:textId="77777777" w:rsidR="00B85193" w:rsidRDefault="00B85193" w:rsidP="002F4B3C"/>
    <w:p w14:paraId="6781097D" w14:textId="77777777" w:rsidR="00B85193" w:rsidRDefault="00B85193" w:rsidP="002F4B3C"/>
    <w:p w14:paraId="5C55F2D3" w14:textId="77777777" w:rsidR="00B85193" w:rsidRDefault="00B85193" w:rsidP="002F4B3C"/>
    <w:p w14:paraId="68517080" w14:textId="77777777" w:rsidR="002F4B3C" w:rsidRDefault="002F4B3C" w:rsidP="002F4B3C"/>
    <w:p w14:paraId="1755D544" w14:textId="77777777" w:rsidR="002F4B3C" w:rsidRDefault="002F4B3C" w:rsidP="002F4B3C"/>
    <w:p w14:paraId="52E3415B" w14:textId="77777777" w:rsidR="002F4B3C" w:rsidRDefault="002F4B3C" w:rsidP="002F4B3C"/>
    <w:p w14:paraId="734F2DFA" w14:textId="77777777" w:rsidR="002F4B3C" w:rsidRDefault="002F4B3C" w:rsidP="002F4B3C">
      <w:r>
        <w:t xml:space="preserve"> </w:t>
      </w:r>
    </w:p>
    <w:p w14:paraId="3FA3BB91" w14:textId="77777777" w:rsidR="002F4B3C" w:rsidRDefault="002F4B3C" w:rsidP="002F4B3C"/>
    <w:p w14:paraId="075F8B50" w14:textId="77777777" w:rsidR="002F4B3C" w:rsidRDefault="002F4B3C" w:rsidP="002F4B3C">
      <w:r>
        <w:t xml:space="preserve">18 </w:t>
      </w:r>
    </w:p>
    <w:p w14:paraId="7770232C" w14:textId="77777777" w:rsidR="002F4B3C" w:rsidRDefault="002F4B3C" w:rsidP="002F4B3C"/>
    <w:p w14:paraId="24024825" w14:textId="77777777" w:rsidR="002F4B3C" w:rsidRDefault="002F4B3C" w:rsidP="002F4B3C">
      <w:r>
        <w:t xml:space="preserve">Fonctionnalités </w:t>
      </w:r>
    </w:p>
    <w:p w14:paraId="06968258" w14:textId="77777777" w:rsidR="002F4B3C" w:rsidRDefault="002F4B3C" w:rsidP="002F4B3C"/>
    <w:p w14:paraId="571327B5" w14:textId="77777777" w:rsidR="002F4B3C" w:rsidRDefault="002F4B3C" w:rsidP="002F4B3C">
      <w:r>
        <w:t xml:space="preserve"> </w:t>
      </w:r>
    </w:p>
    <w:p w14:paraId="14E73E5F" w14:textId="77777777" w:rsidR="002F4B3C" w:rsidRDefault="002F4B3C" w:rsidP="002F4B3C"/>
    <w:p w14:paraId="06508068" w14:textId="77777777" w:rsidR="002F4B3C" w:rsidRDefault="002F4B3C" w:rsidP="002F4B3C">
      <w:r>
        <w:t xml:space="preserve">Exemple : </w:t>
      </w:r>
    </w:p>
    <w:p w14:paraId="595ACA9B" w14:textId="77777777" w:rsidR="002F4B3C" w:rsidRDefault="002F4B3C" w:rsidP="002F4B3C"/>
    <w:p w14:paraId="0B1B7853" w14:textId="77777777" w:rsidR="002F4B3C" w:rsidRDefault="00FC2A3C" w:rsidP="002F4B3C">
      <w:r>
        <w:t>Formulaire de</w:t>
      </w:r>
      <w:r w:rsidR="002F4B3C">
        <w:t xml:space="preserve"> calendrier………………………………………………. Interface (HTML / CSS) </w:t>
      </w:r>
    </w:p>
    <w:p w14:paraId="37E3BDBA" w14:textId="77777777" w:rsidR="002F4B3C" w:rsidRDefault="00FC2A3C" w:rsidP="002F4B3C">
      <w:r>
        <w:t>Comptage de vues.</w:t>
      </w:r>
    </w:p>
    <w:p w14:paraId="36F25D8A" w14:textId="77777777" w:rsidR="002F4B3C" w:rsidRDefault="002F4B3C" w:rsidP="002F4B3C"/>
    <w:p w14:paraId="0AFB503A" w14:textId="77777777" w:rsidR="002F4B3C" w:rsidRDefault="002F4B3C" w:rsidP="002F4B3C"/>
    <w:p w14:paraId="6641736C" w14:textId="77777777" w:rsidR="002F4B3C" w:rsidRDefault="002F4B3C" w:rsidP="002F4B3C">
      <w:r>
        <w:t xml:space="preserve"> </w:t>
      </w:r>
    </w:p>
    <w:p w14:paraId="77F5D278" w14:textId="77777777" w:rsidR="002F4B3C" w:rsidRDefault="002F4B3C" w:rsidP="002F4B3C"/>
    <w:p w14:paraId="2C983670" w14:textId="77777777" w:rsidR="002F4B3C" w:rsidRDefault="002F4B3C" w:rsidP="002F4B3C">
      <w:r>
        <w:t xml:space="preserve"> </w:t>
      </w:r>
    </w:p>
    <w:p w14:paraId="666D2F71" w14:textId="77777777" w:rsidR="002F4B3C" w:rsidRDefault="002F4B3C" w:rsidP="002F4B3C"/>
    <w:p w14:paraId="05C1EA34" w14:textId="77777777" w:rsidR="002F4B3C" w:rsidRDefault="002F4B3C" w:rsidP="002F4B3C">
      <w:r>
        <w:t xml:space="preserve"> </w:t>
      </w:r>
    </w:p>
    <w:p w14:paraId="7B4292CC" w14:textId="77777777" w:rsidR="002F4B3C" w:rsidRDefault="002F4B3C" w:rsidP="002F4B3C"/>
    <w:p w14:paraId="44068802" w14:textId="77777777" w:rsidR="002F4B3C" w:rsidRDefault="002F4B3C" w:rsidP="002F4B3C"/>
    <w:p w14:paraId="499C7DC8" w14:textId="77777777" w:rsidR="002F4B3C" w:rsidRDefault="002F4B3C" w:rsidP="002F4B3C">
      <w:r>
        <w:t xml:space="preserve"> </w:t>
      </w:r>
    </w:p>
    <w:p w14:paraId="13923F52" w14:textId="77777777" w:rsidR="002F4B3C" w:rsidRDefault="002F4B3C" w:rsidP="002F4B3C"/>
    <w:p w14:paraId="6C93E236" w14:textId="77777777" w:rsidR="002F4B3C" w:rsidRDefault="002F4B3C" w:rsidP="002F4B3C">
      <w:r>
        <w:t xml:space="preserve"> </w:t>
      </w:r>
    </w:p>
    <w:p w14:paraId="005A1F04" w14:textId="77777777" w:rsidR="002F4B3C" w:rsidRDefault="002F4B3C" w:rsidP="002F4B3C"/>
    <w:p w14:paraId="1C64976D" w14:textId="77777777" w:rsidR="0087605E" w:rsidRPr="00D70D02" w:rsidRDefault="0087605E" w:rsidP="00AB02A7">
      <w:pPr>
        <w:spacing w:after="200"/>
      </w:pPr>
    </w:p>
    <w:sectPr w:rsidR="0087605E" w:rsidRPr="00D70D02" w:rsidSect="000662FE">
      <w:headerReference w:type="default" r:id="rId40"/>
      <w:footerReference w:type="default" r:id="rId41"/>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282C0E" w14:textId="77777777" w:rsidR="006208EF" w:rsidRDefault="006208EF">
      <w:r>
        <w:separator/>
      </w:r>
    </w:p>
    <w:p w14:paraId="642ECAF5" w14:textId="77777777" w:rsidR="006208EF" w:rsidRDefault="006208EF"/>
  </w:endnote>
  <w:endnote w:type="continuationSeparator" w:id="0">
    <w:p w14:paraId="44DF9270" w14:textId="77777777" w:rsidR="006208EF" w:rsidRDefault="006208EF">
      <w:r>
        <w:continuationSeparator/>
      </w:r>
    </w:p>
    <w:p w14:paraId="5001ACFA" w14:textId="77777777" w:rsidR="006208EF" w:rsidRDefault="006208E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oper Black">
    <w:panose1 w:val="0208090404030B020404"/>
    <w:charset w:val="00"/>
    <w:family w:val="roman"/>
    <w:pitch w:val="variable"/>
    <w:sig w:usb0="00000003" w:usb1="00000000" w:usb2="00000000" w:usb3="00000000" w:csb0="00000001" w:csb1="00000000"/>
  </w:font>
  <w:font w:name="Berlin Sans FB Demi">
    <w:panose1 w:val="020E0802020502020306"/>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90194395"/>
      <w:docPartObj>
        <w:docPartGallery w:val="Page Numbers (Bottom of Page)"/>
        <w:docPartUnique/>
      </w:docPartObj>
    </w:sdtPr>
    <w:sdtEndPr>
      <w:rPr>
        <w:noProof/>
      </w:rPr>
    </w:sdtEndPr>
    <w:sdtContent>
      <w:p w14:paraId="535BE6E7" w14:textId="77777777" w:rsidR="00DF2F2F" w:rsidRDefault="00DF2F2F">
        <w:pPr>
          <w:pStyle w:val="Pieddepage"/>
          <w:jc w:val="center"/>
        </w:pPr>
        <w:r>
          <w:rPr>
            <w:lang w:bidi="fr-FR"/>
          </w:rPr>
          <w:fldChar w:fldCharType="begin"/>
        </w:r>
        <w:r>
          <w:rPr>
            <w:lang w:bidi="fr-FR"/>
          </w:rPr>
          <w:instrText xml:space="preserve"> PAGE   \* MERGEFORMAT </w:instrText>
        </w:r>
        <w:r>
          <w:rPr>
            <w:lang w:bidi="fr-FR"/>
          </w:rPr>
          <w:fldChar w:fldCharType="separate"/>
        </w:r>
        <w:r w:rsidR="000F44AA">
          <w:rPr>
            <w:noProof/>
            <w:lang w:bidi="fr-FR"/>
          </w:rPr>
          <w:t>27</w:t>
        </w:r>
        <w:r>
          <w:rPr>
            <w:noProof/>
            <w:lang w:bidi="fr-FR"/>
          </w:rPr>
          <w:fldChar w:fldCharType="end"/>
        </w:r>
      </w:p>
    </w:sdtContent>
  </w:sdt>
  <w:p w14:paraId="07B5FD12" w14:textId="77777777" w:rsidR="00DF2F2F" w:rsidRDefault="00DF2F2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306BEA" w14:textId="77777777" w:rsidR="006208EF" w:rsidRDefault="006208EF">
      <w:r>
        <w:separator/>
      </w:r>
    </w:p>
    <w:p w14:paraId="31A8C820" w14:textId="77777777" w:rsidR="006208EF" w:rsidRDefault="006208EF"/>
  </w:footnote>
  <w:footnote w:type="continuationSeparator" w:id="0">
    <w:p w14:paraId="5DF3B9C4" w14:textId="77777777" w:rsidR="006208EF" w:rsidRDefault="006208EF">
      <w:r>
        <w:continuationSeparator/>
      </w:r>
    </w:p>
    <w:p w14:paraId="6A2A802C" w14:textId="77777777" w:rsidR="006208EF" w:rsidRDefault="006208E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DF2F2F" w14:paraId="0F0C6056" w14:textId="77777777" w:rsidTr="00360494">
      <w:trPr>
        <w:trHeight w:val="978"/>
      </w:trPr>
      <w:tc>
        <w:tcPr>
          <w:tcW w:w="10035" w:type="dxa"/>
          <w:tcBorders>
            <w:top w:val="nil"/>
            <w:left w:val="nil"/>
            <w:bottom w:val="single" w:sz="36" w:space="0" w:color="34ABA2" w:themeColor="accent3"/>
            <w:right w:val="nil"/>
          </w:tcBorders>
        </w:tcPr>
        <w:p w14:paraId="66DB8864" w14:textId="77777777" w:rsidR="00DF2F2F" w:rsidRDefault="00DF2F2F">
          <w:pPr>
            <w:pStyle w:val="En-tte"/>
          </w:pPr>
        </w:p>
      </w:tc>
    </w:tr>
  </w:tbl>
  <w:p w14:paraId="68D88E51" w14:textId="77777777" w:rsidR="00DF2F2F" w:rsidRDefault="00DF2F2F" w:rsidP="00D077E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0" type="#_x0000_t75" alt="🚴" style="width:12pt;height:12pt;visibility:visible;mso-wrap-style:square" o:bullet="t">
        <v:imagedata r:id="rId1" o:title="🚴"/>
      </v:shape>
    </w:pict>
  </w:numPicBullet>
  <w:numPicBullet w:numPicBulletId="1">
    <w:pict>
      <v:shape id="_x0000_i1081" type="#_x0000_t75" alt="📢" style="width:12pt;height:12pt;visibility:visible;mso-wrap-style:square" o:bullet="t">
        <v:imagedata r:id="rId2" o:title="📢"/>
      </v:shape>
    </w:pict>
  </w:numPicBullet>
  <w:abstractNum w:abstractNumId="0" w15:restartNumberingAfterBreak="0">
    <w:nsid w:val="05C20A64"/>
    <w:multiLevelType w:val="hybridMultilevel"/>
    <w:tmpl w:val="A6E2A62A"/>
    <w:lvl w:ilvl="0" w:tplc="0D6A051E">
      <w:numFmt w:val="bullet"/>
      <w:lvlText w:val="–"/>
      <w:lvlJc w:val="left"/>
      <w:pPr>
        <w:ind w:left="480" w:hanging="360"/>
      </w:pPr>
      <w:rPr>
        <w:rFonts w:ascii="Calibri" w:eastAsiaTheme="minorEastAsia" w:hAnsi="Calibri" w:cstheme="minorBidi" w:hint="default"/>
      </w:rPr>
    </w:lvl>
    <w:lvl w:ilvl="1" w:tplc="040C0003" w:tentative="1">
      <w:start w:val="1"/>
      <w:numFmt w:val="bullet"/>
      <w:lvlText w:val="o"/>
      <w:lvlJc w:val="left"/>
      <w:pPr>
        <w:ind w:left="1200" w:hanging="360"/>
      </w:pPr>
      <w:rPr>
        <w:rFonts w:ascii="Courier New" w:hAnsi="Courier New" w:cs="Courier New" w:hint="default"/>
      </w:rPr>
    </w:lvl>
    <w:lvl w:ilvl="2" w:tplc="040C0005" w:tentative="1">
      <w:start w:val="1"/>
      <w:numFmt w:val="bullet"/>
      <w:lvlText w:val=""/>
      <w:lvlJc w:val="left"/>
      <w:pPr>
        <w:ind w:left="1920" w:hanging="360"/>
      </w:pPr>
      <w:rPr>
        <w:rFonts w:ascii="Wingdings" w:hAnsi="Wingdings" w:hint="default"/>
      </w:rPr>
    </w:lvl>
    <w:lvl w:ilvl="3" w:tplc="040C0001" w:tentative="1">
      <w:start w:val="1"/>
      <w:numFmt w:val="bullet"/>
      <w:lvlText w:val=""/>
      <w:lvlJc w:val="left"/>
      <w:pPr>
        <w:ind w:left="2640" w:hanging="360"/>
      </w:pPr>
      <w:rPr>
        <w:rFonts w:ascii="Symbol" w:hAnsi="Symbol" w:hint="default"/>
      </w:rPr>
    </w:lvl>
    <w:lvl w:ilvl="4" w:tplc="040C0003" w:tentative="1">
      <w:start w:val="1"/>
      <w:numFmt w:val="bullet"/>
      <w:lvlText w:val="o"/>
      <w:lvlJc w:val="left"/>
      <w:pPr>
        <w:ind w:left="3360" w:hanging="360"/>
      </w:pPr>
      <w:rPr>
        <w:rFonts w:ascii="Courier New" w:hAnsi="Courier New" w:cs="Courier New" w:hint="default"/>
      </w:rPr>
    </w:lvl>
    <w:lvl w:ilvl="5" w:tplc="040C0005" w:tentative="1">
      <w:start w:val="1"/>
      <w:numFmt w:val="bullet"/>
      <w:lvlText w:val=""/>
      <w:lvlJc w:val="left"/>
      <w:pPr>
        <w:ind w:left="4080" w:hanging="360"/>
      </w:pPr>
      <w:rPr>
        <w:rFonts w:ascii="Wingdings" w:hAnsi="Wingdings" w:hint="default"/>
      </w:rPr>
    </w:lvl>
    <w:lvl w:ilvl="6" w:tplc="040C0001" w:tentative="1">
      <w:start w:val="1"/>
      <w:numFmt w:val="bullet"/>
      <w:lvlText w:val=""/>
      <w:lvlJc w:val="left"/>
      <w:pPr>
        <w:ind w:left="4800" w:hanging="360"/>
      </w:pPr>
      <w:rPr>
        <w:rFonts w:ascii="Symbol" w:hAnsi="Symbol" w:hint="default"/>
      </w:rPr>
    </w:lvl>
    <w:lvl w:ilvl="7" w:tplc="040C0003" w:tentative="1">
      <w:start w:val="1"/>
      <w:numFmt w:val="bullet"/>
      <w:lvlText w:val="o"/>
      <w:lvlJc w:val="left"/>
      <w:pPr>
        <w:ind w:left="5520" w:hanging="360"/>
      </w:pPr>
      <w:rPr>
        <w:rFonts w:ascii="Courier New" w:hAnsi="Courier New" w:cs="Courier New" w:hint="default"/>
      </w:rPr>
    </w:lvl>
    <w:lvl w:ilvl="8" w:tplc="040C0005" w:tentative="1">
      <w:start w:val="1"/>
      <w:numFmt w:val="bullet"/>
      <w:lvlText w:val=""/>
      <w:lvlJc w:val="left"/>
      <w:pPr>
        <w:ind w:left="6240" w:hanging="360"/>
      </w:pPr>
      <w:rPr>
        <w:rFonts w:ascii="Wingdings" w:hAnsi="Wingdings" w:hint="default"/>
      </w:rPr>
    </w:lvl>
  </w:abstractNum>
  <w:abstractNum w:abstractNumId="1" w15:restartNumberingAfterBreak="0">
    <w:nsid w:val="0E766F9E"/>
    <w:multiLevelType w:val="hybridMultilevel"/>
    <w:tmpl w:val="A524D648"/>
    <w:lvl w:ilvl="0" w:tplc="040C000F">
      <w:start w:val="1"/>
      <w:numFmt w:val="decimal"/>
      <w:lvlText w:val="%1."/>
      <w:lvlJc w:val="left"/>
      <w:pPr>
        <w:ind w:left="780" w:hanging="360"/>
      </w:pPr>
    </w:lvl>
    <w:lvl w:ilvl="1" w:tplc="040C0019" w:tentative="1">
      <w:start w:val="1"/>
      <w:numFmt w:val="lowerLetter"/>
      <w:lvlText w:val="%2."/>
      <w:lvlJc w:val="left"/>
      <w:pPr>
        <w:ind w:left="1500" w:hanging="360"/>
      </w:pPr>
    </w:lvl>
    <w:lvl w:ilvl="2" w:tplc="040C001B" w:tentative="1">
      <w:start w:val="1"/>
      <w:numFmt w:val="lowerRoman"/>
      <w:lvlText w:val="%3."/>
      <w:lvlJc w:val="right"/>
      <w:pPr>
        <w:ind w:left="2220" w:hanging="180"/>
      </w:pPr>
    </w:lvl>
    <w:lvl w:ilvl="3" w:tplc="040C000F" w:tentative="1">
      <w:start w:val="1"/>
      <w:numFmt w:val="decimal"/>
      <w:lvlText w:val="%4."/>
      <w:lvlJc w:val="left"/>
      <w:pPr>
        <w:ind w:left="2940" w:hanging="360"/>
      </w:pPr>
    </w:lvl>
    <w:lvl w:ilvl="4" w:tplc="040C0019" w:tentative="1">
      <w:start w:val="1"/>
      <w:numFmt w:val="lowerLetter"/>
      <w:lvlText w:val="%5."/>
      <w:lvlJc w:val="left"/>
      <w:pPr>
        <w:ind w:left="3660" w:hanging="360"/>
      </w:pPr>
    </w:lvl>
    <w:lvl w:ilvl="5" w:tplc="040C001B" w:tentative="1">
      <w:start w:val="1"/>
      <w:numFmt w:val="lowerRoman"/>
      <w:lvlText w:val="%6."/>
      <w:lvlJc w:val="right"/>
      <w:pPr>
        <w:ind w:left="4380" w:hanging="180"/>
      </w:pPr>
    </w:lvl>
    <w:lvl w:ilvl="6" w:tplc="040C000F" w:tentative="1">
      <w:start w:val="1"/>
      <w:numFmt w:val="decimal"/>
      <w:lvlText w:val="%7."/>
      <w:lvlJc w:val="left"/>
      <w:pPr>
        <w:ind w:left="5100" w:hanging="360"/>
      </w:pPr>
    </w:lvl>
    <w:lvl w:ilvl="7" w:tplc="040C0019" w:tentative="1">
      <w:start w:val="1"/>
      <w:numFmt w:val="lowerLetter"/>
      <w:lvlText w:val="%8."/>
      <w:lvlJc w:val="left"/>
      <w:pPr>
        <w:ind w:left="5820" w:hanging="360"/>
      </w:pPr>
    </w:lvl>
    <w:lvl w:ilvl="8" w:tplc="040C001B" w:tentative="1">
      <w:start w:val="1"/>
      <w:numFmt w:val="lowerRoman"/>
      <w:lvlText w:val="%9."/>
      <w:lvlJc w:val="right"/>
      <w:pPr>
        <w:ind w:left="6540" w:hanging="180"/>
      </w:pPr>
    </w:lvl>
  </w:abstractNum>
  <w:abstractNum w:abstractNumId="2" w15:restartNumberingAfterBreak="0">
    <w:nsid w:val="16200308"/>
    <w:multiLevelType w:val="hybridMultilevel"/>
    <w:tmpl w:val="CCF2E9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A8B0116"/>
    <w:multiLevelType w:val="hybridMultilevel"/>
    <w:tmpl w:val="BD6C687A"/>
    <w:lvl w:ilvl="0" w:tplc="6A18AC94">
      <w:start w:val="1"/>
      <w:numFmt w:val="bullet"/>
      <w:lvlText w:val=""/>
      <w:lvlPicBulletId w:val="1"/>
      <w:lvlJc w:val="left"/>
      <w:pPr>
        <w:tabs>
          <w:tab w:val="num" w:pos="720"/>
        </w:tabs>
        <w:ind w:left="720" w:hanging="360"/>
      </w:pPr>
      <w:rPr>
        <w:rFonts w:ascii="Symbol" w:hAnsi="Symbol" w:hint="default"/>
      </w:rPr>
    </w:lvl>
    <w:lvl w:ilvl="1" w:tplc="552ABB48" w:tentative="1">
      <w:start w:val="1"/>
      <w:numFmt w:val="bullet"/>
      <w:lvlText w:val=""/>
      <w:lvlJc w:val="left"/>
      <w:pPr>
        <w:tabs>
          <w:tab w:val="num" w:pos="1440"/>
        </w:tabs>
        <w:ind w:left="1440" w:hanging="360"/>
      </w:pPr>
      <w:rPr>
        <w:rFonts w:ascii="Symbol" w:hAnsi="Symbol" w:hint="default"/>
      </w:rPr>
    </w:lvl>
    <w:lvl w:ilvl="2" w:tplc="47005648" w:tentative="1">
      <w:start w:val="1"/>
      <w:numFmt w:val="bullet"/>
      <w:lvlText w:val=""/>
      <w:lvlJc w:val="left"/>
      <w:pPr>
        <w:tabs>
          <w:tab w:val="num" w:pos="2160"/>
        </w:tabs>
        <w:ind w:left="2160" w:hanging="360"/>
      </w:pPr>
      <w:rPr>
        <w:rFonts w:ascii="Symbol" w:hAnsi="Symbol" w:hint="default"/>
      </w:rPr>
    </w:lvl>
    <w:lvl w:ilvl="3" w:tplc="5E58CE5A" w:tentative="1">
      <w:start w:val="1"/>
      <w:numFmt w:val="bullet"/>
      <w:lvlText w:val=""/>
      <w:lvlJc w:val="left"/>
      <w:pPr>
        <w:tabs>
          <w:tab w:val="num" w:pos="2880"/>
        </w:tabs>
        <w:ind w:left="2880" w:hanging="360"/>
      </w:pPr>
      <w:rPr>
        <w:rFonts w:ascii="Symbol" w:hAnsi="Symbol" w:hint="default"/>
      </w:rPr>
    </w:lvl>
    <w:lvl w:ilvl="4" w:tplc="02502962" w:tentative="1">
      <w:start w:val="1"/>
      <w:numFmt w:val="bullet"/>
      <w:lvlText w:val=""/>
      <w:lvlJc w:val="left"/>
      <w:pPr>
        <w:tabs>
          <w:tab w:val="num" w:pos="3600"/>
        </w:tabs>
        <w:ind w:left="3600" w:hanging="360"/>
      </w:pPr>
      <w:rPr>
        <w:rFonts w:ascii="Symbol" w:hAnsi="Symbol" w:hint="default"/>
      </w:rPr>
    </w:lvl>
    <w:lvl w:ilvl="5" w:tplc="1792B814" w:tentative="1">
      <w:start w:val="1"/>
      <w:numFmt w:val="bullet"/>
      <w:lvlText w:val=""/>
      <w:lvlJc w:val="left"/>
      <w:pPr>
        <w:tabs>
          <w:tab w:val="num" w:pos="4320"/>
        </w:tabs>
        <w:ind w:left="4320" w:hanging="360"/>
      </w:pPr>
      <w:rPr>
        <w:rFonts w:ascii="Symbol" w:hAnsi="Symbol" w:hint="default"/>
      </w:rPr>
    </w:lvl>
    <w:lvl w:ilvl="6" w:tplc="8B4C50E6" w:tentative="1">
      <w:start w:val="1"/>
      <w:numFmt w:val="bullet"/>
      <w:lvlText w:val=""/>
      <w:lvlJc w:val="left"/>
      <w:pPr>
        <w:tabs>
          <w:tab w:val="num" w:pos="5040"/>
        </w:tabs>
        <w:ind w:left="5040" w:hanging="360"/>
      </w:pPr>
      <w:rPr>
        <w:rFonts w:ascii="Symbol" w:hAnsi="Symbol" w:hint="default"/>
      </w:rPr>
    </w:lvl>
    <w:lvl w:ilvl="7" w:tplc="E188B9F4" w:tentative="1">
      <w:start w:val="1"/>
      <w:numFmt w:val="bullet"/>
      <w:lvlText w:val=""/>
      <w:lvlJc w:val="left"/>
      <w:pPr>
        <w:tabs>
          <w:tab w:val="num" w:pos="5760"/>
        </w:tabs>
        <w:ind w:left="5760" w:hanging="360"/>
      </w:pPr>
      <w:rPr>
        <w:rFonts w:ascii="Symbol" w:hAnsi="Symbol" w:hint="default"/>
      </w:rPr>
    </w:lvl>
    <w:lvl w:ilvl="8" w:tplc="7370EBE2"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509D4DAF"/>
    <w:multiLevelType w:val="hybridMultilevel"/>
    <w:tmpl w:val="D14E246E"/>
    <w:lvl w:ilvl="0" w:tplc="040C0001">
      <w:start w:val="1"/>
      <w:numFmt w:val="bullet"/>
      <w:lvlText w:val=""/>
      <w:lvlJc w:val="left"/>
      <w:pPr>
        <w:ind w:left="787" w:hanging="360"/>
      </w:pPr>
      <w:rPr>
        <w:rFonts w:ascii="Symbol" w:hAnsi="Symbol" w:hint="default"/>
      </w:rPr>
    </w:lvl>
    <w:lvl w:ilvl="1" w:tplc="040C0003" w:tentative="1">
      <w:start w:val="1"/>
      <w:numFmt w:val="bullet"/>
      <w:lvlText w:val="o"/>
      <w:lvlJc w:val="left"/>
      <w:pPr>
        <w:ind w:left="1507" w:hanging="360"/>
      </w:pPr>
      <w:rPr>
        <w:rFonts w:ascii="Courier New" w:hAnsi="Courier New" w:cs="Courier New" w:hint="default"/>
      </w:rPr>
    </w:lvl>
    <w:lvl w:ilvl="2" w:tplc="040C0005" w:tentative="1">
      <w:start w:val="1"/>
      <w:numFmt w:val="bullet"/>
      <w:lvlText w:val=""/>
      <w:lvlJc w:val="left"/>
      <w:pPr>
        <w:ind w:left="2227" w:hanging="360"/>
      </w:pPr>
      <w:rPr>
        <w:rFonts w:ascii="Wingdings" w:hAnsi="Wingdings" w:hint="default"/>
      </w:rPr>
    </w:lvl>
    <w:lvl w:ilvl="3" w:tplc="040C0001" w:tentative="1">
      <w:start w:val="1"/>
      <w:numFmt w:val="bullet"/>
      <w:lvlText w:val=""/>
      <w:lvlJc w:val="left"/>
      <w:pPr>
        <w:ind w:left="2947" w:hanging="360"/>
      </w:pPr>
      <w:rPr>
        <w:rFonts w:ascii="Symbol" w:hAnsi="Symbol" w:hint="default"/>
      </w:rPr>
    </w:lvl>
    <w:lvl w:ilvl="4" w:tplc="040C0003" w:tentative="1">
      <w:start w:val="1"/>
      <w:numFmt w:val="bullet"/>
      <w:lvlText w:val="o"/>
      <w:lvlJc w:val="left"/>
      <w:pPr>
        <w:ind w:left="3667" w:hanging="360"/>
      </w:pPr>
      <w:rPr>
        <w:rFonts w:ascii="Courier New" w:hAnsi="Courier New" w:cs="Courier New" w:hint="default"/>
      </w:rPr>
    </w:lvl>
    <w:lvl w:ilvl="5" w:tplc="040C0005" w:tentative="1">
      <w:start w:val="1"/>
      <w:numFmt w:val="bullet"/>
      <w:lvlText w:val=""/>
      <w:lvlJc w:val="left"/>
      <w:pPr>
        <w:ind w:left="4387" w:hanging="360"/>
      </w:pPr>
      <w:rPr>
        <w:rFonts w:ascii="Wingdings" w:hAnsi="Wingdings" w:hint="default"/>
      </w:rPr>
    </w:lvl>
    <w:lvl w:ilvl="6" w:tplc="040C0001" w:tentative="1">
      <w:start w:val="1"/>
      <w:numFmt w:val="bullet"/>
      <w:lvlText w:val=""/>
      <w:lvlJc w:val="left"/>
      <w:pPr>
        <w:ind w:left="5107" w:hanging="360"/>
      </w:pPr>
      <w:rPr>
        <w:rFonts w:ascii="Symbol" w:hAnsi="Symbol" w:hint="default"/>
      </w:rPr>
    </w:lvl>
    <w:lvl w:ilvl="7" w:tplc="040C0003" w:tentative="1">
      <w:start w:val="1"/>
      <w:numFmt w:val="bullet"/>
      <w:lvlText w:val="o"/>
      <w:lvlJc w:val="left"/>
      <w:pPr>
        <w:ind w:left="5827" w:hanging="360"/>
      </w:pPr>
      <w:rPr>
        <w:rFonts w:ascii="Courier New" w:hAnsi="Courier New" w:cs="Courier New" w:hint="default"/>
      </w:rPr>
    </w:lvl>
    <w:lvl w:ilvl="8" w:tplc="040C0005" w:tentative="1">
      <w:start w:val="1"/>
      <w:numFmt w:val="bullet"/>
      <w:lvlText w:val=""/>
      <w:lvlJc w:val="left"/>
      <w:pPr>
        <w:ind w:left="6547" w:hanging="360"/>
      </w:pPr>
      <w:rPr>
        <w:rFonts w:ascii="Wingdings" w:hAnsi="Wingdings" w:hint="default"/>
      </w:rPr>
    </w:lvl>
  </w:abstractNum>
  <w:abstractNum w:abstractNumId="5" w15:restartNumberingAfterBreak="0">
    <w:nsid w:val="632B4305"/>
    <w:multiLevelType w:val="hybridMultilevel"/>
    <w:tmpl w:val="546C07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799C2803"/>
    <w:multiLevelType w:val="hybridMultilevel"/>
    <w:tmpl w:val="493ACA16"/>
    <w:lvl w:ilvl="0" w:tplc="3F32BD86">
      <w:start w:val="1"/>
      <w:numFmt w:val="bullet"/>
      <w:lvlText w:val=""/>
      <w:lvlPicBulletId w:val="0"/>
      <w:lvlJc w:val="left"/>
      <w:pPr>
        <w:tabs>
          <w:tab w:val="num" w:pos="720"/>
        </w:tabs>
        <w:ind w:left="720" w:hanging="360"/>
      </w:pPr>
      <w:rPr>
        <w:rFonts w:ascii="Symbol" w:hAnsi="Symbol" w:hint="default"/>
      </w:rPr>
    </w:lvl>
    <w:lvl w:ilvl="1" w:tplc="4D9857A0" w:tentative="1">
      <w:start w:val="1"/>
      <w:numFmt w:val="bullet"/>
      <w:lvlText w:val=""/>
      <w:lvlJc w:val="left"/>
      <w:pPr>
        <w:tabs>
          <w:tab w:val="num" w:pos="1440"/>
        </w:tabs>
        <w:ind w:left="1440" w:hanging="360"/>
      </w:pPr>
      <w:rPr>
        <w:rFonts w:ascii="Symbol" w:hAnsi="Symbol" w:hint="default"/>
      </w:rPr>
    </w:lvl>
    <w:lvl w:ilvl="2" w:tplc="E8825DA0" w:tentative="1">
      <w:start w:val="1"/>
      <w:numFmt w:val="bullet"/>
      <w:lvlText w:val=""/>
      <w:lvlJc w:val="left"/>
      <w:pPr>
        <w:tabs>
          <w:tab w:val="num" w:pos="2160"/>
        </w:tabs>
        <w:ind w:left="2160" w:hanging="360"/>
      </w:pPr>
      <w:rPr>
        <w:rFonts w:ascii="Symbol" w:hAnsi="Symbol" w:hint="default"/>
      </w:rPr>
    </w:lvl>
    <w:lvl w:ilvl="3" w:tplc="4BC8AB58" w:tentative="1">
      <w:start w:val="1"/>
      <w:numFmt w:val="bullet"/>
      <w:lvlText w:val=""/>
      <w:lvlJc w:val="left"/>
      <w:pPr>
        <w:tabs>
          <w:tab w:val="num" w:pos="2880"/>
        </w:tabs>
        <w:ind w:left="2880" w:hanging="360"/>
      </w:pPr>
      <w:rPr>
        <w:rFonts w:ascii="Symbol" w:hAnsi="Symbol" w:hint="default"/>
      </w:rPr>
    </w:lvl>
    <w:lvl w:ilvl="4" w:tplc="DC20749E" w:tentative="1">
      <w:start w:val="1"/>
      <w:numFmt w:val="bullet"/>
      <w:lvlText w:val=""/>
      <w:lvlJc w:val="left"/>
      <w:pPr>
        <w:tabs>
          <w:tab w:val="num" w:pos="3600"/>
        </w:tabs>
        <w:ind w:left="3600" w:hanging="360"/>
      </w:pPr>
      <w:rPr>
        <w:rFonts w:ascii="Symbol" w:hAnsi="Symbol" w:hint="default"/>
      </w:rPr>
    </w:lvl>
    <w:lvl w:ilvl="5" w:tplc="5904540A" w:tentative="1">
      <w:start w:val="1"/>
      <w:numFmt w:val="bullet"/>
      <w:lvlText w:val=""/>
      <w:lvlJc w:val="left"/>
      <w:pPr>
        <w:tabs>
          <w:tab w:val="num" w:pos="4320"/>
        </w:tabs>
        <w:ind w:left="4320" w:hanging="360"/>
      </w:pPr>
      <w:rPr>
        <w:rFonts w:ascii="Symbol" w:hAnsi="Symbol" w:hint="default"/>
      </w:rPr>
    </w:lvl>
    <w:lvl w:ilvl="6" w:tplc="60D2C89E" w:tentative="1">
      <w:start w:val="1"/>
      <w:numFmt w:val="bullet"/>
      <w:lvlText w:val=""/>
      <w:lvlJc w:val="left"/>
      <w:pPr>
        <w:tabs>
          <w:tab w:val="num" w:pos="5040"/>
        </w:tabs>
        <w:ind w:left="5040" w:hanging="360"/>
      </w:pPr>
      <w:rPr>
        <w:rFonts w:ascii="Symbol" w:hAnsi="Symbol" w:hint="default"/>
      </w:rPr>
    </w:lvl>
    <w:lvl w:ilvl="7" w:tplc="D06A22EE" w:tentative="1">
      <w:start w:val="1"/>
      <w:numFmt w:val="bullet"/>
      <w:lvlText w:val=""/>
      <w:lvlJc w:val="left"/>
      <w:pPr>
        <w:tabs>
          <w:tab w:val="num" w:pos="5760"/>
        </w:tabs>
        <w:ind w:left="5760" w:hanging="360"/>
      </w:pPr>
      <w:rPr>
        <w:rFonts w:ascii="Symbol" w:hAnsi="Symbol" w:hint="default"/>
      </w:rPr>
    </w:lvl>
    <w:lvl w:ilvl="8" w:tplc="55E83884" w:tentative="1">
      <w:start w:val="1"/>
      <w:numFmt w:val="bullet"/>
      <w:lvlText w:val=""/>
      <w:lvlJc w:val="left"/>
      <w:pPr>
        <w:tabs>
          <w:tab w:val="num" w:pos="6480"/>
        </w:tabs>
        <w:ind w:left="6480" w:hanging="360"/>
      </w:pPr>
      <w:rPr>
        <w:rFonts w:ascii="Symbol" w:hAnsi="Symbol" w:hint="default"/>
      </w:rPr>
    </w:lvl>
  </w:abstractNum>
  <w:num w:numId="1">
    <w:abstractNumId w:val="1"/>
  </w:num>
  <w:num w:numId="2">
    <w:abstractNumId w:val="0"/>
  </w:num>
  <w:num w:numId="3">
    <w:abstractNumId w:val="4"/>
  </w:num>
  <w:num w:numId="4">
    <w:abstractNumId w:val="2"/>
  </w:num>
  <w:num w:numId="5">
    <w:abstractNumId w:val="5"/>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attachedTemplate r:id="rId1"/>
  <w:defaultTabStop w:val="720"/>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4B3C"/>
    <w:rsid w:val="00022A47"/>
    <w:rsid w:val="0002482E"/>
    <w:rsid w:val="00050324"/>
    <w:rsid w:val="000662FE"/>
    <w:rsid w:val="00091253"/>
    <w:rsid w:val="000A0150"/>
    <w:rsid w:val="000B6EA0"/>
    <w:rsid w:val="000E63C9"/>
    <w:rsid w:val="000F44AA"/>
    <w:rsid w:val="00123471"/>
    <w:rsid w:val="00130E9D"/>
    <w:rsid w:val="00150A6D"/>
    <w:rsid w:val="00185B35"/>
    <w:rsid w:val="001967BD"/>
    <w:rsid w:val="001A3029"/>
    <w:rsid w:val="001B51D3"/>
    <w:rsid w:val="001F2BC8"/>
    <w:rsid w:val="001F5F6B"/>
    <w:rsid w:val="00243EBC"/>
    <w:rsid w:val="00246A35"/>
    <w:rsid w:val="00270C80"/>
    <w:rsid w:val="00284348"/>
    <w:rsid w:val="00297493"/>
    <w:rsid w:val="002B074A"/>
    <w:rsid w:val="002C4107"/>
    <w:rsid w:val="002E5164"/>
    <w:rsid w:val="002F4B3C"/>
    <w:rsid w:val="002F51F5"/>
    <w:rsid w:val="002F6693"/>
    <w:rsid w:val="003036AF"/>
    <w:rsid w:val="003064B2"/>
    <w:rsid w:val="00312137"/>
    <w:rsid w:val="00330359"/>
    <w:rsid w:val="0033448F"/>
    <w:rsid w:val="0033762F"/>
    <w:rsid w:val="00354F23"/>
    <w:rsid w:val="00360494"/>
    <w:rsid w:val="0036359E"/>
    <w:rsid w:val="00366C7E"/>
    <w:rsid w:val="0038397B"/>
    <w:rsid w:val="00384EA3"/>
    <w:rsid w:val="003A39A1"/>
    <w:rsid w:val="003C2191"/>
    <w:rsid w:val="003D3863"/>
    <w:rsid w:val="003D3A66"/>
    <w:rsid w:val="003E3315"/>
    <w:rsid w:val="004110DE"/>
    <w:rsid w:val="00414A75"/>
    <w:rsid w:val="00417F96"/>
    <w:rsid w:val="0044085A"/>
    <w:rsid w:val="00480863"/>
    <w:rsid w:val="004B21A5"/>
    <w:rsid w:val="005037F0"/>
    <w:rsid w:val="0051580E"/>
    <w:rsid w:val="00515FEF"/>
    <w:rsid w:val="00516A86"/>
    <w:rsid w:val="005275F6"/>
    <w:rsid w:val="00532541"/>
    <w:rsid w:val="005419C3"/>
    <w:rsid w:val="00572102"/>
    <w:rsid w:val="00574559"/>
    <w:rsid w:val="00594C5C"/>
    <w:rsid w:val="005B757E"/>
    <w:rsid w:val="005F1BB0"/>
    <w:rsid w:val="006208EF"/>
    <w:rsid w:val="00656C4D"/>
    <w:rsid w:val="00673C2E"/>
    <w:rsid w:val="006B0C07"/>
    <w:rsid w:val="006B11EE"/>
    <w:rsid w:val="006E5716"/>
    <w:rsid w:val="006F5CB5"/>
    <w:rsid w:val="007302B3"/>
    <w:rsid w:val="00730733"/>
    <w:rsid w:val="00730E3A"/>
    <w:rsid w:val="00736AAF"/>
    <w:rsid w:val="00765B2A"/>
    <w:rsid w:val="0077275C"/>
    <w:rsid w:val="00783A34"/>
    <w:rsid w:val="007B68E0"/>
    <w:rsid w:val="007C66DF"/>
    <w:rsid w:val="007C6B52"/>
    <w:rsid w:val="007C7704"/>
    <w:rsid w:val="007D16C5"/>
    <w:rsid w:val="008266F1"/>
    <w:rsid w:val="00843E45"/>
    <w:rsid w:val="00855E8E"/>
    <w:rsid w:val="00862FE4"/>
    <w:rsid w:val="0086389A"/>
    <w:rsid w:val="0087605E"/>
    <w:rsid w:val="008957EF"/>
    <w:rsid w:val="008B1FEE"/>
    <w:rsid w:val="008D29EA"/>
    <w:rsid w:val="008E6096"/>
    <w:rsid w:val="008E6F3D"/>
    <w:rsid w:val="00903C32"/>
    <w:rsid w:val="0091275B"/>
    <w:rsid w:val="00916B16"/>
    <w:rsid w:val="009173B9"/>
    <w:rsid w:val="0093335D"/>
    <w:rsid w:val="00933498"/>
    <w:rsid w:val="0093613E"/>
    <w:rsid w:val="00943026"/>
    <w:rsid w:val="0095592D"/>
    <w:rsid w:val="00966B81"/>
    <w:rsid w:val="00977306"/>
    <w:rsid w:val="00992C09"/>
    <w:rsid w:val="009C3357"/>
    <w:rsid w:val="009C60EA"/>
    <w:rsid w:val="009C7720"/>
    <w:rsid w:val="00A23AFA"/>
    <w:rsid w:val="00A31B3E"/>
    <w:rsid w:val="00A444AC"/>
    <w:rsid w:val="00A532F3"/>
    <w:rsid w:val="00A61747"/>
    <w:rsid w:val="00A814D8"/>
    <w:rsid w:val="00A8489E"/>
    <w:rsid w:val="00A85692"/>
    <w:rsid w:val="00AB02A7"/>
    <w:rsid w:val="00AB2595"/>
    <w:rsid w:val="00AB32C2"/>
    <w:rsid w:val="00AC29F3"/>
    <w:rsid w:val="00B15276"/>
    <w:rsid w:val="00B20107"/>
    <w:rsid w:val="00B231E5"/>
    <w:rsid w:val="00B33FDE"/>
    <w:rsid w:val="00B50012"/>
    <w:rsid w:val="00B52CBF"/>
    <w:rsid w:val="00B84215"/>
    <w:rsid w:val="00B85193"/>
    <w:rsid w:val="00BA5090"/>
    <w:rsid w:val="00BB0ECF"/>
    <w:rsid w:val="00BB54E7"/>
    <w:rsid w:val="00BC0770"/>
    <w:rsid w:val="00BE64ED"/>
    <w:rsid w:val="00C02B87"/>
    <w:rsid w:val="00C03502"/>
    <w:rsid w:val="00C4086D"/>
    <w:rsid w:val="00C87790"/>
    <w:rsid w:val="00CA0D74"/>
    <w:rsid w:val="00CA1896"/>
    <w:rsid w:val="00CA3FD5"/>
    <w:rsid w:val="00CB342C"/>
    <w:rsid w:val="00CB39EA"/>
    <w:rsid w:val="00CB5B28"/>
    <w:rsid w:val="00CC53DE"/>
    <w:rsid w:val="00CF5371"/>
    <w:rsid w:val="00D0323A"/>
    <w:rsid w:val="00D0559F"/>
    <w:rsid w:val="00D077E9"/>
    <w:rsid w:val="00D42CB7"/>
    <w:rsid w:val="00D50528"/>
    <w:rsid w:val="00D5413D"/>
    <w:rsid w:val="00D570A9"/>
    <w:rsid w:val="00D67B21"/>
    <w:rsid w:val="00D70D02"/>
    <w:rsid w:val="00D770C7"/>
    <w:rsid w:val="00D86945"/>
    <w:rsid w:val="00D90290"/>
    <w:rsid w:val="00DA0336"/>
    <w:rsid w:val="00DD152F"/>
    <w:rsid w:val="00DE213F"/>
    <w:rsid w:val="00DF027C"/>
    <w:rsid w:val="00DF2F2F"/>
    <w:rsid w:val="00E00A32"/>
    <w:rsid w:val="00E16849"/>
    <w:rsid w:val="00E22139"/>
    <w:rsid w:val="00E22ACD"/>
    <w:rsid w:val="00E620B0"/>
    <w:rsid w:val="00E81B40"/>
    <w:rsid w:val="00EB07A3"/>
    <w:rsid w:val="00ED74FB"/>
    <w:rsid w:val="00EF555B"/>
    <w:rsid w:val="00EF626C"/>
    <w:rsid w:val="00F027BB"/>
    <w:rsid w:val="00F11DCF"/>
    <w:rsid w:val="00F162EA"/>
    <w:rsid w:val="00F250B8"/>
    <w:rsid w:val="00F463D1"/>
    <w:rsid w:val="00F52D27"/>
    <w:rsid w:val="00F83527"/>
    <w:rsid w:val="00FA59BD"/>
    <w:rsid w:val="00FA765C"/>
    <w:rsid w:val="00FB26E1"/>
    <w:rsid w:val="00FC2A3C"/>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9A6839"/>
  <w15:docId w15:val="{7C16DAEB-EE26-4228-8135-3A0C6D271E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Titre1">
    <w:name w:val="heading 1"/>
    <w:basedOn w:val="Normal"/>
    <w:link w:val="Titre1C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Titre2">
    <w:name w:val="heading 2"/>
    <w:basedOn w:val="Normal"/>
    <w:next w:val="Normal"/>
    <w:link w:val="Titre2Car"/>
    <w:uiPriority w:val="4"/>
    <w:qFormat/>
    <w:rsid w:val="00DF027C"/>
    <w:pPr>
      <w:keepNext/>
      <w:spacing w:after="240" w:line="240" w:lineRule="auto"/>
      <w:outlineLvl w:val="1"/>
    </w:pPr>
    <w:rPr>
      <w:rFonts w:eastAsiaTheme="majorEastAsia" w:cstheme="majorBidi"/>
      <w:b w:val="0"/>
      <w:sz w:val="3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D077E9"/>
    <w:rPr>
      <w:rFonts w:asciiTheme="majorHAnsi" w:eastAsiaTheme="majorEastAsia" w:hAnsiTheme="majorHAnsi" w:cstheme="majorBidi"/>
      <w:b/>
      <w:color w:val="061F57" w:themeColor="text2" w:themeShade="BF"/>
      <w:kern w:val="28"/>
      <w:sz w:val="52"/>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DF027C"/>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DF027C"/>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DF027C"/>
    <w:rPr>
      <w:rFonts w:eastAsiaTheme="minorEastAsia"/>
      <w:color w:val="082A75" w:themeColor="text2"/>
      <w:sz w:val="28"/>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Paragraphedeliste">
    <w:name w:val="List Paragraph"/>
    <w:basedOn w:val="Normal"/>
    <w:uiPriority w:val="34"/>
    <w:unhideWhenUsed/>
    <w:qFormat/>
    <w:rsid w:val="00EB07A3"/>
    <w:pPr>
      <w:ind w:left="720"/>
      <w:contextualSpacing/>
    </w:pPr>
  </w:style>
  <w:style w:type="character" w:styleId="Lienhypertexte">
    <w:name w:val="Hyperlink"/>
    <w:basedOn w:val="Policepardfaut"/>
    <w:uiPriority w:val="99"/>
    <w:unhideWhenUsed/>
    <w:rsid w:val="005419C3"/>
    <w:rPr>
      <w:color w:val="3592C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2376546">
      <w:bodyDiv w:val="1"/>
      <w:marLeft w:val="0"/>
      <w:marRight w:val="0"/>
      <w:marTop w:val="0"/>
      <w:marBottom w:val="0"/>
      <w:divBdr>
        <w:top w:val="none" w:sz="0" w:space="0" w:color="auto"/>
        <w:left w:val="none" w:sz="0" w:space="0" w:color="auto"/>
        <w:bottom w:val="none" w:sz="0" w:space="0" w:color="auto"/>
        <w:right w:val="none" w:sz="0" w:space="0" w:color="auto"/>
      </w:divBdr>
    </w:div>
    <w:div w:id="808981161">
      <w:bodyDiv w:val="1"/>
      <w:marLeft w:val="0"/>
      <w:marRight w:val="0"/>
      <w:marTop w:val="0"/>
      <w:marBottom w:val="0"/>
      <w:divBdr>
        <w:top w:val="none" w:sz="0" w:space="0" w:color="auto"/>
        <w:left w:val="none" w:sz="0" w:space="0" w:color="auto"/>
        <w:bottom w:val="none" w:sz="0" w:space="0" w:color="auto"/>
        <w:right w:val="none" w:sz="0" w:space="0" w:color="auto"/>
      </w:divBdr>
      <w:divsChild>
        <w:div w:id="1126973668">
          <w:marLeft w:val="120"/>
          <w:marRight w:val="120"/>
          <w:marTop w:val="120"/>
          <w:marBottom w:val="120"/>
          <w:divBdr>
            <w:top w:val="none" w:sz="0" w:space="0" w:color="auto"/>
            <w:left w:val="none" w:sz="0" w:space="0" w:color="auto"/>
            <w:bottom w:val="none" w:sz="0" w:space="0" w:color="auto"/>
            <w:right w:val="none" w:sz="0" w:space="0" w:color="auto"/>
          </w:divBdr>
          <w:divsChild>
            <w:div w:id="1898204677">
              <w:marLeft w:val="0"/>
              <w:marRight w:val="0"/>
              <w:marTop w:val="0"/>
              <w:marBottom w:val="240"/>
              <w:divBdr>
                <w:top w:val="none" w:sz="0" w:space="0" w:color="auto"/>
                <w:left w:val="none" w:sz="0" w:space="0" w:color="auto"/>
                <w:bottom w:val="none" w:sz="0" w:space="0" w:color="auto"/>
                <w:right w:val="none" w:sz="0" w:space="0" w:color="auto"/>
              </w:divBdr>
              <w:divsChild>
                <w:div w:id="859127251">
                  <w:marLeft w:val="0"/>
                  <w:marRight w:val="0"/>
                  <w:marTop w:val="0"/>
                  <w:marBottom w:val="0"/>
                  <w:divBdr>
                    <w:top w:val="none" w:sz="0" w:space="0" w:color="auto"/>
                    <w:left w:val="none" w:sz="0" w:space="0" w:color="auto"/>
                    <w:bottom w:val="none" w:sz="0" w:space="0" w:color="auto"/>
                    <w:right w:val="none" w:sz="0" w:space="0" w:color="auto"/>
                  </w:divBdr>
                  <w:divsChild>
                    <w:div w:id="377628539">
                      <w:marLeft w:val="0"/>
                      <w:marRight w:val="0"/>
                      <w:marTop w:val="0"/>
                      <w:marBottom w:val="0"/>
                      <w:divBdr>
                        <w:top w:val="none" w:sz="0" w:space="0" w:color="auto"/>
                        <w:left w:val="none" w:sz="0" w:space="0" w:color="auto"/>
                        <w:bottom w:val="none" w:sz="0" w:space="0" w:color="auto"/>
                        <w:right w:val="none" w:sz="0" w:space="0" w:color="auto"/>
                      </w:divBdr>
                      <w:divsChild>
                        <w:div w:id="1971978441">
                          <w:marLeft w:val="0"/>
                          <w:marRight w:val="0"/>
                          <w:marTop w:val="0"/>
                          <w:marBottom w:val="0"/>
                          <w:divBdr>
                            <w:top w:val="none" w:sz="0" w:space="0" w:color="auto"/>
                            <w:left w:val="none" w:sz="0" w:space="0" w:color="auto"/>
                            <w:bottom w:val="none" w:sz="0" w:space="0" w:color="auto"/>
                            <w:right w:val="none" w:sz="0" w:space="0" w:color="auto"/>
                          </w:divBdr>
                          <w:divsChild>
                            <w:div w:id="1488011548">
                              <w:marLeft w:val="0"/>
                              <w:marRight w:val="0"/>
                              <w:marTop w:val="0"/>
                              <w:marBottom w:val="0"/>
                              <w:divBdr>
                                <w:top w:val="none" w:sz="0" w:space="0" w:color="auto"/>
                                <w:left w:val="none" w:sz="0" w:space="0" w:color="auto"/>
                                <w:bottom w:val="none" w:sz="0" w:space="0" w:color="auto"/>
                                <w:right w:val="none" w:sz="0" w:space="0" w:color="auto"/>
                              </w:divBdr>
                              <w:divsChild>
                                <w:div w:id="408969849">
                                  <w:marLeft w:val="0"/>
                                  <w:marRight w:val="0"/>
                                  <w:marTop w:val="0"/>
                                  <w:marBottom w:val="0"/>
                                  <w:divBdr>
                                    <w:top w:val="none" w:sz="0" w:space="0" w:color="auto"/>
                                    <w:left w:val="none" w:sz="0" w:space="0" w:color="auto"/>
                                    <w:bottom w:val="none" w:sz="0" w:space="0" w:color="auto"/>
                                    <w:right w:val="none" w:sz="0" w:space="0" w:color="auto"/>
                                  </w:divBdr>
                                  <w:divsChild>
                                    <w:div w:id="921840520">
                                      <w:marLeft w:val="0"/>
                                      <w:marRight w:val="0"/>
                                      <w:marTop w:val="0"/>
                                      <w:marBottom w:val="0"/>
                                      <w:divBdr>
                                        <w:top w:val="none" w:sz="0" w:space="0" w:color="auto"/>
                                        <w:left w:val="none" w:sz="0" w:space="0" w:color="auto"/>
                                        <w:bottom w:val="none" w:sz="0" w:space="0" w:color="auto"/>
                                        <w:right w:val="none" w:sz="0" w:space="0" w:color="auto"/>
                                      </w:divBdr>
                                      <w:divsChild>
                                        <w:div w:id="1729573569">
                                          <w:marLeft w:val="0"/>
                                          <w:marRight w:val="0"/>
                                          <w:marTop w:val="0"/>
                                          <w:marBottom w:val="0"/>
                                          <w:divBdr>
                                            <w:top w:val="none" w:sz="0" w:space="0" w:color="auto"/>
                                            <w:left w:val="none" w:sz="0" w:space="0" w:color="auto"/>
                                            <w:bottom w:val="none" w:sz="0" w:space="0" w:color="auto"/>
                                            <w:right w:val="none" w:sz="0" w:space="0" w:color="auto"/>
                                          </w:divBdr>
                                          <w:divsChild>
                                            <w:div w:id="1013186583">
                                              <w:marLeft w:val="0"/>
                                              <w:marRight w:val="0"/>
                                              <w:marTop w:val="0"/>
                                              <w:marBottom w:val="0"/>
                                              <w:divBdr>
                                                <w:top w:val="none" w:sz="0" w:space="0" w:color="auto"/>
                                                <w:left w:val="none" w:sz="0" w:space="0" w:color="auto"/>
                                                <w:bottom w:val="none" w:sz="0" w:space="0" w:color="auto"/>
                                                <w:right w:val="none" w:sz="0" w:space="0" w:color="auto"/>
                                              </w:divBdr>
                                              <w:divsChild>
                                                <w:div w:id="671493915">
                                                  <w:marLeft w:val="0"/>
                                                  <w:marRight w:val="0"/>
                                                  <w:marTop w:val="0"/>
                                                  <w:marBottom w:val="0"/>
                                                  <w:divBdr>
                                                    <w:top w:val="none" w:sz="0" w:space="0" w:color="auto"/>
                                                    <w:left w:val="none" w:sz="0" w:space="0" w:color="auto"/>
                                                    <w:bottom w:val="none" w:sz="0" w:space="0" w:color="auto"/>
                                                    <w:right w:val="none" w:sz="0" w:space="0" w:color="auto"/>
                                                  </w:divBdr>
                                                  <w:divsChild>
                                                    <w:div w:id="797845464">
                                                      <w:marLeft w:val="0"/>
                                                      <w:marRight w:val="0"/>
                                                      <w:marTop w:val="0"/>
                                                      <w:marBottom w:val="0"/>
                                                      <w:divBdr>
                                                        <w:top w:val="none" w:sz="0" w:space="0" w:color="auto"/>
                                                        <w:left w:val="none" w:sz="0" w:space="0" w:color="auto"/>
                                                        <w:bottom w:val="none" w:sz="0" w:space="0" w:color="auto"/>
                                                        <w:right w:val="none" w:sz="0" w:space="0" w:color="auto"/>
                                                      </w:divBdr>
                                                      <w:divsChild>
                                                        <w:div w:id="529879457">
                                                          <w:marLeft w:val="0"/>
                                                          <w:marRight w:val="0"/>
                                                          <w:marTop w:val="0"/>
                                                          <w:marBottom w:val="0"/>
                                                          <w:divBdr>
                                                            <w:top w:val="none" w:sz="0" w:space="0" w:color="auto"/>
                                                            <w:left w:val="none" w:sz="0" w:space="0" w:color="auto"/>
                                                            <w:bottom w:val="none" w:sz="0" w:space="0" w:color="auto"/>
                                                            <w:right w:val="none" w:sz="0" w:space="0" w:color="auto"/>
                                                          </w:divBdr>
                                                          <w:divsChild>
                                                            <w:div w:id="1489588200">
                                                              <w:marLeft w:val="0"/>
                                                              <w:marRight w:val="0"/>
                                                              <w:marTop w:val="0"/>
                                                              <w:marBottom w:val="0"/>
                                                              <w:divBdr>
                                                                <w:top w:val="none" w:sz="0" w:space="0" w:color="auto"/>
                                                                <w:left w:val="none" w:sz="0" w:space="0" w:color="auto"/>
                                                                <w:bottom w:val="none" w:sz="0" w:space="0" w:color="auto"/>
                                                                <w:right w:val="none" w:sz="0" w:space="0" w:color="auto"/>
                                                              </w:divBdr>
                                                              <w:divsChild>
                                                                <w:div w:id="745079123">
                                                                  <w:marLeft w:val="0"/>
                                                                  <w:marRight w:val="0"/>
                                                                  <w:marTop w:val="0"/>
                                                                  <w:marBottom w:val="0"/>
                                                                  <w:divBdr>
                                                                    <w:top w:val="none" w:sz="0" w:space="0" w:color="auto"/>
                                                                    <w:left w:val="none" w:sz="0" w:space="0" w:color="auto"/>
                                                                    <w:bottom w:val="none" w:sz="0" w:space="0" w:color="auto"/>
                                                                    <w:right w:val="none" w:sz="0" w:space="0" w:color="auto"/>
                                                                  </w:divBdr>
                                                                  <w:divsChild>
                                                                    <w:div w:id="1566791313">
                                                                      <w:marLeft w:val="0"/>
                                                                      <w:marRight w:val="0"/>
                                                                      <w:marTop w:val="0"/>
                                                                      <w:marBottom w:val="0"/>
                                                                      <w:divBdr>
                                                                        <w:top w:val="none" w:sz="0" w:space="0" w:color="auto"/>
                                                                        <w:left w:val="none" w:sz="0" w:space="0" w:color="auto"/>
                                                                        <w:bottom w:val="none" w:sz="0" w:space="0" w:color="auto"/>
                                                                        <w:right w:val="none" w:sz="0" w:space="0" w:color="auto"/>
                                                                      </w:divBdr>
                                                                      <w:divsChild>
                                                                        <w:div w:id="1332903744">
                                                                          <w:marLeft w:val="0"/>
                                                                          <w:marRight w:val="0"/>
                                                                          <w:marTop w:val="0"/>
                                                                          <w:marBottom w:val="0"/>
                                                                          <w:divBdr>
                                                                            <w:top w:val="none" w:sz="0" w:space="0" w:color="auto"/>
                                                                            <w:left w:val="none" w:sz="0" w:space="0" w:color="auto"/>
                                                                            <w:bottom w:val="none" w:sz="0" w:space="0" w:color="auto"/>
                                                                            <w:right w:val="none" w:sz="0" w:space="0" w:color="auto"/>
                                                                          </w:divBdr>
                                                                          <w:divsChild>
                                                                            <w:div w:id="559025058">
                                                                              <w:marLeft w:val="0"/>
                                                                              <w:marRight w:val="0"/>
                                                                              <w:marTop w:val="75"/>
                                                                              <w:marBottom w:val="75"/>
                                                                              <w:divBdr>
                                                                                <w:top w:val="none" w:sz="0" w:space="0" w:color="auto"/>
                                                                                <w:left w:val="none" w:sz="0" w:space="0" w:color="auto"/>
                                                                                <w:bottom w:val="none" w:sz="0" w:space="0" w:color="auto"/>
                                                                                <w:right w:val="none" w:sz="0" w:space="0" w:color="auto"/>
                                                                              </w:divBdr>
                                                                              <w:divsChild>
                                                                                <w:div w:id="1940528806">
                                                                                  <w:marLeft w:val="0"/>
                                                                                  <w:marRight w:val="0"/>
                                                                                  <w:marTop w:val="0"/>
                                                                                  <w:marBottom w:val="0"/>
                                                                                  <w:divBdr>
                                                                                    <w:top w:val="none" w:sz="0" w:space="0" w:color="auto"/>
                                                                                    <w:left w:val="none" w:sz="0" w:space="0" w:color="auto"/>
                                                                                    <w:bottom w:val="none" w:sz="0" w:space="0" w:color="auto"/>
                                                                                    <w:right w:val="none" w:sz="0" w:space="0" w:color="auto"/>
                                                                                  </w:divBdr>
                                                                                  <w:divsChild>
                                                                                    <w:div w:id="905141217">
                                                                                      <w:marLeft w:val="0"/>
                                                                                      <w:marRight w:val="0"/>
                                                                                      <w:marTop w:val="0"/>
                                                                                      <w:marBottom w:val="0"/>
                                                                                      <w:divBdr>
                                                                                        <w:top w:val="none" w:sz="0" w:space="0" w:color="auto"/>
                                                                                        <w:left w:val="none" w:sz="0" w:space="0" w:color="auto"/>
                                                                                        <w:bottom w:val="none" w:sz="0" w:space="0" w:color="auto"/>
                                                                                        <w:right w:val="none" w:sz="0" w:space="0" w:color="auto"/>
                                                                                      </w:divBdr>
                                                                                    </w:div>
                                                                                  </w:divsChild>
                                                                                </w:div>
                                                                                <w:div w:id="242226182">
                                                                                  <w:marLeft w:val="0"/>
                                                                                  <w:marRight w:val="0"/>
                                                                                  <w:marTop w:val="120"/>
                                                                                  <w:marBottom w:val="0"/>
                                                                                  <w:divBdr>
                                                                                    <w:top w:val="none" w:sz="0" w:space="0" w:color="auto"/>
                                                                                    <w:left w:val="none" w:sz="0" w:space="0" w:color="auto"/>
                                                                                    <w:bottom w:val="none" w:sz="0" w:space="0" w:color="auto"/>
                                                                                    <w:right w:val="none" w:sz="0" w:space="0" w:color="auto"/>
                                                                                  </w:divBdr>
                                                                                  <w:divsChild>
                                                                                    <w:div w:id="1199664036">
                                                                                      <w:marLeft w:val="0"/>
                                                                                      <w:marRight w:val="0"/>
                                                                                      <w:marTop w:val="0"/>
                                                                                      <w:marBottom w:val="0"/>
                                                                                      <w:divBdr>
                                                                                        <w:top w:val="none" w:sz="0" w:space="0" w:color="auto"/>
                                                                                        <w:left w:val="none" w:sz="0" w:space="0" w:color="auto"/>
                                                                                        <w:bottom w:val="none" w:sz="0" w:space="0" w:color="auto"/>
                                                                                        <w:right w:val="none" w:sz="0" w:space="0" w:color="auto"/>
                                                                                      </w:divBdr>
                                                                                    </w:div>
                                                                                    <w:div w:id="587466430">
                                                                                      <w:marLeft w:val="0"/>
                                                                                      <w:marRight w:val="0"/>
                                                                                      <w:marTop w:val="0"/>
                                                                                      <w:marBottom w:val="0"/>
                                                                                      <w:divBdr>
                                                                                        <w:top w:val="none" w:sz="0" w:space="0" w:color="auto"/>
                                                                                        <w:left w:val="none" w:sz="0" w:space="0" w:color="auto"/>
                                                                                        <w:bottom w:val="none" w:sz="0" w:space="0" w:color="auto"/>
                                                                                        <w:right w:val="none" w:sz="0" w:space="0" w:color="auto"/>
                                                                                      </w:divBdr>
                                                                                    </w:div>
                                                                                    <w:div w:id="988367442">
                                                                                      <w:marLeft w:val="0"/>
                                                                                      <w:marRight w:val="0"/>
                                                                                      <w:marTop w:val="0"/>
                                                                                      <w:marBottom w:val="0"/>
                                                                                      <w:divBdr>
                                                                                        <w:top w:val="none" w:sz="0" w:space="0" w:color="auto"/>
                                                                                        <w:left w:val="none" w:sz="0" w:space="0" w:color="auto"/>
                                                                                        <w:bottom w:val="none" w:sz="0" w:space="0" w:color="auto"/>
                                                                                        <w:right w:val="none" w:sz="0" w:space="0" w:color="auto"/>
                                                                                      </w:divBdr>
                                                                                    </w:div>
                                                                                    <w:div w:id="1307929938">
                                                                                      <w:marLeft w:val="0"/>
                                                                                      <w:marRight w:val="0"/>
                                                                                      <w:marTop w:val="0"/>
                                                                                      <w:marBottom w:val="0"/>
                                                                                      <w:divBdr>
                                                                                        <w:top w:val="none" w:sz="0" w:space="0" w:color="auto"/>
                                                                                        <w:left w:val="none" w:sz="0" w:space="0" w:color="auto"/>
                                                                                        <w:bottom w:val="none" w:sz="0" w:space="0" w:color="auto"/>
                                                                                        <w:right w:val="none" w:sz="0" w:space="0" w:color="auto"/>
                                                                                      </w:divBdr>
                                                                                    </w:div>
                                                                                  </w:divsChild>
                                                                                </w:div>
                                                                                <w:div w:id="1600873598">
                                                                                  <w:marLeft w:val="0"/>
                                                                                  <w:marRight w:val="0"/>
                                                                                  <w:marTop w:val="120"/>
                                                                                  <w:marBottom w:val="0"/>
                                                                                  <w:divBdr>
                                                                                    <w:top w:val="none" w:sz="0" w:space="0" w:color="auto"/>
                                                                                    <w:left w:val="none" w:sz="0" w:space="0" w:color="auto"/>
                                                                                    <w:bottom w:val="none" w:sz="0" w:space="0" w:color="auto"/>
                                                                                    <w:right w:val="none" w:sz="0" w:space="0" w:color="auto"/>
                                                                                  </w:divBdr>
                                                                                  <w:divsChild>
                                                                                    <w:div w:id="872619733">
                                                                                      <w:marLeft w:val="0"/>
                                                                                      <w:marRight w:val="0"/>
                                                                                      <w:marTop w:val="0"/>
                                                                                      <w:marBottom w:val="0"/>
                                                                                      <w:divBdr>
                                                                                        <w:top w:val="none" w:sz="0" w:space="0" w:color="auto"/>
                                                                                        <w:left w:val="none" w:sz="0" w:space="0" w:color="auto"/>
                                                                                        <w:bottom w:val="none" w:sz="0" w:space="0" w:color="auto"/>
                                                                                        <w:right w:val="none" w:sz="0" w:space="0" w:color="auto"/>
                                                                                      </w:divBdr>
                                                                                    </w:div>
                                                                                    <w:div w:id="1442338435">
                                                                                      <w:marLeft w:val="0"/>
                                                                                      <w:marRight w:val="0"/>
                                                                                      <w:marTop w:val="0"/>
                                                                                      <w:marBottom w:val="0"/>
                                                                                      <w:divBdr>
                                                                                        <w:top w:val="none" w:sz="0" w:space="0" w:color="auto"/>
                                                                                        <w:left w:val="none" w:sz="0" w:space="0" w:color="auto"/>
                                                                                        <w:bottom w:val="none" w:sz="0" w:space="0" w:color="auto"/>
                                                                                        <w:right w:val="none" w:sz="0" w:space="0" w:color="auto"/>
                                                                                      </w:divBdr>
                                                                                    </w:div>
                                                                                    <w:div w:id="93402125">
                                                                                      <w:marLeft w:val="0"/>
                                                                                      <w:marRight w:val="0"/>
                                                                                      <w:marTop w:val="0"/>
                                                                                      <w:marBottom w:val="0"/>
                                                                                      <w:divBdr>
                                                                                        <w:top w:val="none" w:sz="0" w:space="0" w:color="auto"/>
                                                                                        <w:left w:val="none" w:sz="0" w:space="0" w:color="auto"/>
                                                                                        <w:bottom w:val="none" w:sz="0" w:space="0" w:color="auto"/>
                                                                                        <w:right w:val="none" w:sz="0" w:space="0" w:color="auto"/>
                                                                                      </w:divBdr>
                                                                                    </w:div>
                                                                                    <w:div w:id="1605962064">
                                                                                      <w:marLeft w:val="0"/>
                                                                                      <w:marRight w:val="0"/>
                                                                                      <w:marTop w:val="0"/>
                                                                                      <w:marBottom w:val="0"/>
                                                                                      <w:divBdr>
                                                                                        <w:top w:val="none" w:sz="0" w:space="0" w:color="auto"/>
                                                                                        <w:left w:val="none" w:sz="0" w:space="0" w:color="auto"/>
                                                                                        <w:bottom w:val="none" w:sz="0" w:space="0" w:color="auto"/>
                                                                                        <w:right w:val="none" w:sz="0" w:space="0" w:color="auto"/>
                                                                                      </w:divBdr>
                                                                                    </w:div>
                                                                                  </w:divsChild>
                                                                                </w:div>
                                                                                <w:div w:id="636109824">
                                                                                  <w:marLeft w:val="0"/>
                                                                                  <w:marRight w:val="0"/>
                                                                                  <w:marTop w:val="120"/>
                                                                                  <w:marBottom w:val="0"/>
                                                                                  <w:divBdr>
                                                                                    <w:top w:val="none" w:sz="0" w:space="0" w:color="auto"/>
                                                                                    <w:left w:val="none" w:sz="0" w:space="0" w:color="auto"/>
                                                                                    <w:bottom w:val="none" w:sz="0" w:space="0" w:color="auto"/>
                                                                                    <w:right w:val="none" w:sz="0" w:space="0" w:color="auto"/>
                                                                                  </w:divBdr>
                                                                                  <w:divsChild>
                                                                                    <w:div w:id="1439983464">
                                                                                      <w:marLeft w:val="0"/>
                                                                                      <w:marRight w:val="0"/>
                                                                                      <w:marTop w:val="0"/>
                                                                                      <w:marBottom w:val="0"/>
                                                                                      <w:divBdr>
                                                                                        <w:top w:val="none" w:sz="0" w:space="0" w:color="auto"/>
                                                                                        <w:left w:val="none" w:sz="0" w:space="0" w:color="auto"/>
                                                                                        <w:bottom w:val="none" w:sz="0" w:space="0" w:color="auto"/>
                                                                                        <w:right w:val="none" w:sz="0" w:space="0" w:color="auto"/>
                                                                                      </w:divBdr>
                                                                                    </w:div>
                                                                                  </w:divsChild>
                                                                                </w:div>
                                                                                <w:div w:id="112484276">
                                                                                  <w:marLeft w:val="0"/>
                                                                                  <w:marRight w:val="0"/>
                                                                                  <w:marTop w:val="120"/>
                                                                                  <w:marBottom w:val="0"/>
                                                                                  <w:divBdr>
                                                                                    <w:top w:val="none" w:sz="0" w:space="0" w:color="auto"/>
                                                                                    <w:left w:val="none" w:sz="0" w:space="0" w:color="auto"/>
                                                                                    <w:bottom w:val="none" w:sz="0" w:space="0" w:color="auto"/>
                                                                                    <w:right w:val="none" w:sz="0" w:space="0" w:color="auto"/>
                                                                                  </w:divBdr>
                                                                                  <w:divsChild>
                                                                                    <w:div w:id="1449737931">
                                                                                      <w:marLeft w:val="0"/>
                                                                                      <w:marRight w:val="0"/>
                                                                                      <w:marTop w:val="0"/>
                                                                                      <w:marBottom w:val="0"/>
                                                                                      <w:divBdr>
                                                                                        <w:top w:val="none" w:sz="0" w:space="0" w:color="auto"/>
                                                                                        <w:left w:val="none" w:sz="0" w:space="0" w:color="auto"/>
                                                                                        <w:bottom w:val="none" w:sz="0" w:space="0" w:color="auto"/>
                                                                                        <w:right w:val="none" w:sz="0" w:space="0" w:color="auto"/>
                                                                                      </w:divBdr>
                                                                                    </w:div>
                                                                                  </w:divsChild>
                                                                                </w:div>
                                                                                <w:div w:id="1080563127">
                                                                                  <w:marLeft w:val="0"/>
                                                                                  <w:marRight w:val="0"/>
                                                                                  <w:marTop w:val="120"/>
                                                                                  <w:marBottom w:val="0"/>
                                                                                  <w:divBdr>
                                                                                    <w:top w:val="none" w:sz="0" w:space="0" w:color="auto"/>
                                                                                    <w:left w:val="none" w:sz="0" w:space="0" w:color="auto"/>
                                                                                    <w:bottom w:val="none" w:sz="0" w:space="0" w:color="auto"/>
                                                                                    <w:right w:val="none" w:sz="0" w:space="0" w:color="auto"/>
                                                                                  </w:divBdr>
                                                                                  <w:divsChild>
                                                                                    <w:div w:id="69831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2325002">
                                                              <w:marLeft w:val="0"/>
                                                              <w:marRight w:val="0"/>
                                                              <w:marTop w:val="0"/>
                                                              <w:marBottom w:val="0"/>
                                                              <w:divBdr>
                                                                <w:top w:val="none" w:sz="0" w:space="0" w:color="auto"/>
                                                                <w:left w:val="none" w:sz="0" w:space="0" w:color="auto"/>
                                                                <w:bottom w:val="none" w:sz="0" w:space="0" w:color="auto"/>
                                                                <w:right w:val="none" w:sz="0" w:space="0" w:color="auto"/>
                                                              </w:divBdr>
                                                              <w:divsChild>
                                                                <w:div w:id="670333395">
                                                                  <w:marLeft w:val="0"/>
                                                                  <w:marRight w:val="0"/>
                                                                  <w:marTop w:val="0"/>
                                                                  <w:marBottom w:val="0"/>
                                                                  <w:divBdr>
                                                                    <w:top w:val="none" w:sz="0" w:space="0" w:color="auto"/>
                                                                    <w:left w:val="none" w:sz="0" w:space="0" w:color="auto"/>
                                                                    <w:bottom w:val="none" w:sz="0" w:space="0" w:color="auto"/>
                                                                    <w:right w:val="none" w:sz="0" w:space="0" w:color="auto"/>
                                                                  </w:divBdr>
                                                                  <w:divsChild>
                                                                    <w:div w:id="1920603449">
                                                                      <w:marLeft w:val="0"/>
                                                                      <w:marRight w:val="0"/>
                                                                      <w:marTop w:val="0"/>
                                                                      <w:marBottom w:val="0"/>
                                                                      <w:divBdr>
                                                                        <w:top w:val="none" w:sz="0" w:space="0" w:color="auto"/>
                                                                        <w:left w:val="none" w:sz="0" w:space="0" w:color="auto"/>
                                                                        <w:bottom w:val="none" w:sz="0" w:space="0" w:color="auto"/>
                                                                        <w:right w:val="none" w:sz="0" w:space="0" w:color="auto"/>
                                                                      </w:divBdr>
                                                                      <w:divsChild>
                                                                        <w:div w:id="1919509397">
                                                                          <w:marLeft w:val="0"/>
                                                                          <w:marRight w:val="0"/>
                                                                          <w:marTop w:val="0"/>
                                                                          <w:marBottom w:val="0"/>
                                                                          <w:divBdr>
                                                                            <w:top w:val="none" w:sz="0" w:space="0" w:color="auto"/>
                                                                            <w:left w:val="none" w:sz="0" w:space="0" w:color="auto"/>
                                                                            <w:bottom w:val="none" w:sz="0" w:space="0" w:color="auto"/>
                                                                            <w:right w:val="none" w:sz="0" w:space="0" w:color="auto"/>
                                                                          </w:divBdr>
                                                                          <w:divsChild>
                                                                            <w:div w:id="1012493249">
                                                                              <w:marLeft w:val="0"/>
                                                                              <w:marRight w:val="0"/>
                                                                              <w:marTop w:val="0"/>
                                                                              <w:marBottom w:val="0"/>
                                                                              <w:divBdr>
                                                                                <w:top w:val="none" w:sz="0" w:space="0" w:color="auto"/>
                                                                                <w:left w:val="none" w:sz="0" w:space="0" w:color="auto"/>
                                                                                <w:bottom w:val="none" w:sz="0" w:space="0" w:color="auto"/>
                                                                                <w:right w:val="none" w:sz="0" w:space="0" w:color="auto"/>
                                                                              </w:divBdr>
                                                                              <w:divsChild>
                                                                                <w:div w:id="784665202">
                                                                                  <w:marLeft w:val="0"/>
                                                                                  <w:marRight w:val="0"/>
                                                                                  <w:marTop w:val="0"/>
                                                                                  <w:marBottom w:val="0"/>
                                                                                  <w:divBdr>
                                                                                    <w:top w:val="none" w:sz="0" w:space="0" w:color="auto"/>
                                                                                    <w:left w:val="none" w:sz="0" w:space="0" w:color="auto"/>
                                                                                    <w:bottom w:val="none" w:sz="0" w:space="0" w:color="auto"/>
                                                                                    <w:right w:val="none" w:sz="0" w:space="0" w:color="auto"/>
                                                                                  </w:divBdr>
                                                                                  <w:divsChild>
                                                                                    <w:div w:id="1189224648">
                                                                                      <w:marLeft w:val="240"/>
                                                                                      <w:marRight w:val="240"/>
                                                                                      <w:marTop w:val="0"/>
                                                                                      <w:marBottom w:val="0"/>
                                                                                      <w:divBdr>
                                                                                        <w:top w:val="none" w:sz="0" w:space="0" w:color="auto"/>
                                                                                        <w:left w:val="none" w:sz="0" w:space="0" w:color="auto"/>
                                                                                        <w:bottom w:val="none" w:sz="0" w:space="0" w:color="auto"/>
                                                                                        <w:right w:val="none" w:sz="0" w:space="0" w:color="auto"/>
                                                                                      </w:divBdr>
                                                                                      <w:divsChild>
                                                                                        <w:div w:id="1759517316">
                                                                                          <w:marLeft w:val="0"/>
                                                                                          <w:marRight w:val="0"/>
                                                                                          <w:marTop w:val="0"/>
                                                                                          <w:marBottom w:val="0"/>
                                                                                          <w:divBdr>
                                                                                            <w:top w:val="none" w:sz="0" w:space="0" w:color="auto"/>
                                                                                            <w:left w:val="none" w:sz="0" w:space="0" w:color="auto"/>
                                                                                            <w:bottom w:val="none" w:sz="0" w:space="0" w:color="auto"/>
                                                                                            <w:right w:val="none" w:sz="0" w:space="0" w:color="auto"/>
                                                                                          </w:divBdr>
                                                                                          <w:divsChild>
                                                                                            <w:div w:id="403455005">
                                                                                              <w:marLeft w:val="0"/>
                                                                                              <w:marRight w:val="0"/>
                                                                                              <w:marTop w:val="0"/>
                                                                                              <w:marBottom w:val="0"/>
                                                                                              <w:divBdr>
                                                                                                <w:top w:val="none" w:sz="0" w:space="0" w:color="auto"/>
                                                                                                <w:left w:val="none" w:sz="0" w:space="0" w:color="auto"/>
                                                                                                <w:bottom w:val="none" w:sz="0" w:space="0" w:color="auto"/>
                                                                                                <w:right w:val="none" w:sz="0" w:space="0" w:color="auto"/>
                                                                                              </w:divBdr>
                                                                                            </w:div>
                                                                                            <w:div w:id="1189222621">
                                                                                              <w:marLeft w:val="0"/>
                                                                                              <w:marRight w:val="0"/>
                                                                                              <w:marTop w:val="0"/>
                                                                                              <w:marBottom w:val="0"/>
                                                                                              <w:divBdr>
                                                                                                <w:top w:val="none" w:sz="0" w:space="0" w:color="auto"/>
                                                                                                <w:left w:val="none" w:sz="0" w:space="0" w:color="auto"/>
                                                                                                <w:bottom w:val="none" w:sz="0" w:space="0" w:color="auto"/>
                                                                                                <w:right w:val="none" w:sz="0" w:space="0" w:color="auto"/>
                                                                                              </w:divBdr>
                                                                                            </w:div>
                                                                                            <w:div w:id="2060592490">
                                                                                              <w:marLeft w:val="0"/>
                                                                                              <w:marRight w:val="0"/>
                                                                                              <w:marTop w:val="0"/>
                                                                                              <w:marBottom w:val="0"/>
                                                                                              <w:divBdr>
                                                                                                <w:top w:val="none" w:sz="0" w:space="0" w:color="auto"/>
                                                                                                <w:left w:val="none" w:sz="0" w:space="0" w:color="auto"/>
                                                                                                <w:bottom w:val="none" w:sz="0" w:space="0" w:color="auto"/>
                                                                                                <w:right w:val="none" w:sz="0" w:space="0" w:color="auto"/>
                                                                                              </w:divBdr>
                                                                                              <w:divsChild>
                                                                                                <w:div w:id="188023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15906">
                                                                                          <w:marLeft w:val="0"/>
                                                                                          <w:marRight w:val="0"/>
                                                                                          <w:marTop w:val="0"/>
                                                                                          <w:marBottom w:val="0"/>
                                                                                          <w:divBdr>
                                                                                            <w:top w:val="none" w:sz="0" w:space="0" w:color="auto"/>
                                                                                            <w:left w:val="none" w:sz="0" w:space="0" w:color="auto"/>
                                                                                            <w:bottom w:val="none" w:sz="0" w:space="0" w:color="auto"/>
                                                                                            <w:right w:val="none" w:sz="0" w:space="0" w:color="auto"/>
                                                                                          </w:divBdr>
                                                                                          <w:divsChild>
                                                                                            <w:div w:id="1522357280">
                                                                                              <w:marLeft w:val="105"/>
                                                                                              <w:marRight w:val="0"/>
                                                                                              <w:marTop w:val="0"/>
                                                                                              <w:marBottom w:val="0"/>
                                                                                              <w:divBdr>
                                                                                                <w:top w:val="none" w:sz="0" w:space="0" w:color="auto"/>
                                                                                                <w:left w:val="none" w:sz="0" w:space="0" w:color="auto"/>
                                                                                                <w:bottom w:val="none" w:sz="0" w:space="0" w:color="auto"/>
                                                                                                <w:right w:val="none" w:sz="0" w:space="0" w:color="auto"/>
                                                                                              </w:divBdr>
                                                                                              <w:divsChild>
                                                                                                <w:div w:id="12474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5675760">
                                                                                  <w:marLeft w:val="180"/>
                                                                                  <w:marRight w:val="180"/>
                                                                                  <w:marTop w:val="0"/>
                                                                                  <w:marBottom w:val="0"/>
                                                                                  <w:divBdr>
                                                                                    <w:top w:val="none" w:sz="0" w:space="0" w:color="auto"/>
                                                                                    <w:left w:val="none" w:sz="0" w:space="0" w:color="auto"/>
                                                                                    <w:bottom w:val="none" w:sz="0" w:space="0" w:color="auto"/>
                                                                                    <w:right w:val="none" w:sz="0" w:space="0" w:color="auto"/>
                                                                                  </w:divBdr>
                                                                                  <w:divsChild>
                                                                                    <w:div w:id="195047121">
                                                                                      <w:marLeft w:val="-30"/>
                                                                                      <w:marRight w:val="-30"/>
                                                                                      <w:marTop w:val="0"/>
                                                                                      <w:marBottom w:val="0"/>
                                                                                      <w:divBdr>
                                                                                        <w:top w:val="none" w:sz="0" w:space="0" w:color="auto"/>
                                                                                        <w:left w:val="none" w:sz="0" w:space="0" w:color="auto"/>
                                                                                        <w:bottom w:val="none" w:sz="0" w:space="0" w:color="auto"/>
                                                                                        <w:right w:val="none" w:sz="0" w:space="0" w:color="auto"/>
                                                                                      </w:divBdr>
                                                                                      <w:divsChild>
                                                                                        <w:div w:id="1166017745">
                                                                                          <w:marLeft w:val="0"/>
                                                                                          <w:marRight w:val="0"/>
                                                                                          <w:marTop w:val="0"/>
                                                                                          <w:marBottom w:val="0"/>
                                                                                          <w:divBdr>
                                                                                            <w:top w:val="none" w:sz="0" w:space="0" w:color="auto"/>
                                                                                            <w:left w:val="none" w:sz="0" w:space="0" w:color="auto"/>
                                                                                            <w:bottom w:val="none" w:sz="0" w:space="0" w:color="auto"/>
                                                                                            <w:right w:val="none" w:sz="0" w:space="0" w:color="auto"/>
                                                                                          </w:divBdr>
                                                                                          <w:divsChild>
                                                                                            <w:div w:id="537206871">
                                                                                              <w:marLeft w:val="0"/>
                                                                                              <w:marRight w:val="0"/>
                                                                                              <w:marTop w:val="0"/>
                                                                                              <w:marBottom w:val="0"/>
                                                                                              <w:divBdr>
                                                                                                <w:top w:val="single" w:sz="2" w:space="0" w:color="auto"/>
                                                                                                <w:left w:val="single" w:sz="2" w:space="0" w:color="auto"/>
                                                                                                <w:bottom w:val="single" w:sz="2" w:space="0" w:color="auto"/>
                                                                                                <w:right w:val="single" w:sz="2" w:space="0" w:color="auto"/>
                                                                                              </w:divBdr>
                                                                                              <w:divsChild>
                                                                                                <w:div w:id="1989049297">
                                                                                                  <w:marLeft w:val="-60"/>
                                                                                                  <w:marRight w:val="-60"/>
                                                                                                  <w:marTop w:val="0"/>
                                                                                                  <w:marBottom w:val="0"/>
                                                                                                  <w:divBdr>
                                                                                                    <w:top w:val="none" w:sz="0" w:space="0" w:color="auto"/>
                                                                                                    <w:left w:val="none" w:sz="0" w:space="0" w:color="auto"/>
                                                                                                    <w:bottom w:val="none" w:sz="0" w:space="0" w:color="auto"/>
                                                                                                    <w:right w:val="none" w:sz="0" w:space="0" w:color="auto"/>
                                                                                                  </w:divBdr>
                                                                                                  <w:divsChild>
                                                                                                    <w:div w:id="86167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743916">
                                                                                          <w:marLeft w:val="0"/>
                                                                                          <w:marRight w:val="0"/>
                                                                                          <w:marTop w:val="0"/>
                                                                                          <w:marBottom w:val="0"/>
                                                                                          <w:divBdr>
                                                                                            <w:top w:val="none" w:sz="0" w:space="0" w:color="auto"/>
                                                                                            <w:left w:val="none" w:sz="0" w:space="0" w:color="auto"/>
                                                                                            <w:bottom w:val="none" w:sz="0" w:space="0" w:color="auto"/>
                                                                                            <w:right w:val="none" w:sz="0" w:space="0" w:color="auto"/>
                                                                                          </w:divBdr>
                                                                                          <w:divsChild>
                                                                                            <w:div w:id="138108337">
                                                                                              <w:marLeft w:val="0"/>
                                                                                              <w:marRight w:val="0"/>
                                                                                              <w:marTop w:val="0"/>
                                                                                              <w:marBottom w:val="0"/>
                                                                                              <w:divBdr>
                                                                                                <w:top w:val="single" w:sz="2" w:space="0" w:color="auto"/>
                                                                                                <w:left w:val="single" w:sz="2" w:space="0" w:color="auto"/>
                                                                                                <w:bottom w:val="single" w:sz="2" w:space="0" w:color="auto"/>
                                                                                                <w:right w:val="single" w:sz="2" w:space="0" w:color="auto"/>
                                                                                              </w:divBdr>
                                                                                              <w:divsChild>
                                                                                                <w:div w:id="1703241078">
                                                                                                  <w:marLeft w:val="-60"/>
                                                                                                  <w:marRight w:val="-60"/>
                                                                                                  <w:marTop w:val="0"/>
                                                                                                  <w:marBottom w:val="0"/>
                                                                                                  <w:divBdr>
                                                                                                    <w:top w:val="none" w:sz="0" w:space="0" w:color="auto"/>
                                                                                                    <w:left w:val="none" w:sz="0" w:space="0" w:color="auto"/>
                                                                                                    <w:bottom w:val="none" w:sz="0" w:space="0" w:color="auto"/>
                                                                                                    <w:right w:val="none" w:sz="0" w:space="0" w:color="auto"/>
                                                                                                  </w:divBdr>
                                                                                                  <w:divsChild>
                                                                                                    <w:div w:id="1318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520250">
                                                                                          <w:marLeft w:val="0"/>
                                                                                          <w:marRight w:val="0"/>
                                                                                          <w:marTop w:val="0"/>
                                                                                          <w:marBottom w:val="0"/>
                                                                                          <w:divBdr>
                                                                                            <w:top w:val="none" w:sz="0" w:space="0" w:color="auto"/>
                                                                                            <w:left w:val="none" w:sz="0" w:space="0" w:color="auto"/>
                                                                                            <w:bottom w:val="none" w:sz="0" w:space="0" w:color="auto"/>
                                                                                            <w:right w:val="none" w:sz="0" w:space="0" w:color="auto"/>
                                                                                          </w:divBdr>
                                                                                          <w:divsChild>
                                                                                            <w:div w:id="1154956425">
                                                                                              <w:marLeft w:val="0"/>
                                                                                              <w:marRight w:val="0"/>
                                                                                              <w:marTop w:val="0"/>
                                                                                              <w:marBottom w:val="0"/>
                                                                                              <w:divBdr>
                                                                                                <w:top w:val="single" w:sz="2" w:space="0" w:color="auto"/>
                                                                                                <w:left w:val="single" w:sz="2" w:space="0" w:color="auto"/>
                                                                                                <w:bottom w:val="single" w:sz="2" w:space="0" w:color="auto"/>
                                                                                                <w:right w:val="single" w:sz="2" w:space="0" w:color="auto"/>
                                                                                              </w:divBdr>
                                                                                              <w:divsChild>
                                                                                                <w:div w:id="1913739652">
                                                                                                  <w:marLeft w:val="-60"/>
                                                                                                  <w:marRight w:val="-60"/>
                                                                                                  <w:marTop w:val="0"/>
                                                                                                  <w:marBottom w:val="0"/>
                                                                                                  <w:divBdr>
                                                                                                    <w:top w:val="none" w:sz="0" w:space="0" w:color="auto"/>
                                                                                                    <w:left w:val="none" w:sz="0" w:space="0" w:color="auto"/>
                                                                                                    <w:bottom w:val="none" w:sz="0" w:space="0" w:color="auto"/>
                                                                                                    <w:right w:val="none" w:sz="0" w:space="0" w:color="auto"/>
                                                                                                  </w:divBdr>
                                                                                                  <w:divsChild>
                                                                                                    <w:div w:id="199487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41775430">
      <w:bodyDiv w:val="1"/>
      <w:marLeft w:val="0"/>
      <w:marRight w:val="0"/>
      <w:marTop w:val="0"/>
      <w:marBottom w:val="0"/>
      <w:divBdr>
        <w:top w:val="none" w:sz="0" w:space="0" w:color="auto"/>
        <w:left w:val="none" w:sz="0" w:space="0" w:color="auto"/>
        <w:bottom w:val="none" w:sz="0" w:space="0" w:color="auto"/>
        <w:right w:val="none" w:sz="0" w:space="0" w:color="auto"/>
      </w:divBdr>
    </w:div>
    <w:div w:id="1946376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mail.google.com/mail/u/0/h/2oikhheu3s1m/?&amp;cs=wh&amp;v=b&amp;to=bmxbailleulsurtherain@gmail.com" TargetMode="External"/><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6.jpeg"/><Relationship Id="rId32" Type="http://schemas.openxmlformats.org/officeDocument/2006/relationships/hyperlink" Target="mailto:bmxbailleulsurtherain@gmail.com" TargetMode="External"/><Relationship Id="rId37" Type="http://schemas.openxmlformats.org/officeDocument/2006/relationships/image" Target="media/image28.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5.png"/><Relationship Id="rId19" Type="http://schemas.openxmlformats.org/officeDocument/2006/relationships/hyperlink" Target="https://www.google.com/url?q=https%3A%2F%2Fwww.facebook.com%2Fgroups%2F472046553278938&amp;sa=D&amp;sntz=1&amp;usg=AFQjCNEIDyaXTIA0otC0sZ3j8A7VsJn_Lw" TargetMode="External"/><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https://goo.gl/maps/YnjwML6C5yXp9pZb8" TargetMode="External"/><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glossaryDocument" Target="glossary/document.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7.jpeg"/><Relationship Id="rId33" Type="http://schemas.openxmlformats.org/officeDocument/2006/relationships/image" Target="media/image24.png"/><Relationship Id="rId38" Type="http://schemas.openxmlformats.org/officeDocument/2006/relationships/image" Target="media/image29.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lorian\AppData\Roaming\Microsoft\Templates\Rap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FCF9E8090D954FDB9B92C4CEF194D9A1"/>
        <w:category>
          <w:name w:val="Général"/>
          <w:gallery w:val="placeholder"/>
        </w:category>
        <w:types>
          <w:type w:val="bbPlcHdr"/>
        </w:types>
        <w:behaviors>
          <w:behavior w:val="content"/>
        </w:behaviors>
        <w:guid w:val="{D93FA919-B671-4315-A012-9AD910822F5E}"/>
      </w:docPartPr>
      <w:docPartBody>
        <w:p w:rsidR="00BC34B6" w:rsidRDefault="0084514A">
          <w:pPr>
            <w:pStyle w:val="FCF9E8090D954FDB9B92C4CEF194D9A1"/>
          </w:pPr>
          <w:r w:rsidRPr="00DF027C">
            <w:rPr>
              <w:lang w:bidi="fr-FR"/>
            </w:rPr>
            <w:t>Texte du sous-titre ici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oper Black">
    <w:panose1 w:val="0208090404030B020404"/>
    <w:charset w:val="00"/>
    <w:family w:val="roman"/>
    <w:pitch w:val="variable"/>
    <w:sig w:usb0="00000003" w:usb1="00000000" w:usb2="00000000" w:usb3="00000000" w:csb0="00000001" w:csb1="00000000"/>
  </w:font>
  <w:font w:name="Berlin Sans FB Demi">
    <w:panose1 w:val="020E0802020502020306"/>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514A"/>
    <w:rsid w:val="00014617"/>
    <w:rsid w:val="000934D3"/>
    <w:rsid w:val="00115D48"/>
    <w:rsid w:val="002A7950"/>
    <w:rsid w:val="00385146"/>
    <w:rsid w:val="00391824"/>
    <w:rsid w:val="004F639C"/>
    <w:rsid w:val="007B3736"/>
    <w:rsid w:val="0082410F"/>
    <w:rsid w:val="0084514A"/>
    <w:rsid w:val="008D276E"/>
    <w:rsid w:val="00A112A4"/>
    <w:rsid w:val="00A81F2A"/>
    <w:rsid w:val="00AD5AB8"/>
    <w:rsid w:val="00AF5183"/>
    <w:rsid w:val="00B45282"/>
    <w:rsid w:val="00BC34B6"/>
    <w:rsid w:val="00E3500D"/>
    <w:rsid w:val="00FB5F0C"/>
    <w:rsid w:val="00FF367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after="0" w:line="276" w:lineRule="auto"/>
    </w:pPr>
    <w:rPr>
      <w:caps/>
      <w:color w:val="44546A" w:themeColor="text2"/>
      <w:spacing w:val="20"/>
      <w:sz w:val="32"/>
      <w:lang w:eastAsia="en-US"/>
    </w:rPr>
  </w:style>
  <w:style w:type="character" w:customStyle="1" w:styleId="Sous-titreCar">
    <w:name w:val="Sous-titre Car"/>
    <w:basedOn w:val="Policepardfaut"/>
    <w:link w:val="Sous-titre"/>
    <w:uiPriority w:val="2"/>
    <w:rPr>
      <w:caps/>
      <w:color w:val="44546A" w:themeColor="text2"/>
      <w:spacing w:val="20"/>
      <w:sz w:val="32"/>
      <w:lang w:eastAsia="en-US"/>
    </w:rPr>
  </w:style>
  <w:style w:type="paragraph" w:customStyle="1" w:styleId="FCF9E8090D954FDB9B92C4CEF194D9A1">
    <w:name w:val="FCF9E8090D954FDB9B92C4CEF194D9A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2C169A-D8D8-4717-A501-ADDF39739F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Template>
  <TotalTime>0</TotalTime>
  <Pages>31</Pages>
  <Words>2432</Words>
  <Characters>13381</Characters>
  <Application>Microsoft Office Word</Application>
  <DocSecurity>0</DocSecurity>
  <Lines>111</Lines>
  <Paragraphs>31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Florian Chartier</dc:creator>
  <cp:keywords/>
  <cp:lastModifiedBy>vincent Nguyen</cp:lastModifiedBy>
  <cp:revision>3</cp:revision>
  <cp:lastPrinted>2006-08-01T17:47:00Z</cp:lastPrinted>
  <dcterms:created xsi:type="dcterms:W3CDTF">2021-02-02T08:35:00Z</dcterms:created>
  <dcterms:modified xsi:type="dcterms:W3CDTF">2021-02-16T15:06:00Z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