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24"/>
      </w:tblGrid>
      <w:tr w:rsidR="00D077E9" w14:paraId="7FBFE256" w14:textId="77777777" w:rsidTr="002F4B3C">
        <w:trPr>
          <w:trHeight w:val="1894"/>
        </w:trPr>
        <w:tc>
          <w:tcPr>
            <w:tcW w:w="5824" w:type="dxa"/>
            <w:tcBorders>
              <w:top w:val="nil"/>
              <w:left w:val="nil"/>
              <w:bottom w:val="nil"/>
              <w:right w:val="nil"/>
            </w:tcBorders>
          </w:tcPr>
          <w:p w14:paraId="7BE77088" w14:textId="77777777" w:rsidR="00D077E9" w:rsidRDefault="00CA3FD5" w:rsidP="00D70D02">
            <w:bookmarkStart w:id="0" w:name="_Hlk63157164"/>
            <w:bookmarkEnd w:id="0"/>
            <w:r>
              <w:rPr>
                <w:noProof/>
                <w:lang w:eastAsia="fr-FR"/>
              </w:rPr>
              <w:drawing>
                <wp:anchor distT="0" distB="0" distL="114300" distR="114300" simplePos="0" relativeHeight="251665408" behindDoc="1" locked="0" layoutInCell="1" allowOverlap="1" wp14:anchorId="110C4BDC" wp14:editId="1FC6FE7B">
                  <wp:simplePos x="0" y="0"/>
                  <wp:positionH relativeFrom="column">
                    <wp:posOffset>-553417</wp:posOffset>
                  </wp:positionH>
                  <wp:positionV relativeFrom="paragraph">
                    <wp:posOffset>-923290</wp:posOffset>
                  </wp:positionV>
                  <wp:extent cx="7514991" cy="6686228"/>
                  <wp:effectExtent l="0" t="0" r="0" b="63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9070" cy="6707652"/>
                          </a:xfrm>
                          <a:prstGeom prst="rect">
                            <a:avLst/>
                          </a:prstGeom>
                          <a:noFill/>
                        </pic:spPr>
                      </pic:pic>
                    </a:graphicData>
                  </a:graphic>
                  <wp14:sizeRelH relativeFrom="margin">
                    <wp14:pctWidth>0</wp14:pctWidth>
                  </wp14:sizeRelH>
                  <wp14:sizeRelV relativeFrom="margin">
                    <wp14:pctHeight>0</wp14:pctHeight>
                  </wp14:sizeRelV>
                </wp:anchor>
              </w:drawing>
            </w:r>
            <w:r w:rsidR="00D077E9">
              <w:rPr>
                <w:noProof/>
                <w:lang w:eastAsia="fr-FR"/>
              </w:rPr>
              <w:drawing>
                <wp:anchor distT="0" distB="0" distL="114300" distR="114300" simplePos="0" relativeHeight="251658240" behindDoc="1" locked="0" layoutInCell="1" allowOverlap="1" wp14:anchorId="301D7A12" wp14:editId="75E0BFA8">
                  <wp:simplePos x="0" y="0"/>
                  <wp:positionH relativeFrom="column">
                    <wp:posOffset>-746975</wp:posOffset>
                  </wp:positionH>
                  <wp:positionV relativeFrom="page">
                    <wp:posOffset>-12700</wp:posOffset>
                  </wp:positionV>
                  <wp:extent cx="7760970" cy="6684010"/>
                  <wp:effectExtent l="0" t="0" r="0" b="2540"/>
                  <wp:wrapNone/>
                  <wp:docPr id="1" name="Image 1" descr="affichage des rues avec les bâtiments de la ville, le marché et les r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p w14:paraId="78D5010C" w14:textId="77777777" w:rsidR="00D077E9" w:rsidRDefault="00D077E9" w:rsidP="00AB02A7"/>
          <w:p w14:paraId="1E961C14" w14:textId="77777777" w:rsidR="00D077E9" w:rsidRDefault="00D077E9" w:rsidP="00AB02A7"/>
        </w:tc>
      </w:tr>
      <w:tr w:rsidR="00D077E9" w14:paraId="5DE290F4" w14:textId="77777777" w:rsidTr="002F4B3C">
        <w:trPr>
          <w:trHeight w:val="7305"/>
        </w:trPr>
        <w:tc>
          <w:tcPr>
            <w:tcW w:w="5824" w:type="dxa"/>
            <w:tcBorders>
              <w:top w:val="nil"/>
              <w:left w:val="nil"/>
              <w:bottom w:val="nil"/>
              <w:right w:val="nil"/>
            </w:tcBorders>
          </w:tcPr>
          <w:p w14:paraId="7F5AEA7C" w14:textId="77777777" w:rsidR="00D077E9" w:rsidRDefault="0077275C" w:rsidP="00AB02A7">
            <w:pPr>
              <w:rPr>
                <w:noProof/>
              </w:rPr>
            </w:pPr>
            <w:r>
              <w:rPr>
                <w:noProof/>
                <w:lang w:eastAsia="fr-FR"/>
              </w:rPr>
              <mc:AlternateContent>
                <mc:Choice Requires="wps">
                  <w:drawing>
                    <wp:anchor distT="0" distB="0" distL="114300" distR="114300" simplePos="0" relativeHeight="251666432" behindDoc="0" locked="0" layoutInCell="1" allowOverlap="1" wp14:anchorId="4A2575EF" wp14:editId="1A2A2CDD">
                      <wp:simplePos x="0" y="0"/>
                      <wp:positionH relativeFrom="margin">
                        <wp:posOffset>6141</wp:posOffset>
                      </wp:positionH>
                      <wp:positionV relativeFrom="paragraph">
                        <wp:posOffset>4656957</wp:posOffset>
                      </wp:positionV>
                      <wp:extent cx="3698240" cy="2087880"/>
                      <wp:effectExtent l="0" t="0" r="0" b="7620"/>
                      <wp:wrapNone/>
                      <wp:docPr id="8" name="Zone de texte 8"/>
                      <wp:cNvGraphicFramePr/>
                      <a:graphic xmlns:a="http://schemas.openxmlformats.org/drawingml/2006/main">
                        <a:graphicData uri="http://schemas.microsoft.com/office/word/2010/wordprocessingShape">
                          <wps:wsp>
                            <wps:cNvSpPr txBox="1"/>
                            <wps:spPr>
                              <a:xfrm>
                                <a:off x="0" y="0"/>
                                <a:ext cx="3698240" cy="2087880"/>
                              </a:xfrm>
                              <a:prstGeom prst="rect">
                                <a:avLst/>
                              </a:prstGeom>
                              <a:noFill/>
                              <a:ln w="6350">
                                <a:noFill/>
                              </a:ln>
                            </wps:spPr>
                            <wps:txbx>
                              <w:txbxContent>
                                <w:p w14:paraId="57F6D55A" w14:textId="77777777" w:rsidR="00DF2F2F" w:rsidRPr="000662FE" w:rsidRDefault="00DF2F2F" w:rsidP="00CA3FD5">
                                  <w:pPr>
                                    <w:pStyle w:val="Titre"/>
                                    <w:rPr>
                                      <w:rFonts w:ascii="Cooper Black" w:hAnsi="Cooper Black"/>
                                      <w:b w:val="0"/>
                                      <w:i/>
                                      <w:color w:val="FFFFFF" w:themeColor="background1"/>
                                      <w:sz w:val="52"/>
                                      <w:lang w:bidi="fr-FR"/>
                                    </w:rPr>
                                  </w:pPr>
                                  <w:r w:rsidRPr="000662FE">
                                    <w:rPr>
                                      <w:rFonts w:ascii="Cooper Black" w:hAnsi="Cooper Black"/>
                                      <w:b w:val="0"/>
                                      <w:i/>
                                      <w:color w:val="FFFFFF" w:themeColor="background1"/>
                                      <w:sz w:val="52"/>
                                      <w:lang w:bidi="fr-FR"/>
                                    </w:rPr>
                                    <w:t>Projet tuteuré :</w:t>
                                  </w:r>
                                </w:p>
                                <w:p w14:paraId="3363C104" w14:textId="77777777" w:rsidR="00DF2F2F" w:rsidRPr="000662FE" w:rsidRDefault="00DF2F2F" w:rsidP="00CA3FD5">
                                  <w:pPr>
                                    <w:pStyle w:val="Titre"/>
                                    <w:rPr>
                                      <w:rFonts w:ascii="Cooper Black" w:hAnsi="Cooper Black"/>
                                      <w:b w:val="0"/>
                                      <w:i/>
                                      <w:color w:val="FFFFFF" w:themeColor="background1"/>
                                      <w:sz w:val="48"/>
                                      <w:szCs w:val="48"/>
                                      <w:u w:val="single"/>
                                    </w:rPr>
                                  </w:pPr>
                                  <w:r w:rsidRPr="000662FE">
                                    <w:rPr>
                                      <w:rFonts w:ascii="Cooper Black" w:hAnsi="Cooper Black"/>
                                      <w:b w:val="0"/>
                                      <w:i/>
                                      <w:color w:val="FFFFFF" w:themeColor="background1"/>
                                      <w:sz w:val="48"/>
                                      <w:szCs w:val="48"/>
                                      <w:u w:val="single"/>
                                      <w:lang w:bidi="fr-FR"/>
                                    </w:rPr>
                                    <w:t>Création d’un site internet pour l’association BST BMX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2575EF" id="_x0000_t202" coordsize="21600,21600" o:spt="202" path="m,l,21600r21600,l21600,xe">
                      <v:stroke joinstyle="miter"/>
                      <v:path gradientshapeok="t" o:connecttype="rect"/>
                    </v:shapetype>
                    <v:shape id="Zone de texte 8" o:spid="_x0000_s1026" type="#_x0000_t202" style="position:absolute;margin-left:.5pt;margin-top:366.7pt;width:291.2pt;height:164.4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" filled="f" stroked="f" strokeweight=".5pt">
                      <v:textbox>
                        <w:txbxContent>
                          <w:p w14:paraId="57F6D55A" w14:textId="77777777" w:rsidR="00DF2F2F" w:rsidRPr="000662FE" w:rsidRDefault="00DF2F2F" w:rsidP="00CA3FD5">
                            <w:pPr>
                              <w:pStyle w:val="Titre"/>
                              <w:rPr>
                                <w:rFonts w:ascii="Cooper Black" w:hAnsi="Cooper Black"/>
                                <w:b w:val="0"/>
                                <w:i/>
                                <w:color w:val="FFFFFF" w:themeColor="background1"/>
                                <w:sz w:val="52"/>
                                <w:lang w:bidi="fr-FR"/>
                              </w:rPr>
                            </w:pPr>
                            <w:r w:rsidRPr="000662FE">
                              <w:rPr>
                                <w:rFonts w:ascii="Cooper Black" w:hAnsi="Cooper Black"/>
                                <w:b w:val="0"/>
                                <w:i/>
                                <w:color w:val="FFFFFF" w:themeColor="background1"/>
                                <w:sz w:val="52"/>
                                <w:lang w:bidi="fr-FR"/>
                              </w:rPr>
                              <w:t>Projet tuteuré :</w:t>
                            </w:r>
                          </w:p>
                          <w:p w14:paraId="3363C104" w14:textId="77777777" w:rsidR="00DF2F2F" w:rsidRPr="000662FE" w:rsidRDefault="00DF2F2F" w:rsidP="00CA3FD5">
                            <w:pPr>
                              <w:pStyle w:val="Titre"/>
                              <w:rPr>
                                <w:rFonts w:ascii="Cooper Black" w:hAnsi="Cooper Black"/>
                                <w:b w:val="0"/>
                                <w:i/>
                                <w:color w:val="FFFFFF" w:themeColor="background1"/>
                                <w:sz w:val="48"/>
                                <w:szCs w:val="48"/>
                                <w:u w:val="single"/>
                              </w:rPr>
                            </w:pPr>
                            <w:r w:rsidRPr="000662FE">
                              <w:rPr>
                                <w:rFonts w:ascii="Cooper Black" w:hAnsi="Cooper Black"/>
                                <w:b w:val="0"/>
                                <w:i/>
                                <w:color w:val="FFFFFF" w:themeColor="background1"/>
                                <w:sz w:val="48"/>
                                <w:szCs w:val="48"/>
                                <w:u w:val="single"/>
                                <w:lang w:bidi="fr-FR"/>
                              </w:rPr>
                              <w:t>Création d’un site internet pour l’association BST BMX</w:t>
                            </w:r>
                          </w:p>
                        </w:txbxContent>
                      </v:textbox>
                      <w10:wrap anchorx="margin"/>
                    </v:shape>
                  </w:pict>
                </mc:Fallback>
              </mc:AlternateContent>
            </w:r>
          </w:p>
        </w:tc>
      </w:tr>
      <w:tr w:rsidR="00D077E9" w14:paraId="34C048B6" w14:textId="77777777" w:rsidTr="002F4B3C">
        <w:trPr>
          <w:trHeight w:val="2438"/>
        </w:trPr>
        <w:tc>
          <w:tcPr>
            <w:tcW w:w="5824" w:type="dxa"/>
            <w:tcBorders>
              <w:top w:val="nil"/>
              <w:left w:val="nil"/>
              <w:bottom w:val="nil"/>
              <w:right w:val="nil"/>
            </w:tcBorders>
          </w:tcPr>
          <w:p w14:paraId="57DFCEDC" w14:textId="77777777" w:rsidR="00D077E9" w:rsidRPr="00CA3FD5" w:rsidRDefault="00D077E9" w:rsidP="00AB02A7"/>
          <w:p w14:paraId="400FAF2E" w14:textId="77777777" w:rsidR="00D077E9" w:rsidRPr="00D86945" w:rsidRDefault="00D077E9" w:rsidP="00AB02A7">
            <w:pPr>
              <w:rPr>
                <w:noProof/>
                <w:sz w:val="10"/>
                <w:szCs w:val="10"/>
              </w:rPr>
            </w:pPr>
          </w:p>
        </w:tc>
      </w:tr>
    </w:tbl>
    <w:p w14:paraId="4FB22F28" w14:textId="77777777" w:rsidR="00933498" w:rsidRDefault="00EB07A3" w:rsidP="00933498">
      <w:pPr>
        <w:spacing w:after="200"/>
      </w:pPr>
      <w:r>
        <w:rPr>
          <w:noProof/>
          <w:lang w:eastAsia="fr-FR"/>
        </w:rPr>
        <mc:AlternateContent>
          <mc:Choice Requires="wps">
            <w:drawing>
              <wp:anchor distT="45720" distB="45720" distL="114300" distR="114300" simplePos="0" relativeHeight="251668480" behindDoc="0" locked="0" layoutInCell="1" allowOverlap="1" wp14:anchorId="5F07E85C" wp14:editId="4D69F59A">
                <wp:simplePos x="0" y="0"/>
                <wp:positionH relativeFrom="column">
                  <wp:posOffset>3715385</wp:posOffset>
                </wp:positionH>
                <wp:positionV relativeFrom="paragraph">
                  <wp:posOffset>5940425</wp:posOffset>
                </wp:positionV>
                <wp:extent cx="4926842" cy="798394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6842" cy="7983940"/>
                        </a:xfrm>
                        <a:prstGeom prst="rect">
                          <a:avLst/>
                        </a:prstGeom>
                        <a:noFill/>
                        <a:ln w="9525">
                          <a:noFill/>
                          <a:miter lim="800000"/>
                          <a:headEnd/>
                          <a:tailEnd/>
                        </a:ln>
                      </wps:spPr>
                      <wps:txbx>
                        <w:txbxContent>
                          <w:p w14:paraId="67A0AFAC"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Sommaire : </w:t>
                            </w:r>
                          </w:p>
                          <w:p w14:paraId="1A8045FC" w14:textId="77777777" w:rsidR="00DF2F2F" w:rsidRPr="00977306" w:rsidRDefault="00DF2F2F" w:rsidP="0077275C">
                            <w:pPr>
                              <w:rPr>
                                <w:rFonts w:ascii="Cooper Black" w:hAnsi="Cooper Black"/>
                                <w:b w:val="0"/>
                                <w:color w:val="auto"/>
                                <w:sz w:val="20"/>
                              </w:rPr>
                            </w:pPr>
                          </w:p>
                          <w:p w14:paraId="4609889F"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01 – </w:t>
                            </w:r>
                            <w:r w:rsidRPr="00594C5C">
                              <w:rPr>
                                <w:rFonts w:ascii="Cooper Black" w:hAnsi="Cooper Black"/>
                                <w:b w:val="0"/>
                                <w:color w:val="auto"/>
                                <w:sz w:val="20"/>
                                <w:highlight w:val="yellow"/>
                              </w:rPr>
                              <w:t>Présentation</w:t>
                            </w:r>
                            <w:r w:rsidRPr="00977306">
                              <w:rPr>
                                <w:rFonts w:ascii="Cooper Black" w:hAnsi="Cooper Black"/>
                                <w:b w:val="0"/>
                                <w:color w:val="auto"/>
                                <w:sz w:val="20"/>
                              </w:rPr>
                              <w:t xml:space="preserve"> </w:t>
                            </w:r>
                            <w:proofErr w:type="spellStart"/>
                            <w:r w:rsidRPr="00977306">
                              <w:rPr>
                                <w:rFonts w:ascii="Cooper Black" w:hAnsi="Cooper Black"/>
                                <w:b w:val="0"/>
                                <w:color w:val="FFFF00"/>
                                <w:sz w:val="20"/>
                              </w:rPr>
                              <w:t>florian</w:t>
                            </w:r>
                            <w:proofErr w:type="spellEnd"/>
                            <w:r w:rsidRPr="00977306">
                              <w:rPr>
                                <w:rFonts w:ascii="Cooper Black" w:hAnsi="Cooper Black"/>
                                <w:b w:val="0"/>
                                <w:color w:val="auto"/>
                                <w:sz w:val="20"/>
                              </w:rPr>
                              <w:t xml:space="preserve"> </w:t>
                            </w:r>
                          </w:p>
                          <w:p w14:paraId="76CB1ED0" w14:textId="77777777" w:rsidR="00DF2F2F" w:rsidRPr="00977306" w:rsidRDefault="00DF2F2F" w:rsidP="0077275C">
                            <w:pPr>
                              <w:rPr>
                                <w:rFonts w:ascii="Cooper Black" w:hAnsi="Cooper Black"/>
                                <w:b w:val="0"/>
                                <w:color w:val="auto"/>
                                <w:sz w:val="20"/>
                              </w:rPr>
                            </w:pPr>
                          </w:p>
                          <w:p w14:paraId="696A16B5"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02 </w:t>
                            </w:r>
                            <w:r w:rsidRPr="00594C5C">
                              <w:rPr>
                                <w:rFonts w:ascii="Cooper Black" w:hAnsi="Cooper Black"/>
                                <w:b w:val="0"/>
                                <w:color w:val="auto"/>
                                <w:sz w:val="20"/>
                                <w:highlight w:val="yellow"/>
                              </w:rPr>
                              <w:t>– Architecture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f</w:t>
                            </w:r>
                            <w:r w:rsidRPr="00977306">
                              <w:rPr>
                                <w:rFonts w:ascii="Cooper Black" w:hAnsi="Cooper Black"/>
                                <w:b w:val="0"/>
                                <w:color w:val="FFFF00"/>
                                <w:sz w:val="20"/>
                              </w:rPr>
                              <w:t>lorian</w:t>
                            </w:r>
                            <w:proofErr w:type="spellEnd"/>
                          </w:p>
                          <w:p w14:paraId="25F6156B" w14:textId="77777777" w:rsidR="00DF2F2F" w:rsidRPr="00977306" w:rsidRDefault="00DF2F2F" w:rsidP="0077275C">
                            <w:pPr>
                              <w:rPr>
                                <w:rFonts w:ascii="Cooper Black" w:hAnsi="Cooper Black"/>
                                <w:b w:val="0"/>
                                <w:color w:val="auto"/>
                                <w:sz w:val="20"/>
                              </w:rPr>
                            </w:pPr>
                          </w:p>
                          <w:p w14:paraId="6CA0606B"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03 – Page </w:t>
                            </w:r>
                            <w:r w:rsidRPr="006B11EE">
                              <w:rPr>
                                <w:rFonts w:ascii="Cooper Black" w:hAnsi="Cooper Black"/>
                                <w:b w:val="0"/>
                                <w:color w:val="auto"/>
                                <w:sz w:val="20"/>
                                <w:highlight w:val="yellow"/>
                              </w:rPr>
                              <w:t>d’Accueil Florian</w:t>
                            </w:r>
                            <w:r w:rsidRPr="00977306">
                              <w:rPr>
                                <w:rFonts w:ascii="Cooper Black" w:hAnsi="Cooper Black"/>
                                <w:b w:val="0"/>
                                <w:color w:val="auto"/>
                                <w:sz w:val="20"/>
                              </w:rPr>
                              <w:t xml:space="preserve"> </w:t>
                            </w:r>
                          </w:p>
                          <w:p w14:paraId="5F9FCBB3" w14:textId="77777777" w:rsidR="00DF2F2F" w:rsidRPr="00977306" w:rsidRDefault="00DF2F2F" w:rsidP="0077275C">
                            <w:pPr>
                              <w:rPr>
                                <w:rFonts w:ascii="Cooper Black" w:hAnsi="Cooper Black"/>
                                <w:b w:val="0"/>
                                <w:color w:val="auto"/>
                                <w:sz w:val="20"/>
                              </w:rPr>
                            </w:pPr>
                          </w:p>
                          <w:p w14:paraId="10568259"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04 – Page : Infos Mathilde</w:t>
                            </w:r>
                          </w:p>
                          <w:p w14:paraId="61D34E85" w14:textId="77777777" w:rsidR="00DF2F2F" w:rsidRPr="00977306" w:rsidRDefault="00DF2F2F" w:rsidP="0077275C">
                            <w:pPr>
                              <w:rPr>
                                <w:rFonts w:ascii="Cooper Black" w:hAnsi="Cooper Black"/>
                                <w:b w:val="0"/>
                                <w:color w:val="auto"/>
                                <w:sz w:val="20"/>
                              </w:rPr>
                            </w:pPr>
                          </w:p>
                          <w:p w14:paraId="02783B62"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05 – Page : </w:t>
                            </w:r>
                            <w:r w:rsidRPr="006B11EE">
                              <w:rPr>
                                <w:rFonts w:ascii="Cooper Black" w:hAnsi="Cooper Black"/>
                                <w:b w:val="0"/>
                                <w:color w:val="auto"/>
                                <w:sz w:val="20"/>
                                <w:highlight w:val="yellow"/>
                              </w:rPr>
                              <w:t xml:space="preserve">Le </w:t>
                            </w:r>
                            <w:proofErr w:type="gramStart"/>
                            <w:r w:rsidRPr="006B11EE">
                              <w:rPr>
                                <w:rFonts w:ascii="Cooper Black" w:hAnsi="Cooper Black"/>
                                <w:b w:val="0"/>
                                <w:color w:val="auto"/>
                                <w:sz w:val="20"/>
                                <w:highlight w:val="yellow"/>
                              </w:rPr>
                              <w:t xml:space="preserve">Club  </w:t>
                            </w:r>
                            <w:proofErr w:type="spellStart"/>
                            <w:r w:rsidRPr="006B11EE">
                              <w:rPr>
                                <w:rFonts w:ascii="Cooper Black" w:hAnsi="Cooper Black"/>
                                <w:b w:val="0"/>
                                <w:color w:val="auto"/>
                                <w:sz w:val="20"/>
                                <w:highlight w:val="yellow"/>
                              </w:rPr>
                              <w:t>florian</w:t>
                            </w:r>
                            <w:proofErr w:type="spellEnd"/>
                            <w:proofErr w:type="gramEnd"/>
                          </w:p>
                          <w:p w14:paraId="598AC3C4" w14:textId="77777777" w:rsidR="00DF2F2F" w:rsidRPr="00977306" w:rsidRDefault="00DF2F2F" w:rsidP="0077275C">
                            <w:pPr>
                              <w:rPr>
                                <w:rFonts w:ascii="Cooper Black" w:hAnsi="Cooper Black"/>
                                <w:b w:val="0"/>
                                <w:color w:val="auto"/>
                                <w:sz w:val="20"/>
                              </w:rPr>
                            </w:pPr>
                          </w:p>
                          <w:p w14:paraId="3B8513A4"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06 – Page : Adhésions   </w:t>
                            </w:r>
                            <w:proofErr w:type="spellStart"/>
                            <w:r w:rsidRPr="00977306">
                              <w:rPr>
                                <w:rFonts w:ascii="Cooper Black" w:hAnsi="Cooper Black"/>
                                <w:b w:val="0"/>
                                <w:color w:val="auto"/>
                                <w:sz w:val="20"/>
                              </w:rPr>
                              <w:t>Raiyane</w:t>
                            </w:r>
                            <w:proofErr w:type="spellEnd"/>
                          </w:p>
                          <w:p w14:paraId="7B4F5876"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Comment </w:t>
                            </w:r>
                            <w:proofErr w:type="spellStart"/>
                            <w:r w:rsidRPr="00977306">
                              <w:rPr>
                                <w:rFonts w:ascii="Cooper Black" w:hAnsi="Cooper Black"/>
                                <w:b w:val="0"/>
                                <w:color w:val="auto"/>
                                <w:sz w:val="20"/>
                              </w:rPr>
                              <w:t>adherer</w:t>
                            </w:r>
                            <w:proofErr w:type="spellEnd"/>
                            <w:r w:rsidRPr="00977306">
                              <w:rPr>
                                <w:rFonts w:ascii="Cooper Black" w:hAnsi="Cooper Black"/>
                                <w:b w:val="0"/>
                                <w:color w:val="auto"/>
                                <w:sz w:val="20"/>
                              </w:rPr>
                              <w:t xml:space="preserve"> au club.</w:t>
                            </w:r>
                          </w:p>
                          <w:p w14:paraId="2E019790" w14:textId="77777777" w:rsidR="00DF2F2F" w:rsidRPr="00977306" w:rsidRDefault="00DF2F2F" w:rsidP="0077275C">
                            <w:pPr>
                              <w:rPr>
                                <w:rFonts w:ascii="Cooper Black" w:hAnsi="Cooper Black"/>
                                <w:b w:val="0"/>
                                <w:color w:val="auto"/>
                                <w:sz w:val="20"/>
                              </w:rPr>
                            </w:pPr>
                          </w:p>
                          <w:p w14:paraId="0E2029FC" w14:textId="77777777" w:rsidR="00DF2F2F" w:rsidRPr="00A814D8"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07 – </w:t>
                            </w:r>
                            <w:r w:rsidRPr="00A814D8">
                              <w:rPr>
                                <w:rFonts w:ascii="Cooper Black" w:hAnsi="Cooper Black"/>
                                <w:b w:val="0"/>
                                <w:color w:val="auto"/>
                                <w:sz w:val="20"/>
                                <w:highlight w:val="yellow"/>
                              </w:rPr>
                              <w:t>Page : Inscription Courses (aller voir club)</w:t>
                            </w:r>
                          </w:p>
                          <w:p w14:paraId="02F764A5" w14:textId="77777777" w:rsidR="00DF2F2F" w:rsidRPr="00977306" w:rsidRDefault="00DF2F2F" w:rsidP="0077275C">
                            <w:pPr>
                              <w:rPr>
                                <w:rFonts w:ascii="Cooper Black" w:hAnsi="Cooper Black"/>
                                <w:b w:val="0"/>
                                <w:color w:val="auto"/>
                                <w:sz w:val="20"/>
                              </w:rPr>
                            </w:pPr>
                            <w:r w:rsidRPr="00A814D8">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67DCB4FA" w14:textId="77777777" w:rsidR="00DF2F2F" w:rsidRPr="00594C5C"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08 </w:t>
                            </w:r>
                            <w:r w:rsidRPr="00594C5C">
                              <w:rPr>
                                <w:rFonts w:ascii="Cooper Black" w:hAnsi="Cooper Black"/>
                                <w:b w:val="0"/>
                                <w:color w:val="auto"/>
                                <w:sz w:val="20"/>
                                <w:highlight w:val="yellow"/>
                              </w:rPr>
                              <w:t xml:space="preserve">– Page : Ventes/Achats de matériels </w:t>
                            </w:r>
                            <w:proofErr w:type="spellStart"/>
                            <w:r w:rsidRPr="00594C5C">
                              <w:rPr>
                                <w:rFonts w:ascii="Cooper Black" w:hAnsi="Cooper Black"/>
                                <w:b w:val="0"/>
                                <w:color w:val="auto"/>
                                <w:sz w:val="20"/>
                                <w:highlight w:val="yellow"/>
                              </w:rPr>
                              <w:t>raiyane</w:t>
                            </w:r>
                            <w:proofErr w:type="spellEnd"/>
                          </w:p>
                          <w:p w14:paraId="1917CD04" w14:textId="77777777" w:rsidR="00DF2F2F" w:rsidRPr="00977306" w:rsidRDefault="00DF2F2F" w:rsidP="0077275C">
                            <w:pPr>
                              <w:rPr>
                                <w:rFonts w:ascii="Cooper Black" w:hAnsi="Cooper Black"/>
                                <w:b w:val="0"/>
                                <w:color w:val="auto"/>
                                <w:sz w:val="20"/>
                              </w:rPr>
                            </w:pPr>
                            <w:r w:rsidRPr="00594C5C">
                              <w:rPr>
                                <w:rFonts w:ascii="Cooper Black" w:hAnsi="Cooper Black"/>
                                <w:b w:val="0"/>
                                <w:color w:val="auto"/>
                                <w:sz w:val="20"/>
                                <w:highlight w:val="yellow"/>
                              </w:rPr>
                              <w:t>(</w:t>
                            </w:r>
                            <w:proofErr w:type="gramStart"/>
                            <w:r w:rsidRPr="00594C5C">
                              <w:rPr>
                                <w:rFonts w:ascii="Cooper Black" w:hAnsi="Cooper Black"/>
                                <w:b w:val="0"/>
                                <w:color w:val="auto"/>
                                <w:sz w:val="20"/>
                                <w:highlight w:val="yellow"/>
                              </w:rPr>
                              <w:t>repartage</w:t>
                            </w:r>
                            <w:proofErr w:type="gramEnd"/>
                            <w:r w:rsidRPr="00594C5C">
                              <w:rPr>
                                <w:rFonts w:ascii="Cooper Black" w:hAnsi="Cooper Black"/>
                                <w:b w:val="0"/>
                                <w:color w:val="auto"/>
                                <w:sz w:val="20"/>
                                <w:highlight w:val="yellow"/>
                              </w:rPr>
                              <w:t xml:space="preserve"> infos) crée adresse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gmail</w:t>
                            </w:r>
                            <w:proofErr w:type="spellEnd"/>
                            <w:r w:rsidRPr="00977306">
                              <w:rPr>
                                <w:rFonts w:ascii="Cooper Black" w:hAnsi="Cooper Black"/>
                                <w:b w:val="0"/>
                                <w:color w:val="auto"/>
                                <w:sz w:val="20"/>
                              </w:rPr>
                              <w:t xml:space="preserve"> pour </w:t>
                            </w:r>
                            <w:proofErr w:type="spellStart"/>
                            <w:r w:rsidRPr="00977306">
                              <w:rPr>
                                <w:rFonts w:ascii="Cooper Black" w:hAnsi="Cooper Black"/>
                                <w:b w:val="0"/>
                                <w:color w:val="auto"/>
                                <w:sz w:val="20"/>
                              </w:rPr>
                              <w:t>dépot</w:t>
                            </w:r>
                            <w:proofErr w:type="spellEnd"/>
                          </w:p>
                          <w:p w14:paraId="4120D60A" w14:textId="77777777" w:rsidR="00DF2F2F" w:rsidRPr="00977306" w:rsidRDefault="00DF2F2F" w:rsidP="0077275C">
                            <w:pPr>
                              <w:rPr>
                                <w:rFonts w:ascii="Cooper Black" w:hAnsi="Cooper Black"/>
                                <w:b w:val="0"/>
                                <w:color w:val="auto"/>
                                <w:sz w:val="20"/>
                              </w:rPr>
                            </w:pPr>
                          </w:p>
                          <w:p w14:paraId="23C01154"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09 – Page : Nos partenaires </w:t>
                            </w:r>
                            <w:r w:rsidRPr="006B11EE">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1A65993C" w14:textId="77777777" w:rsidR="00DF2F2F" w:rsidRPr="00977306" w:rsidRDefault="00DF2F2F" w:rsidP="0077275C">
                            <w:pPr>
                              <w:rPr>
                                <w:rFonts w:ascii="Cooper Black" w:hAnsi="Cooper Black"/>
                                <w:b w:val="0"/>
                                <w:color w:val="auto"/>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7E85C" id="Zone de texte 2" o:spid="_x0000_s1027" type="#_x0000_t202" style="position:absolute;margin-left:292.55pt;margin-top:467.75pt;width:387.95pt;height:628.6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" filled="f" stroked="f">
                <v:textbox>
                  <w:txbxContent>
                    <w:p w14:paraId="67A0AFAC"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Sommaire : </w:t>
                      </w:r>
                    </w:p>
                    <w:p w14:paraId="1A8045FC" w14:textId="77777777" w:rsidR="00DF2F2F" w:rsidRPr="00977306" w:rsidRDefault="00DF2F2F" w:rsidP="0077275C">
                      <w:pPr>
                        <w:rPr>
                          <w:rFonts w:ascii="Cooper Black" w:hAnsi="Cooper Black"/>
                          <w:b w:val="0"/>
                          <w:color w:val="auto"/>
                          <w:sz w:val="20"/>
                        </w:rPr>
                      </w:pPr>
                    </w:p>
                    <w:p w14:paraId="4609889F"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01 – </w:t>
                      </w:r>
                      <w:r w:rsidRPr="00594C5C">
                        <w:rPr>
                          <w:rFonts w:ascii="Cooper Black" w:hAnsi="Cooper Black"/>
                          <w:b w:val="0"/>
                          <w:color w:val="auto"/>
                          <w:sz w:val="20"/>
                          <w:highlight w:val="yellow"/>
                        </w:rPr>
                        <w:t>Présentation</w:t>
                      </w:r>
                      <w:r w:rsidRPr="00977306">
                        <w:rPr>
                          <w:rFonts w:ascii="Cooper Black" w:hAnsi="Cooper Black"/>
                          <w:b w:val="0"/>
                          <w:color w:val="auto"/>
                          <w:sz w:val="20"/>
                        </w:rPr>
                        <w:t xml:space="preserve"> </w:t>
                      </w:r>
                      <w:proofErr w:type="spellStart"/>
                      <w:r w:rsidRPr="00977306">
                        <w:rPr>
                          <w:rFonts w:ascii="Cooper Black" w:hAnsi="Cooper Black"/>
                          <w:b w:val="0"/>
                          <w:color w:val="FFFF00"/>
                          <w:sz w:val="20"/>
                        </w:rPr>
                        <w:t>florian</w:t>
                      </w:r>
                      <w:proofErr w:type="spellEnd"/>
                      <w:r w:rsidRPr="00977306">
                        <w:rPr>
                          <w:rFonts w:ascii="Cooper Black" w:hAnsi="Cooper Black"/>
                          <w:b w:val="0"/>
                          <w:color w:val="auto"/>
                          <w:sz w:val="20"/>
                        </w:rPr>
                        <w:t xml:space="preserve"> </w:t>
                      </w:r>
                    </w:p>
                    <w:p w14:paraId="76CB1ED0" w14:textId="77777777" w:rsidR="00DF2F2F" w:rsidRPr="00977306" w:rsidRDefault="00DF2F2F" w:rsidP="0077275C">
                      <w:pPr>
                        <w:rPr>
                          <w:rFonts w:ascii="Cooper Black" w:hAnsi="Cooper Black"/>
                          <w:b w:val="0"/>
                          <w:color w:val="auto"/>
                          <w:sz w:val="20"/>
                        </w:rPr>
                      </w:pPr>
                    </w:p>
                    <w:p w14:paraId="696A16B5"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02 </w:t>
                      </w:r>
                      <w:r w:rsidRPr="00594C5C">
                        <w:rPr>
                          <w:rFonts w:ascii="Cooper Black" w:hAnsi="Cooper Black"/>
                          <w:b w:val="0"/>
                          <w:color w:val="auto"/>
                          <w:sz w:val="20"/>
                          <w:highlight w:val="yellow"/>
                        </w:rPr>
                        <w:t>– Architecture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f</w:t>
                      </w:r>
                      <w:r w:rsidRPr="00977306">
                        <w:rPr>
                          <w:rFonts w:ascii="Cooper Black" w:hAnsi="Cooper Black"/>
                          <w:b w:val="0"/>
                          <w:color w:val="FFFF00"/>
                          <w:sz w:val="20"/>
                        </w:rPr>
                        <w:t>lorian</w:t>
                      </w:r>
                      <w:proofErr w:type="spellEnd"/>
                    </w:p>
                    <w:p w14:paraId="25F6156B" w14:textId="77777777" w:rsidR="00DF2F2F" w:rsidRPr="00977306" w:rsidRDefault="00DF2F2F" w:rsidP="0077275C">
                      <w:pPr>
                        <w:rPr>
                          <w:rFonts w:ascii="Cooper Black" w:hAnsi="Cooper Black"/>
                          <w:b w:val="0"/>
                          <w:color w:val="auto"/>
                          <w:sz w:val="20"/>
                        </w:rPr>
                      </w:pPr>
                    </w:p>
                    <w:p w14:paraId="6CA0606B"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03 – Page </w:t>
                      </w:r>
                      <w:r w:rsidRPr="006B11EE">
                        <w:rPr>
                          <w:rFonts w:ascii="Cooper Black" w:hAnsi="Cooper Black"/>
                          <w:b w:val="0"/>
                          <w:color w:val="auto"/>
                          <w:sz w:val="20"/>
                          <w:highlight w:val="yellow"/>
                        </w:rPr>
                        <w:t>d’Accueil Florian</w:t>
                      </w:r>
                      <w:r w:rsidRPr="00977306">
                        <w:rPr>
                          <w:rFonts w:ascii="Cooper Black" w:hAnsi="Cooper Black"/>
                          <w:b w:val="0"/>
                          <w:color w:val="auto"/>
                          <w:sz w:val="20"/>
                        </w:rPr>
                        <w:t xml:space="preserve"> </w:t>
                      </w:r>
                    </w:p>
                    <w:p w14:paraId="5F9FCBB3" w14:textId="77777777" w:rsidR="00DF2F2F" w:rsidRPr="00977306" w:rsidRDefault="00DF2F2F" w:rsidP="0077275C">
                      <w:pPr>
                        <w:rPr>
                          <w:rFonts w:ascii="Cooper Black" w:hAnsi="Cooper Black"/>
                          <w:b w:val="0"/>
                          <w:color w:val="auto"/>
                          <w:sz w:val="20"/>
                        </w:rPr>
                      </w:pPr>
                    </w:p>
                    <w:p w14:paraId="10568259"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04 – Page : Infos Mathilde</w:t>
                      </w:r>
                    </w:p>
                    <w:p w14:paraId="61D34E85" w14:textId="77777777" w:rsidR="00DF2F2F" w:rsidRPr="00977306" w:rsidRDefault="00DF2F2F" w:rsidP="0077275C">
                      <w:pPr>
                        <w:rPr>
                          <w:rFonts w:ascii="Cooper Black" w:hAnsi="Cooper Black"/>
                          <w:b w:val="0"/>
                          <w:color w:val="auto"/>
                          <w:sz w:val="20"/>
                        </w:rPr>
                      </w:pPr>
                    </w:p>
                    <w:p w14:paraId="02783B62"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05 – Page : </w:t>
                      </w:r>
                      <w:r w:rsidRPr="006B11EE">
                        <w:rPr>
                          <w:rFonts w:ascii="Cooper Black" w:hAnsi="Cooper Black"/>
                          <w:b w:val="0"/>
                          <w:color w:val="auto"/>
                          <w:sz w:val="20"/>
                          <w:highlight w:val="yellow"/>
                        </w:rPr>
                        <w:t xml:space="preserve">Le </w:t>
                      </w:r>
                      <w:proofErr w:type="gramStart"/>
                      <w:r w:rsidRPr="006B11EE">
                        <w:rPr>
                          <w:rFonts w:ascii="Cooper Black" w:hAnsi="Cooper Black"/>
                          <w:b w:val="0"/>
                          <w:color w:val="auto"/>
                          <w:sz w:val="20"/>
                          <w:highlight w:val="yellow"/>
                        </w:rPr>
                        <w:t xml:space="preserve">Club  </w:t>
                      </w:r>
                      <w:proofErr w:type="spellStart"/>
                      <w:r w:rsidRPr="006B11EE">
                        <w:rPr>
                          <w:rFonts w:ascii="Cooper Black" w:hAnsi="Cooper Black"/>
                          <w:b w:val="0"/>
                          <w:color w:val="auto"/>
                          <w:sz w:val="20"/>
                          <w:highlight w:val="yellow"/>
                        </w:rPr>
                        <w:t>florian</w:t>
                      </w:r>
                      <w:proofErr w:type="spellEnd"/>
                      <w:proofErr w:type="gramEnd"/>
                    </w:p>
                    <w:p w14:paraId="598AC3C4" w14:textId="77777777" w:rsidR="00DF2F2F" w:rsidRPr="00977306" w:rsidRDefault="00DF2F2F" w:rsidP="0077275C">
                      <w:pPr>
                        <w:rPr>
                          <w:rFonts w:ascii="Cooper Black" w:hAnsi="Cooper Black"/>
                          <w:b w:val="0"/>
                          <w:color w:val="auto"/>
                          <w:sz w:val="20"/>
                        </w:rPr>
                      </w:pPr>
                    </w:p>
                    <w:p w14:paraId="3B8513A4"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06 – Page : Adhésions   </w:t>
                      </w:r>
                      <w:proofErr w:type="spellStart"/>
                      <w:r w:rsidRPr="00977306">
                        <w:rPr>
                          <w:rFonts w:ascii="Cooper Black" w:hAnsi="Cooper Black"/>
                          <w:b w:val="0"/>
                          <w:color w:val="auto"/>
                          <w:sz w:val="20"/>
                        </w:rPr>
                        <w:t>Raiyane</w:t>
                      </w:r>
                      <w:proofErr w:type="spellEnd"/>
                    </w:p>
                    <w:p w14:paraId="7B4F5876"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Comment </w:t>
                      </w:r>
                      <w:proofErr w:type="spellStart"/>
                      <w:r w:rsidRPr="00977306">
                        <w:rPr>
                          <w:rFonts w:ascii="Cooper Black" w:hAnsi="Cooper Black"/>
                          <w:b w:val="0"/>
                          <w:color w:val="auto"/>
                          <w:sz w:val="20"/>
                        </w:rPr>
                        <w:t>adherer</w:t>
                      </w:r>
                      <w:proofErr w:type="spellEnd"/>
                      <w:r w:rsidRPr="00977306">
                        <w:rPr>
                          <w:rFonts w:ascii="Cooper Black" w:hAnsi="Cooper Black"/>
                          <w:b w:val="0"/>
                          <w:color w:val="auto"/>
                          <w:sz w:val="20"/>
                        </w:rPr>
                        <w:t xml:space="preserve"> au club.</w:t>
                      </w:r>
                    </w:p>
                    <w:p w14:paraId="2E019790" w14:textId="77777777" w:rsidR="00DF2F2F" w:rsidRPr="00977306" w:rsidRDefault="00DF2F2F" w:rsidP="0077275C">
                      <w:pPr>
                        <w:rPr>
                          <w:rFonts w:ascii="Cooper Black" w:hAnsi="Cooper Black"/>
                          <w:b w:val="0"/>
                          <w:color w:val="auto"/>
                          <w:sz w:val="20"/>
                        </w:rPr>
                      </w:pPr>
                    </w:p>
                    <w:p w14:paraId="0E2029FC" w14:textId="77777777" w:rsidR="00DF2F2F" w:rsidRPr="00A814D8"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07 – </w:t>
                      </w:r>
                      <w:r w:rsidRPr="00A814D8">
                        <w:rPr>
                          <w:rFonts w:ascii="Cooper Black" w:hAnsi="Cooper Black"/>
                          <w:b w:val="0"/>
                          <w:color w:val="auto"/>
                          <w:sz w:val="20"/>
                          <w:highlight w:val="yellow"/>
                        </w:rPr>
                        <w:t>Page : Inscription Courses (aller voir club)</w:t>
                      </w:r>
                    </w:p>
                    <w:p w14:paraId="02F764A5" w14:textId="77777777" w:rsidR="00DF2F2F" w:rsidRPr="00977306" w:rsidRDefault="00DF2F2F" w:rsidP="0077275C">
                      <w:pPr>
                        <w:rPr>
                          <w:rFonts w:ascii="Cooper Black" w:hAnsi="Cooper Black"/>
                          <w:b w:val="0"/>
                          <w:color w:val="auto"/>
                          <w:sz w:val="20"/>
                        </w:rPr>
                      </w:pPr>
                      <w:r w:rsidRPr="00A814D8">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67DCB4FA" w14:textId="77777777" w:rsidR="00DF2F2F" w:rsidRPr="00594C5C"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08 </w:t>
                      </w:r>
                      <w:r w:rsidRPr="00594C5C">
                        <w:rPr>
                          <w:rFonts w:ascii="Cooper Black" w:hAnsi="Cooper Black"/>
                          <w:b w:val="0"/>
                          <w:color w:val="auto"/>
                          <w:sz w:val="20"/>
                          <w:highlight w:val="yellow"/>
                        </w:rPr>
                        <w:t xml:space="preserve">– Page : Ventes/Achats de matériels </w:t>
                      </w:r>
                      <w:proofErr w:type="spellStart"/>
                      <w:r w:rsidRPr="00594C5C">
                        <w:rPr>
                          <w:rFonts w:ascii="Cooper Black" w:hAnsi="Cooper Black"/>
                          <w:b w:val="0"/>
                          <w:color w:val="auto"/>
                          <w:sz w:val="20"/>
                          <w:highlight w:val="yellow"/>
                        </w:rPr>
                        <w:t>raiyane</w:t>
                      </w:r>
                      <w:proofErr w:type="spellEnd"/>
                    </w:p>
                    <w:p w14:paraId="1917CD04" w14:textId="77777777" w:rsidR="00DF2F2F" w:rsidRPr="00977306" w:rsidRDefault="00DF2F2F" w:rsidP="0077275C">
                      <w:pPr>
                        <w:rPr>
                          <w:rFonts w:ascii="Cooper Black" w:hAnsi="Cooper Black"/>
                          <w:b w:val="0"/>
                          <w:color w:val="auto"/>
                          <w:sz w:val="20"/>
                        </w:rPr>
                      </w:pPr>
                      <w:r w:rsidRPr="00594C5C">
                        <w:rPr>
                          <w:rFonts w:ascii="Cooper Black" w:hAnsi="Cooper Black"/>
                          <w:b w:val="0"/>
                          <w:color w:val="auto"/>
                          <w:sz w:val="20"/>
                          <w:highlight w:val="yellow"/>
                        </w:rPr>
                        <w:t>(</w:t>
                      </w:r>
                      <w:proofErr w:type="gramStart"/>
                      <w:r w:rsidRPr="00594C5C">
                        <w:rPr>
                          <w:rFonts w:ascii="Cooper Black" w:hAnsi="Cooper Black"/>
                          <w:b w:val="0"/>
                          <w:color w:val="auto"/>
                          <w:sz w:val="20"/>
                          <w:highlight w:val="yellow"/>
                        </w:rPr>
                        <w:t>repartage</w:t>
                      </w:r>
                      <w:proofErr w:type="gramEnd"/>
                      <w:r w:rsidRPr="00594C5C">
                        <w:rPr>
                          <w:rFonts w:ascii="Cooper Black" w:hAnsi="Cooper Black"/>
                          <w:b w:val="0"/>
                          <w:color w:val="auto"/>
                          <w:sz w:val="20"/>
                          <w:highlight w:val="yellow"/>
                        </w:rPr>
                        <w:t xml:space="preserve"> infos) crée adresse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gmail</w:t>
                      </w:r>
                      <w:proofErr w:type="spellEnd"/>
                      <w:r w:rsidRPr="00977306">
                        <w:rPr>
                          <w:rFonts w:ascii="Cooper Black" w:hAnsi="Cooper Black"/>
                          <w:b w:val="0"/>
                          <w:color w:val="auto"/>
                          <w:sz w:val="20"/>
                        </w:rPr>
                        <w:t xml:space="preserve"> pour </w:t>
                      </w:r>
                      <w:proofErr w:type="spellStart"/>
                      <w:r w:rsidRPr="00977306">
                        <w:rPr>
                          <w:rFonts w:ascii="Cooper Black" w:hAnsi="Cooper Black"/>
                          <w:b w:val="0"/>
                          <w:color w:val="auto"/>
                          <w:sz w:val="20"/>
                        </w:rPr>
                        <w:t>dépot</w:t>
                      </w:r>
                      <w:proofErr w:type="spellEnd"/>
                    </w:p>
                    <w:p w14:paraId="4120D60A" w14:textId="77777777" w:rsidR="00DF2F2F" w:rsidRPr="00977306" w:rsidRDefault="00DF2F2F" w:rsidP="0077275C">
                      <w:pPr>
                        <w:rPr>
                          <w:rFonts w:ascii="Cooper Black" w:hAnsi="Cooper Black"/>
                          <w:b w:val="0"/>
                          <w:color w:val="auto"/>
                          <w:sz w:val="20"/>
                        </w:rPr>
                      </w:pPr>
                    </w:p>
                    <w:p w14:paraId="23C01154"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09 – Page : Nos partenaires </w:t>
                      </w:r>
                      <w:r w:rsidRPr="006B11EE">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1A65993C" w14:textId="77777777" w:rsidR="00DF2F2F" w:rsidRPr="00977306" w:rsidRDefault="00DF2F2F" w:rsidP="0077275C">
                      <w:pPr>
                        <w:rPr>
                          <w:rFonts w:ascii="Cooper Black" w:hAnsi="Cooper Black"/>
                          <w:b w:val="0"/>
                          <w:color w:val="auto"/>
                          <w:sz w:val="20"/>
                        </w:rPr>
                      </w:pPr>
                    </w:p>
                  </w:txbxContent>
                </v:textbox>
              </v:shape>
            </w:pict>
          </mc:Fallback>
        </mc:AlternateContent>
      </w:r>
      <w:r w:rsidR="00E22139">
        <w:rPr>
          <w:noProof/>
          <w:lang w:eastAsia="fr-FR"/>
        </w:rPr>
        <w:drawing>
          <wp:anchor distT="0" distB="0" distL="114300" distR="114300" simplePos="0" relativeHeight="251672576" behindDoc="0" locked="0" layoutInCell="1" allowOverlap="1" wp14:anchorId="74FFE929" wp14:editId="18A0D065">
            <wp:simplePos x="0" y="0"/>
            <wp:positionH relativeFrom="column">
              <wp:posOffset>2258979</wp:posOffset>
            </wp:positionH>
            <wp:positionV relativeFrom="paragraph">
              <wp:posOffset>8200434</wp:posOffset>
            </wp:positionV>
            <wp:extent cx="1432560" cy="1085215"/>
            <wp:effectExtent l="0" t="0" r="0" b="63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2560" cy="1085215"/>
                    </a:xfrm>
                    <a:prstGeom prst="rect">
                      <a:avLst/>
                    </a:prstGeom>
                    <a:noFill/>
                  </pic:spPr>
                </pic:pic>
              </a:graphicData>
            </a:graphic>
          </wp:anchor>
        </w:drawing>
      </w:r>
      <w:r w:rsidR="0038397B">
        <w:rPr>
          <w:noProof/>
          <w:lang w:eastAsia="fr-FR"/>
        </w:rPr>
        <w:drawing>
          <wp:anchor distT="0" distB="0" distL="114300" distR="114300" simplePos="0" relativeHeight="251670528" behindDoc="0" locked="0" layoutInCell="1" allowOverlap="1" wp14:anchorId="6C6767F7" wp14:editId="560C4E30">
            <wp:simplePos x="0" y="0"/>
            <wp:positionH relativeFrom="margin">
              <wp:posOffset>-409433</wp:posOffset>
            </wp:positionH>
            <wp:positionV relativeFrom="paragraph">
              <wp:posOffset>9412596</wp:posOffset>
            </wp:positionV>
            <wp:extent cx="7547610" cy="36576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7610" cy="365760"/>
                    </a:xfrm>
                    <a:prstGeom prst="rect">
                      <a:avLst/>
                    </a:prstGeom>
                    <a:noFill/>
                  </pic:spPr>
                </pic:pic>
              </a:graphicData>
            </a:graphic>
          </wp:anchor>
        </w:drawing>
      </w:r>
      <w:r w:rsidR="002B074A">
        <w:rPr>
          <w:noProof/>
          <w:lang w:eastAsia="fr-FR"/>
        </w:rPr>
        <w:drawing>
          <wp:anchor distT="0" distB="0" distL="114300" distR="114300" simplePos="0" relativeHeight="251671552" behindDoc="0" locked="0" layoutInCell="1" allowOverlap="1" wp14:anchorId="3120712A" wp14:editId="44A2170C">
            <wp:simplePos x="0" y="0"/>
            <wp:positionH relativeFrom="margin">
              <wp:align>left</wp:align>
            </wp:positionH>
            <wp:positionV relativeFrom="paragraph">
              <wp:posOffset>7533877</wp:posOffset>
            </wp:positionV>
            <wp:extent cx="2183642" cy="1857880"/>
            <wp:effectExtent l="0" t="0" r="7620"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3642" cy="1857880"/>
                    </a:xfrm>
                    <a:prstGeom prst="rect">
                      <a:avLst/>
                    </a:prstGeom>
                    <a:noFill/>
                  </pic:spPr>
                </pic:pic>
              </a:graphicData>
            </a:graphic>
            <wp14:sizeRelH relativeFrom="margin">
              <wp14:pctWidth>0</wp14:pctWidth>
            </wp14:sizeRelH>
            <wp14:sizeRelV relativeFrom="margin">
              <wp14:pctHeight>0</wp14:pctHeight>
            </wp14:sizeRelV>
          </wp:anchor>
        </w:drawing>
      </w:r>
      <w:r w:rsidR="0077275C">
        <w:rPr>
          <w:noProof/>
          <w:lang w:eastAsia="fr-FR"/>
        </w:rPr>
        <mc:AlternateContent>
          <mc:Choice Requires="wps">
            <w:drawing>
              <wp:anchor distT="0" distB="0" distL="114300" distR="114300" simplePos="0" relativeHeight="251669504" behindDoc="0" locked="0" layoutInCell="1" allowOverlap="1" wp14:anchorId="195B0971" wp14:editId="548604F9">
                <wp:simplePos x="0" y="0"/>
                <wp:positionH relativeFrom="page">
                  <wp:align>right</wp:align>
                </wp:positionH>
                <wp:positionV relativeFrom="paragraph">
                  <wp:posOffset>5759156</wp:posOffset>
                </wp:positionV>
                <wp:extent cx="2006221" cy="204716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2006221" cy="2047165"/>
                        </a:xfrm>
                        <a:prstGeom prst="rect">
                          <a:avLst/>
                        </a:prstGeom>
                        <a:noFill/>
                        <a:ln w="6350">
                          <a:noFill/>
                        </a:ln>
                      </wps:spPr>
                      <wps:txbx>
                        <w:txbxContent>
                          <w:p w14:paraId="118D8857" w14:textId="77777777" w:rsidR="00977306" w:rsidRDefault="00977306" w:rsidP="0077275C">
                            <w:pPr>
                              <w:jc w:val="right"/>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00DF2F2F" w:rsidRPr="00977306">
                              <w:rPr>
                                <w:rFonts w:ascii="Cooper Black" w:hAnsi="Cooper Black"/>
                                <w:b w:val="0"/>
                                <w:color w:val="auto"/>
                                <w:sz w:val="20"/>
                              </w:rPr>
                              <w:t xml:space="preserve"> Autres pages et demandes</w:t>
                            </w:r>
                          </w:p>
                          <w:p w14:paraId="7DB42B39" w14:textId="77777777" w:rsidR="00DF2F2F" w:rsidRPr="00977306" w:rsidRDefault="00DF2F2F" w:rsidP="00977306">
                            <w:pPr>
                              <w:jc w:val="center"/>
                              <w:rPr>
                                <w:rFonts w:ascii="Cooper Black" w:hAnsi="Cooper Black"/>
                                <w:b w:val="0"/>
                                <w:color w:val="auto"/>
                                <w:sz w:val="20"/>
                              </w:rPr>
                            </w:pPr>
                            <w:r w:rsidRPr="00977306">
                              <w:rPr>
                                <w:rFonts w:ascii="Cooper Black" w:hAnsi="Cooper Black"/>
                                <w:b w:val="0"/>
                                <w:color w:val="auto"/>
                                <w:sz w:val="20"/>
                              </w:rPr>
                              <w:t xml:space="preserve">  </w:t>
                            </w:r>
                          </w:p>
                          <w:p w14:paraId="03EB1DB3" w14:textId="77777777" w:rsidR="00DF2F2F" w:rsidRPr="00977306" w:rsidRDefault="00DF2F2F" w:rsidP="0077275C">
                            <w:pPr>
                              <w:jc w:val="right"/>
                              <w:rPr>
                                <w:rFonts w:ascii="Cooper Black" w:hAnsi="Cooper Black"/>
                                <w:b w:val="0"/>
                                <w:color w:val="auto"/>
                                <w:sz w:val="20"/>
                              </w:rPr>
                            </w:pPr>
                          </w:p>
                          <w:p w14:paraId="6DDF1665" w14:textId="77777777" w:rsidR="00DF2F2F" w:rsidRPr="00977306" w:rsidRDefault="00977306" w:rsidP="0077275C">
                            <w:pPr>
                              <w:jc w:val="right"/>
                              <w:rPr>
                                <w:rFonts w:ascii="Cooper Black" w:hAnsi="Cooper Black"/>
                                <w:b w:val="0"/>
                                <w:color w:val="auto"/>
                                <w:sz w:val="20"/>
                              </w:rPr>
                            </w:pPr>
                            <w:r>
                              <w:rPr>
                                <w:rFonts w:ascii="Cooper Black" w:hAnsi="Cooper Black"/>
                                <w:b w:val="0"/>
                                <w:color w:val="auto"/>
                                <w:sz w:val="20"/>
                              </w:rPr>
                              <w:t>11</w:t>
                            </w:r>
                            <w:r w:rsidR="00DF2F2F" w:rsidRPr="00977306">
                              <w:rPr>
                                <w:rFonts w:ascii="Cooper Black" w:hAnsi="Cooper Black"/>
                                <w:b w:val="0"/>
                                <w:color w:val="auto"/>
                                <w:sz w:val="20"/>
                              </w:rPr>
                              <w:t xml:space="preserve"> – </w:t>
                            </w:r>
                            <w:proofErr w:type="spellStart"/>
                            <w:r w:rsidR="00DF2F2F" w:rsidRPr="00977306">
                              <w:rPr>
                                <w:rFonts w:ascii="Cooper Black" w:hAnsi="Cooper Black"/>
                                <w:b w:val="0"/>
                                <w:color w:val="auto"/>
                                <w:sz w:val="20"/>
                              </w:rPr>
                              <w:t>fl</w:t>
                            </w:r>
                            <w:r w:rsidR="00DF2F2F" w:rsidRPr="00594C5C">
                              <w:rPr>
                                <w:rFonts w:ascii="Cooper Black" w:hAnsi="Cooper Black"/>
                                <w:b w:val="0"/>
                                <w:color w:val="auto"/>
                                <w:sz w:val="20"/>
                                <w:highlight w:val="yellow"/>
                              </w:rPr>
                              <w:t>orianMéth</w:t>
                            </w:r>
                            <w:r w:rsidR="00DF2F2F" w:rsidRPr="00977306">
                              <w:rPr>
                                <w:rFonts w:ascii="Cooper Black" w:hAnsi="Cooper Black"/>
                                <w:b w:val="0"/>
                                <w:color w:val="auto"/>
                                <w:sz w:val="20"/>
                              </w:rPr>
                              <w:t>odologie</w:t>
                            </w:r>
                            <w:proofErr w:type="spellEnd"/>
                            <w:r w:rsidR="00DF2F2F" w:rsidRPr="00977306">
                              <w:rPr>
                                <w:rFonts w:ascii="Cooper Black" w:hAnsi="Cooper Black"/>
                                <w:b w:val="0"/>
                                <w:color w:val="auto"/>
                                <w:sz w:val="20"/>
                              </w:rPr>
                              <w:t xml:space="preserve"> </w:t>
                            </w:r>
                          </w:p>
                          <w:p w14:paraId="226B0DA4" w14:textId="77777777" w:rsidR="00DF2F2F" w:rsidRPr="00977306" w:rsidRDefault="00DF2F2F" w:rsidP="0077275C">
                            <w:pPr>
                              <w:jc w:val="right"/>
                              <w:rPr>
                                <w:rFonts w:ascii="Cooper Black" w:hAnsi="Cooper Black"/>
                                <w:b w:val="0"/>
                                <w:color w:val="auto"/>
                                <w:sz w:val="20"/>
                              </w:rPr>
                            </w:pPr>
                          </w:p>
                          <w:p w14:paraId="7FF7043F" w14:textId="77777777" w:rsidR="00DF2F2F" w:rsidRPr="00594C5C" w:rsidRDefault="00977306" w:rsidP="0077275C">
                            <w:pPr>
                              <w:jc w:val="right"/>
                              <w:rPr>
                                <w:rFonts w:ascii="Cooper Black" w:hAnsi="Cooper Black"/>
                                <w:b w:val="0"/>
                                <w:color w:val="auto"/>
                                <w:sz w:val="20"/>
                                <w:highlight w:val="yellow"/>
                              </w:rPr>
                            </w:pPr>
                            <w:r>
                              <w:rPr>
                                <w:rFonts w:ascii="Cooper Black" w:hAnsi="Cooper Black"/>
                                <w:b w:val="0"/>
                                <w:color w:val="auto"/>
                                <w:sz w:val="20"/>
                              </w:rPr>
                              <w:t>12</w:t>
                            </w:r>
                            <w:r w:rsidR="00DF2F2F" w:rsidRPr="00977306">
                              <w:rPr>
                                <w:rFonts w:ascii="Cooper Black" w:hAnsi="Cooper Black"/>
                                <w:b w:val="0"/>
                                <w:color w:val="auto"/>
                                <w:sz w:val="20"/>
                              </w:rPr>
                              <w:t xml:space="preserve"> – </w:t>
                            </w:r>
                            <w:proofErr w:type="spellStart"/>
                            <w:r w:rsidR="00DF2F2F" w:rsidRPr="00594C5C">
                              <w:rPr>
                                <w:rFonts w:ascii="Cooper Black" w:hAnsi="Cooper Black"/>
                                <w:b w:val="0"/>
                                <w:color w:val="auto"/>
                                <w:sz w:val="20"/>
                                <w:highlight w:val="yellow"/>
                              </w:rPr>
                              <w:t>viewer</w:t>
                            </w:r>
                            <w:proofErr w:type="spellEnd"/>
                            <w:r w:rsidR="00DF2F2F" w:rsidRPr="00594C5C">
                              <w:rPr>
                                <w:rFonts w:ascii="Cooper Black" w:hAnsi="Cooper Black"/>
                                <w:b w:val="0"/>
                                <w:color w:val="auto"/>
                                <w:sz w:val="20"/>
                                <w:highlight w:val="yellow"/>
                              </w:rPr>
                              <w:t xml:space="preserve"> </w:t>
                            </w:r>
                          </w:p>
                          <w:p w14:paraId="426AE384" w14:textId="77777777" w:rsidR="00DF2F2F" w:rsidRPr="00977306" w:rsidRDefault="00DF2F2F" w:rsidP="0077275C">
                            <w:pPr>
                              <w:jc w:val="right"/>
                              <w:rPr>
                                <w:rFonts w:ascii="Cooper Black" w:hAnsi="Cooper Black"/>
                                <w:b w:val="0"/>
                                <w:color w:val="auto"/>
                                <w:sz w:val="20"/>
                              </w:rPr>
                            </w:pPr>
                            <w:proofErr w:type="spellStart"/>
                            <w:r w:rsidRPr="00594C5C">
                              <w:rPr>
                                <w:rFonts w:ascii="Cooper Black" w:hAnsi="Cooper Black"/>
                                <w:b w:val="0"/>
                                <w:color w:val="auto"/>
                                <w:sz w:val="20"/>
                                <w:highlight w:val="yellow"/>
                              </w:rPr>
                              <w:t>MeteoFonctionnalités</w:t>
                            </w:r>
                            <w:proofErr w:type="spellEnd"/>
                            <w:r w:rsidRPr="00977306">
                              <w:rPr>
                                <w:rFonts w:ascii="Cooper Black" w:hAnsi="Cooper Black"/>
                                <w:b w:val="0"/>
                                <w:color w:val="auto"/>
                                <w:sz w:val="20"/>
                              </w:rPr>
                              <w:t xml:space="preserve"> </w:t>
                            </w:r>
                          </w:p>
                          <w:p w14:paraId="19A717E5" w14:textId="77777777" w:rsidR="00DF2F2F" w:rsidRPr="0077275C" w:rsidRDefault="00DF2F2F" w:rsidP="0077275C">
                            <w:pPr>
                              <w:jc w:val="right"/>
                              <w:rPr>
                                <w:rFonts w:ascii="Berlin Sans FB Demi" w:hAnsi="Berlin Sans FB Demi"/>
                                <w:color w:val="auto"/>
                                <w:sz w:val="22"/>
                              </w:rPr>
                            </w:pPr>
                          </w:p>
                          <w:p w14:paraId="3A4C76F8" w14:textId="77777777" w:rsidR="00DF2F2F" w:rsidRPr="0077275C" w:rsidRDefault="00DF2F2F" w:rsidP="0095592D">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227CEC93" w14:textId="77777777" w:rsidR="00DF2F2F" w:rsidRPr="0077275C" w:rsidRDefault="00DF2F2F" w:rsidP="0077275C">
                            <w:pPr>
                              <w:jc w:val="right"/>
                              <w:rPr>
                                <w:rFonts w:ascii="Berlin Sans FB Demi" w:hAnsi="Berlin Sans FB Demi"/>
                                <w:color w:val="auto"/>
                                <w:sz w:val="22"/>
                              </w:rPr>
                            </w:pPr>
                          </w:p>
                          <w:p w14:paraId="2D8C8D22" w14:textId="77777777" w:rsidR="00DF2F2F" w:rsidRPr="0077275C" w:rsidRDefault="00977306" w:rsidP="0077275C">
                            <w:pPr>
                              <w:jc w:val="right"/>
                              <w:rPr>
                                <w:rFonts w:ascii="Berlin Sans FB Demi" w:hAnsi="Berlin Sans FB Demi"/>
                                <w:color w:val="auto"/>
                                <w:sz w:val="22"/>
                              </w:rPr>
                            </w:pPr>
                            <w:r>
                              <w:rPr>
                                <w:rFonts w:ascii="Berlin Sans FB Demi" w:hAnsi="Berlin Sans FB Demi"/>
                                <w:color w:val="auto"/>
                                <w:sz w:val="22"/>
                              </w:rPr>
                              <w:t xml:space="preserve"> </w:t>
                            </w:r>
                            <w:r w:rsidR="00DF2F2F" w:rsidRPr="0077275C">
                              <w:rPr>
                                <w:rFonts w:ascii="Berlin Sans FB Demi" w:hAnsi="Berlin Sans FB Demi"/>
                                <w:color w:val="auto"/>
                                <w:sz w:val="22"/>
                              </w:rPr>
                              <w:t xml:space="preserve"> </w:t>
                            </w:r>
                          </w:p>
                          <w:p w14:paraId="040F2101" w14:textId="77777777" w:rsidR="00DF2F2F" w:rsidRDefault="00DF2F2F" w:rsidP="0077275C"/>
                          <w:p w14:paraId="5371DA0F" w14:textId="77777777" w:rsidR="00DF2F2F" w:rsidRDefault="00DF2F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5B0971" id="Zone de texte 11" o:spid="_x0000_s1028" type="#_x0000_t202" style="position:absolute;margin-left:106.75pt;margin-top:453.5pt;width:157.95pt;height:161.2pt;z-index:2516695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" filled="f" stroked="f" strokeweight=".5pt">
                <v:textbox>
                  <w:txbxContent>
                    <w:p w14:paraId="118D8857" w14:textId="77777777" w:rsidR="00977306" w:rsidRDefault="00977306" w:rsidP="0077275C">
                      <w:pPr>
                        <w:jc w:val="right"/>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00DF2F2F" w:rsidRPr="00977306">
                        <w:rPr>
                          <w:rFonts w:ascii="Cooper Black" w:hAnsi="Cooper Black"/>
                          <w:b w:val="0"/>
                          <w:color w:val="auto"/>
                          <w:sz w:val="20"/>
                        </w:rPr>
                        <w:t xml:space="preserve"> Autres pages et demandes</w:t>
                      </w:r>
                    </w:p>
                    <w:p w14:paraId="7DB42B39" w14:textId="77777777" w:rsidR="00DF2F2F" w:rsidRPr="00977306" w:rsidRDefault="00DF2F2F" w:rsidP="00977306">
                      <w:pPr>
                        <w:jc w:val="center"/>
                        <w:rPr>
                          <w:rFonts w:ascii="Cooper Black" w:hAnsi="Cooper Black"/>
                          <w:b w:val="0"/>
                          <w:color w:val="auto"/>
                          <w:sz w:val="20"/>
                        </w:rPr>
                      </w:pPr>
                      <w:r w:rsidRPr="00977306">
                        <w:rPr>
                          <w:rFonts w:ascii="Cooper Black" w:hAnsi="Cooper Black"/>
                          <w:b w:val="0"/>
                          <w:color w:val="auto"/>
                          <w:sz w:val="20"/>
                        </w:rPr>
                        <w:t xml:space="preserve">  </w:t>
                      </w:r>
                    </w:p>
                    <w:p w14:paraId="03EB1DB3" w14:textId="77777777" w:rsidR="00DF2F2F" w:rsidRPr="00977306" w:rsidRDefault="00DF2F2F" w:rsidP="0077275C">
                      <w:pPr>
                        <w:jc w:val="right"/>
                        <w:rPr>
                          <w:rFonts w:ascii="Cooper Black" w:hAnsi="Cooper Black"/>
                          <w:b w:val="0"/>
                          <w:color w:val="auto"/>
                          <w:sz w:val="20"/>
                        </w:rPr>
                      </w:pPr>
                    </w:p>
                    <w:p w14:paraId="6DDF1665" w14:textId="77777777" w:rsidR="00DF2F2F" w:rsidRPr="00977306" w:rsidRDefault="00977306" w:rsidP="0077275C">
                      <w:pPr>
                        <w:jc w:val="right"/>
                        <w:rPr>
                          <w:rFonts w:ascii="Cooper Black" w:hAnsi="Cooper Black"/>
                          <w:b w:val="0"/>
                          <w:color w:val="auto"/>
                          <w:sz w:val="20"/>
                        </w:rPr>
                      </w:pPr>
                      <w:r>
                        <w:rPr>
                          <w:rFonts w:ascii="Cooper Black" w:hAnsi="Cooper Black"/>
                          <w:b w:val="0"/>
                          <w:color w:val="auto"/>
                          <w:sz w:val="20"/>
                        </w:rPr>
                        <w:t>11</w:t>
                      </w:r>
                      <w:r w:rsidR="00DF2F2F" w:rsidRPr="00977306">
                        <w:rPr>
                          <w:rFonts w:ascii="Cooper Black" w:hAnsi="Cooper Black"/>
                          <w:b w:val="0"/>
                          <w:color w:val="auto"/>
                          <w:sz w:val="20"/>
                        </w:rPr>
                        <w:t xml:space="preserve"> – </w:t>
                      </w:r>
                      <w:proofErr w:type="spellStart"/>
                      <w:r w:rsidR="00DF2F2F" w:rsidRPr="00977306">
                        <w:rPr>
                          <w:rFonts w:ascii="Cooper Black" w:hAnsi="Cooper Black"/>
                          <w:b w:val="0"/>
                          <w:color w:val="auto"/>
                          <w:sz w:val="20"/>
                        </w:rPr>
                        <w:t>fl</w:t>
                      </w:r>
                      <w:r w:rsidR="00DF2F2F" w:rsidRPr="00594C5C">
                        <w:rPr>
                          <w:rFonts w:ascii="Cooper Black" w:hAnsi="Cooper Black"/>
                          <w:b w:val="0"/>
                          <w:color w:val="auto"/>
                          <w:sz w:val="20"/>
                          <w:highlight w:val="yellow"/>
                        </w:rPr>
                        <w:t>orianMéth</w:t>
                      </w:r>
                      <w:r w:rsidR="00DF2F2F" w:rsidRPr="00977306">
                        <w:rPr>
                          <w:rFonts w:ascii="Cooper Black" w:hAnsi="Cooper Black"/>
                          <w:b w:val="0"/>
                          <w:color w:val="auto"/>
                          <w:sz w:val="20"/>
                        </w:rPr>
                        <w:t>odologie</w:t>
                      </w:r>
                      <w:proofErr w:type="spellEnd"/>
                      <w:r w:rsidR="00DF2F2F" w:rsidRPr="00977306">
                        <w:rPr>
                          <w:rFonts w:ascii="Cooper Black" w:hAnsi="Cooper Black"/>
                          <w:b w:val="0"/>
                          <w:color w:val="auto"/>
                          <w:sz w:val="20"/>
                        </w:rPr>
                        <w:t xml:space="preserve"> </w:t>
                      </w:r>
                    </w:p>
                    <w:p w14:paraId="226B0DA4" w14:textId="77777777" w:rsidR="00DF2F2F" w:rsidRPr="00977306" w:rsidRDefault="00DF2F2F" w:rsidP="0077275C">
                      <w:pPr>
                        <w:jc w:val="right"/>
                        <w:rPr>
                          <w:rFonts w:ascii="Cooper Black" w:hAnsi="Cooper Black"/>
                          <w:b w:val="0"/>
                          <w:color w:val="auto"/>
                          <w:sz w:val="20"/>
                        </w:rPr>
                      </w:pPr>
                    </w:p>
                    <w:p w14:paraId="7FF7043F" w14:textId="77777777" w:rsidR="00DF2F2F" w:rsidRPr="00594C5C" w:rsidRDefault="00977306" w:rsidP="0077275C">
                      <w:pPr>
                        <w:jc w:val="right"/>
                        <w:rPr>
                          <w:rFonts w:ascii="Cooper Black" w:hAnsi="Cooper Black"/>
                          <w:b w:val="0"/>
                          <w:color w:val="auto"/>
                          <w:sz w:val="20"/>
                          <w:highlight w:val="yellow"/>
                        </w:rPr>
                      </w:pPr>
                      <w:r>
                        <w:rPr>
                          <w:rFonts w:ascii="Cooper Black" w:hAnsi="Cooper Black"/>
                          <w:b w:val="0"/>
                          <w:color w:val="auto"/>
                          <w:sz w:val="20"/>
                        </w:rPr>
                        <w:t>12</w:t>
                      </w:r>
                      <w:r w:rsidR="00DF2F2F" w:rsidRPr="00977306">
                        <w:rPr>
                          <w:rFonts w:ascii="Cooper Black" w:hAnsi="Cooper Black"/>
                          <w:b w:val="0"/>
                          <w:color w:val="auto"/>
                          <w:sz w:val="20"/>
                        </w:rPr>
                        <w:t xml:space="preserve"> – </w:t>
                      </w:r>
                      <w:proofErr w:type="spellStart"/>
                      <w:r w:rsidR="00DF2F2F" w:rsidRPr="00594C5C">
                        <w:rPr>
                          <w:rFonts w:ascii="Cooper Black" w:hAnsi="Cooper Black"/>
                          <w:b w:val="0"/>
                          <w:color w:val="auto"/>
                          <w:sz w:val="20"/>
                          <w:highlight w:val="yellow"/>
                        </w:rPr>
                        <w:t>viewer</w:t>
                      </w:r>
                      <w:proofErr w:type="spellEnd"/>
                      <w:r w:rsidR="00DF2F2F" w:rsidRPr="00594C5C">
                        <w:rPr>
                          <w:rFonts w:ascii="Cooper Black" w:hAnsi="Cooper Black"/>
                          <w:b w:val="0"/>
                          <w:color w:val="auto"/>
                          <w:sz w:val="20"/>
                          <w:highlight w:val="yellow"/>
                        </w:rPr>
                        <w:t xml:space="preserve"> </w:t>
                      </w:r>
                    </w:p>
                    <w:p w14:paraId="426AE384" w14:textId="77777777" w:rsidR="00DF2F2F" w:rsidRPr="00977306" w:rsidRDefault="00DF2F2F" w:rsidP="0077275C">
                      <w:pPr>
                        <w:jc w:val="right"/>
                        <w:rPr>
                          <w:rFonts w:ascii="Cooper Black" w:hAnsi="Cooper Black"/>
                          <w:b w:val="0"/>
                          <w:color w:val="auto"/>
                          <w:sz w:val="20"/>
                        </w:rPr>
                      </w:pPr>
                      <w:proofErr w:type="spellStart"/>
                      <w:r w:rsidRPr="00594C5C">
                        <w:rPr>
                          <w:rFonts w:ascii="Cooper Black" w:hAnsi="Cooper Black"/>
                          <w:b w:val="0"/>
                          <w:color w:val="auto"/>
                          <w:sz w:val="20"/>
                          <w:highlight w:val="yellow"/>
                        </w:rPr>
                        <w:t>MeteoFonctionnalités</w:t>
                      </w:r>
                      <w:proofErr w:type="spellEnd"/>
                      <w:r w:rsidRPr="00977306">
                        <w:rPr>
                          <w:rFonts w:ascii="Cooper Black" w:hAnsi="Cooper Black"/>
                          <w:b w:val="0"/>
                          <w:color w:val="auto"/>
                          <w:sz w:val="20"/>
                        </w:rPr>
                        <w:t xml:space="preserve"> </w:t>
                      </w:r>
                    </w:p>
                    <w:p w14:paraId="19A717E5" w14:textId="77777777" w:rsidR="00DF2F2F" w:rsidRPr="0077275C" w:rsidRDefault="00DF2F2F" w:rsidP="0077275C">
                      <w:pPr>
                        <w:jc w:val="right"/>
                        <w:rPr>
                          <w:rFonts w:ascii="Berlin Sans FB Demi" w:hAnsi="Berlin Sans FB Demi"/>
                          <w:color w:val="auto"/>
                          <w:sz w:val="22"/>
                        </w:rPr>
                      </w:pPr>
                    </w:p>
                    <w:p w14:paraId="3A4C76F8" w14:textId="77777777" w:rsidR="00DF2F2F" w:rsidRPr="0077275C" w:rsidRDefault="00DF2F2F" w:rsidP="0095592D">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227CEC93" w14:textId="77777777" w:rsidR="00DF2F2F" w:rsidRPr="0077275C" w:rsidRDefault="00DF2F2F" w:rsidP="0077275C">
                      <w:pPr>
                        <w:jc w:val="right"/>
                        <w:rPr>
                          <w:rFonts w:ascii="Berlin Sans FB Demi" w:hAnsi="Berlin Sans FB Demi"/>
                          <w:color w:val="auto"/>
                          <w:sz w:val="22"/>
                        </w:rPr>
                      </w:pPr>
                    </w:p>
                    <w:p w14:paraId="2D8C8D22" w14:textId="77777777" w:rsidR="00DF2F2F" w:rsidRPr="0077275C" w:rsidRDefault="00977306" w:rsidP="0077275C">
                      <w:pPr>
                        <w:jc w:val="right"/>
                        <w:rPr>
                          <w:rFonts w:ascii="Berlin Sans FB Demi" w:hAnsi="Berlin Sans FB Demi"/>
                          <w:color w:val="auto"/>
                          <w:sz w:val="22"/>
                        </w:rPr>
                      </w:pPr>
                      <w:r>
                        <w:rPr>
                          <w:rFonts w:ascii="Berlin Sans FB Demi" w:hAnsi="Berlin Sans FB Demi"/>
                          <w:color w:val="auto"/>
                          <w:sz w:val="22"/>
                        </w:rPr>
                        <w:t xml:space="preserve"> </w:t>
                      </w:r>
                      <w:r w:rsidR="00DF2F2F" w:rsidRPr="0077275C">
                        <w:rPr>
                          <w:rFonts w:ascii="Berlin Sans FB Demi" w:hAnsi="Berlin Sans FB Demi"/>
                          <w:color w:val="auto"/>
                          <w:sz w:val="22"/>
                        </w:rPr>
                        <w:t xml:space="preserve"> </w:t>
                      </w:r>
                    </w:p>
                    <w:p w14:paraId="040F2101" w14:textId="77777777" w:rsidR="00DF2F2F" w:rsidRDefault="00DF2F2F" w:rsidP="0077275C"/>
                    <w:p w14:paraId="5371DA0F" w14:textId="77777777" w:rsidR="00DF2F2F" w:rsidRDefault="00DF2F2F"/>
                  </w:txbxContent>
                </v:textbox>
                <w10:wrap anchorx="page"/>
              </v:shape>
            </w:pict>
          </mc:Fallback>
        </mc:AlternateContent>
      </w:r>
      <w:r w:rsidR="00AB02A7">
        <w:rPr>
          <w:noProof/>
          <w:lang w:eastAsia="fr-FR"/>
        </w:rPr>
        <mc:AlternateContent>
          <mc:Choice Requires="wps">
            <w:drawing>
              <wp:anchor distT="0" distB="0" distL="114300" distR="114300" simplePos="0" relativeHeight="251659264" behindDoc="1" locked="0" layoutInCell="1" allowOverlap="1" wp14:anchorId="3479A4E4" wp14:editId="39B78FE7">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026F2"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" fillcolor="red" stroked="f" strokeweight="2pt">
                <w10:wrap anchory="page"/>
              </v:rect>
            </w:pict>
          </mc:Fallback>
        </mc:AlternateContent>
      </w:r>
      <w:r w:rsidR="00D077E9">
        <w:rPr>
          <w:lang w:bidi="fr-FR"/>
        </w:rPr>
        <w:br w:type="page"/>
      </w:r>
    </w:p>
    <w:tbl>
      <w:tblPr>
        <w:tblW w:w="10447" w:type="dxa"/>
        <w:tblInd w:w="40" w:type="dxa"/>
        <w:tblCellMar>
          <w:left w:w="0" w:type="dxa"/>
          <w:right w:w="0" w:type="dxa"/>
        </w:tblCellMar>
        <w:tblLook w:val="0000" w:firstRow="0" w:lastRow="0" w:firstColumn="0" w:lastColumn="0" w:noHBand="0" w:noVBand="0"/>
      </w:tblPr>
      <w:tblGrid>
        <w:gridCol w:w="10447"/>
      </w:tblGrid>
      <w:tr w:rsidR="00D077E9" w:rsidRPr="000662FE" w14:paraId="66418104" w14:textId="77777777" w:rsidTr="001967BD">
        <w:trPr>
          <w:trHeight w:val="2148"/>
        </w:trPr>
        <w:tc>
          <w:tcPr>
            <w:tcW w:w="10447" w:type="dxa"/>
          </w:tcPr>
          <w:p w14:paraId="01C7DE7D" w14:textId="77777777" w:rsidR="00D077E9" w:rsidRPr="000662FE" w:rsidRDefault="00D077E9" w:rsidP="00D077E9">
            <w:pPr>
              <w:pStyle w:val="Titre1"/>
              <w:rPr>
                <w:rFonts w:ascii="Cooper Black" w:hAnsi="Cooper Black"/>
                <w:b w:val="0"/>
              </w:rPr>
            </w:pPr>
          </w:p>
          <w:sdt>
            <w:sdtPr>
              <w:rPr>
                <w:rFonts w:ascii="Cooper Black" w:hAnsi="Cooper Black"/>
              </w:rPr>
              <w:id w:val="1660650702"/>
              <w:placeholder>
                <w:docPart w:val="FCF9E8090D954FDB9B92C4CEF194D9A1"/>
              </w:placeholder>
              <w15:appearance w15:val="hidden"/>
            </w:sdtPr>
            <w:sdtEndPr/>
            <w:sdtContent>
              <w:p w14:paraId="6BAF036D" w14:textId="77777777" w:rsidR="001967BD" w:rsidRPr="000662FE" w:rsidRDefault="001967BD" w:rsidP="001967BD">
                <w:pPr>
                  <w:pStyle w:val="Titre2"/>
                  <w:rPr>
                    <w:rFonts w:ascii="Cooper Black" w:hAnsi="Cooper Black"/>
                  </w:rPr>
                </w:pPr>
              </w:p>
              <w:p w14:paraId="34235846" w14:textId="77777777" w:rsidR="001967BD" w:rsidRPr="000662FE" w:rsidRDefault="001967BD" w:rsidP="001967BD">
                <w:pPr>
                  <w:pStyle w:val="Titre2"/>
                  <w:rPr>
                    <w:rFonts w:ascii="Cooper Black" w:hAnsi="Cooper Black"/>
                    <w:i/>
                    <w:szCs w:val="28"/>
                    <w:u w:val="single"/>
                  </w:rPr>
                </w:pPr>
                <w:r w:rsidRPr="000662FE">
                  <w:rPr>
                    <w:rFonts w:ascii="Cooper Black" w:hAnsi="Cooper Black"/>
                    <w:i/>
                    <w:szCs w:val="28"/>
                    <w:u w:val="single"/>
                  </w:rPr>
                  <w:t xml:space="preserve">Sujet : Création d’un site web HTML/CSS </w:t>
                </w:r>
              </w:p>
              <w:p w14:paraId="4AFE4095" w14:textId="77777777" w:rsidR="001967BD" w:rsidRPr="000662FE" w:rsidRDefault="001967BD" w:rsidP="001967BD">
                <w:pPr>
                  <w:pStyle w:val="Titre2"/>
                  <w:rPr>
                    <w:rFonts w:ascii="Cooper Black" w:hAnsi="Cooper Black"/>
                    <w:i/>
                    <w:szCs w:val="28"/>
                    <w:u w:val="single"/>
                  </w:rPr>
                </w:pPr>
              </w:p>
              <w:p w14:paraId="17007517" w14:textId="77777777" w:rsidR="001967BD" w:rsidRPr="000662FE" w:rsidRDefault="00D67B21" w:rsidP="001967BD">
                <w:pPr>
                  <w:pStyle w:val="Titre2"/>
                  <w:rPr>
                    <w:rFonts w:ascii="Cooper Black" w:hAnsi="Cooper Black"/>
                    <w:i/>
                    <w:szCs w:val="28"/>
                    <w:u w:val="single"/>
                  </w:rPr>
                </w:pPr>
                <w:r w:rsidRPr="000662FE">
                  <w:rPr>
                    <w:rFonts w:ascii="Cooper Black" w:hAnsi="Cooper Black"/>
                    <w:i/>
                    <w:szCs w:val="28"/>
                    <w:u w:val="single"/>
                  </w:rPr>
                  <w:t>Objectifs du projet :</w:t>
                </w:r>
                <w:r w:rsidR="001967BD" w:rsidRPr="000662FE">
                  <w:rPr>
                    <w:rFonts w:ascii="Cooper Black" w:hAnsi="Cooper Black"/>
                    <w:i/>
                    <w:szCs w:val="28"/>
                    <w:u w:val="single"/>
                  </w:rPr>
                  <w:t xml:space="preserve"> </w:t>
                </w:r>
              </w:p>
              <w:p w14:paraId="0798A87C" w14:textId="77777777" w:rsidR="001967BD" w:rsidRPr="000662FE" w:rsidRDefault="001967BD" w:rsidP="001967BD">
                <w:pPr>
                  <w:pStyle w:val="Titre2"/>
                  <w:rPr>
                    <w:rFonts w:ascii="Cooper Black" w:hAnsi="Cooper Black"/>
                    <w:sz w:val="28"/>
                    <w:szCs w:val="28"/>
                  </w:rPr>
                </w:pPr>
              </w:p>
              <w:p w14:paraId="06844836"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Concevoir des pages web à l’aide des langages HTML5/CSS3 en respectant les normes W3C. </w:t>
                </w:r>
              </w:p>
              <w:p w14:paraId="1BD2E4B6"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-Créer un site web responsive design et compatible sur chaque écran/navigateurs. </w:t>
                </w:r>
              </w:p>
              <w:p w14:paraId="049CCA3A"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Etude des problématiques d’intégration </w:t>
                </w:r>
              </w:p>
              <w:p w14:paraId="0E06B7B7"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Mettre en ligne un site web professionnel </w:t>
                </w:r>
              </w:p>
              <w:p w14:paraId="32C29424" w14:textId="77777777" w:rsidR="001967BD" w:rsidRPr="000662FE" w:rsidRDefault="00D67B21" w:rsidP="001967BD">
                <w:pPr>
                  <w:rPr>
                    <w:rFonts w:ascii="Cooper Black" w:hAnsi="Cooper Black"/>
                    <w:b w:val="0"/>
                    <w:szCs w:val="28"/>
                  </w:rPr>
                </w:pPr>
                <w:r w:rsidRPr="000662FE">
                  <w:rPr>
                    <w:rFonts w:ascii="Cooper Black" w:hAnsi="Cooper Black"/>
                    <w:b w:val="0"/>
                    <w:szCs w:val="28"/>
                  </w:rPr>
                  <w:t>Objectifs attendus :</w:t>
                </w:r>
                <w:r w:rsidR="001967BD" w:rsidRPr="000662FE">
                  <w:rPr>
                    <w:rFonts w:ascii="Cooper Black" w:hAnsi="Cooper Black"/>
                    <w:b w:val="0"/>
                    <w:szCs w:val="28"/>
                  </w:rPr>
                  <w:t xml:space="preserve"> </w:t>
                </w:r>
              </w:p>
              <w:p w14:paraId="6DB9E671" w14:textId="77777777" w:rsidR="001967BD" w:rsidRPr="000662FE" w:rsidRDefault="001967BD" w:rsidP="001967BD">
                <w:pPr>
                  <w:rPr>
                    <w:rFonts w:ascii="Cooper Black" w:hAnsi="Cooper Black"/>
                    <w:b w:val="0"/>
                    <w:szCs w:val="28"/>
                  </w:rPr>
                </w:pPr>
              </w:p>
              <w:p w14:paraId="0FCA7431" w14:textId="77777777" w:rsidR="001967BD" w:rsidRPr="000662FE" w:rsidRDefault="00D67B21" w:rsidP="001967BD">
                <w:pPr>
                  <w:rPr>
                    <w:rFonts w:ascii="Cooper Black" w:hAnsi="Cooper Black"/>
                    <w:b w:val="0"/>
                    <w:szCs w:val="28"/>
                  </w:rPr>
                </w:pPr>
                <w:r w:rsidRPr="000662FE">
                  <w:rPr>
                    <w:rFonts w:ascii="Cooper Black" w:hAnsi="Cooper Black"/>
                    <w:b w:val="0"/>
                    <w:szCs w:val="28"/>
                  </w:rPr>
                  <w:t> L’utilisation d’une charte</w:t>
                </w:r>
                <w:r w:rsidR="001967BD" w:rsidRPr="000662FE">
                  <w:rPr>
                    <w:rFonts w:ascii="Cooper Black" w:hAnsi="Cooper Black"/>
                    <w:b w:val="0"/>
                    <w:szCs w:val="28"/>
                  </w:rPr>
                  <w:t xml:space="preserve"> graphique afin de séduire e</w:t>
                </w:r>
                <w:r w:rsidRPr="000662FE">
                  <w:rPr>
                    <w:rFonts w:ascii="Cooper Black" w:hAnsi="Cooper Black"/>
                    <w:b w:val="0"/>
                    <w:szCs w:val="28"/>
                  </w:rPr>
                  <w:t>t capter l’attention des visiteurs du site.</w:t>
                </w:r>
                <w:r w:rsidR="001967BD" w:rsidRPr="000662FE">
                  <w:rPr>
                    <w:rFonts w:ascii="Cooper Black" w:hAnsi="Cooper Black"/>
                    <w:b w:val="0"/>
                    <w:szCs w:val="28"/>
                  </w:rPr>
                  <w:t xml:space="preserve"> </w:t>
                </w:r>
              </w:p>
              <w:p w14:paraId="64D82815"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La création d’un nouveau site vitrine et des fonctionnalités complémentaires </w:t>
                </w:r>
                <w:r w:rsidR="00D67B21" w:rsidRPr="000662FE">
                  <w:rPr>
                    <w:rFonts w:ascii="Cooper Black" w:hAnsi="Cooper Black"/>
                    <w:b w:val="0"/>
                    <w:szCs w:val="28"/>
                  </w:rPr>
                  <w:t>(compteurs de visites, formulaire de contact)</w:t>
                </w:r>
              </w:p>
              <w:p w14:paraId="538694E1"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La création d’un nouveau blog afin de partager l’actualité (sous forme de brèves) sur ce domaine </w:t>
                </w:r>
                <w:r w:rsidR="00D67B21" w:rsidRPr="000662FE">
                  <w:rPr>
                    <w:rFonts w:ascii="Cooper Black" w:hAnsi="Cooper Black"/>
                    <w:b w:val="0"/>
                    <w:szCs w:val="28"/>
                  </w:rPr>
                  <w:t>d’action (possibilité de rajouter du contenu sur les différentes pages via les publications).</w:t>
                </w:r>
              </w:p>
              <w:p w14:paraId="6D0A611D" w14:textId="77777777" w:rsidR="001967BD" w:rsidRPr="000662FE" w:rsidRDefault="001967BD" w:rsidP="001967BD">
                <w:pPr>
                  <w:rPr>
                    <w:rFonts w:ascii="Cooper Black" w:hAnsi="Cooper Black"/>
                    <w:b w:val="0"/>
                    <w:szCs w:val="28"/>
                  </w:rPr>
                </w:pPr>
              </w:p>
              <w:p w14:paraId="423C8C85"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Intégration </w:t>
                </w:r>
              </w:p>
              <w:p w14:paraId="27E7B53E" w14:textId="77777777" w:rsidR="001967BD" w:rsidRPr="000662FE" w:rsidRDefault="001967BD" w:rsidP="001967BD">
                <w:pPr>
                  <w:rPr>
                    <w:rFonts w:ascii="Cooper Black" w:hAnsi="Cooper Black"/>
                    <w:b w:val="0"/>
                    <w:szCs w:val="28"/>
                  </w:rPr>
                </w:pPr>
              </w:p>
              <w:p w14:paraId="7F20C6B7"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L’ensemble du portail devra être compatible avec les dernières versions des navigateurs les plus utilisés du marché, soit : </w:t>
                </w:r>
              </w:p>
              <w:p w14:paraId="2774475A" w14:textId="77777777" w:rsidR="001967BD" w:rsidRPr="000662FE" w:rsidRDefault="001967BD" w:rsidP="001967BD">
                <w:pPr>
                  <w:rPr>
                    <w:rFonts w:ascii="Cooper Black" w:hAnsi="Cooper Black"/>
                    <w:b w:val="0"/>
                    <w:szCs w:val="28"/>
                  </w:rPr>
                </w:pPr>
              </w:p>
              <w:p w14:paraId="32E21EB0"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Mozilla Firefox, Chrome, Edge / Internet Explorer, Safari, Opéra </w:t>
                </w:r>
              </w:p>
              <w:p w14:paraId="27C01B5C" w14:textId="77777777" w:rsidR="001967BD" w:rsidRPr="000662FE" w:rsidRDefault="001967BD" w:rsidP="001967BD">
                <w:pPr>
                  <w:rPr>
                    <w:rFonts w:ascii="Cooper Black" w:hAnsi="Cooper Black"/>
                    <w:b w:val="0"/>
                    <w:szCs w:val="28"/>
                  </w:rPr>
                </w:pPr>
              </w:p>
              <w:p w14:paraId="0FE64E99" w14:textId="77777777" w:rsidR="001967BD" w:rsidRPr="000662FE" w:rsidRDefault="001967BD" w:rsidP="001967BD">
                <w:pPr>
                  <w:rPr>
                    <w:rFonts w:ascii="Cooper Black" w:hAnsi="Cooper Black"/>
                    <w:b w:val="0"/>
                    <w:szCs w:val="28"/>
                  </w:rPr>
                </w:pPr>
              </w:p>
              <w:p w14:paraId="11620393"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w:t>
                </w:r>
              </w:p>
              <w:p w14:paraId="782FD685" w14:textId="77777777" w:rsidR="001967BD" w:rsidRPr="000662FE" w:rsidRDefault="001967BD" w:rsidP="001967BD">
                <w:pPr>
                  <w:rPr>
                    <w:rFonts w:ascii="Cooper Black" w:hAnsi="Cooper Black"/>
                    <w:b w:val="0"/>
                    <w:szCs w:val="28"/>
                  </w:rPr>
                </w:pPr>
              </w:p>
              <w:p w14:paraId="5E45AE64"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Le site devra être compatible tous supports, y compris tablette et smartphone. Il serait donc judicieux de prévoir une base responsive design. </w:t>
                </w:r>
              </w:p>
              <w:p w14:paraId="324018C2"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code-source du site devra être valide w3c et également indenté, commenté pour faciliter le travail collaboratif ou la reprise de projet. </w:t>
                </w:r>
              </w:p>
              <w:p w14:paraId="60028991" w14:textId="77777777" w:rsidR="00D67B21" w:rsidRPr="000662FE" w:rsidRDefault="00D67B21" w:rsidP="00D67B21">
                <w:pPr>
                  <w:rPr>
                    <w:rFonts w:ascii="Cooper Black" w:hAnsi="Cooper Black"/>
                    <w:b w:val="0"/>
                    <w:szCs w:val="28"/>
                  </w:rPr>
                </w:pPr>
              </w:p>
              <w:p w14:paraId="5C645744"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 </w:t>
                </w:r>
              </w:p>
              <w:p w14:paraId="1074B282" w14:textId="77777777" w:rsidR="00D67B21" w:rsidRPr="000662FE" w:rsidRDefault="00D67B21" w:rsidP="00D67B21">
                <w:pPr>
                  <w:rPr>
                    <w:rFonts w:ascii="Cooper Black" w:hAnsi="Cooper Black"/>
                    <w:b w:val="0"/>
                    <w:szCs w:val="28"/>
                  </w:rPr>
                </w:pPr>
              </w:p>
              <w:p w14:paraId="67F0E0CB"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La réalisation du site se fera sans moteur de gestion de contenu (CMS), sans l’aide de modèle-thème-TEMPLATE ni de FRAMEWORK HTML/CSS. Dans le cadre de ce projet, le </w:t>
                </w:r>
              </w:p>
              <w:p w14:paraId="1EECB519"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Client souhaite obtenir un site unique qui nécessite un nouveau développement. </w:t>
                </w:r>
              </w:p>
              <w:p w14:paraId="79EC4264" w14:textId="77777777" w:rsidR="00D67B21" w:rsidRPr="000662FE" w:rsidRDefault="00D67B21" w:rsidP="00D67B21">
                <w:pPr>
                  <w:rPr>
                    <w:rFonts w:ascii="Cooper Black" w:hAnsi="Cooper Black"/>
                    <w:b w:val="0"/>
                    <w:szCs w:val="28"/>
                  </w:rPr>
                </w:pPr>
              </w:p>
              <w:p w14:paraId="77BBED03" w14:textId="77777777" w:rsidR="00D67B21" w:rsidRPr="000662FE" w:rsidRDefault="00D67B21" w:rsidP="00D67B21">
                <w:pPr>
                  <w:rPr>
                    <w:rFonts w:ascii="Cooper Black" w:hAnsi="Cooper Black"/>
                    <w:b w:val="0"/>
                    <w:szCs w:val="28"/>
                  </w:rPr>
                </w:pPr>
                <w:r w:rsidRPr="000662FE">
                  <w:rPr>
                    <w:rFonts w:ascii="Cooper Black" w:hAnsi="Cooper Black"/>
                    <w:b w:val="0"/>
                    <w:szCs w:val="28"/>
                  </w:rPr>
                  <w:t>Nous fournissons une maquette graphique ou visuels : logo, images, photos, vidéos, de code couleur (voir document annexe).</w:t>
                </w:r>
              </w:p>
              <w:p w14:paraId="7F808180" w14:textId="77777777" w:rsidR="00D67B21" w:rsidRPr="000662FE" w:rsidRDefault="00D67B21" w:rsidP="00D67B21">
                <w:pPr>
                  <w:rPr>
                    <w:rFonts w:ascii="Cooper Black" w:hAnsi="Cooper Black"/>
                    <w:b w:val="0"/>
                    <w:szCs w:val="28"/>
                  </w:rPr>
                </w:pPr>
              </w:p>
              <w:p w14:paraId="7FF4FD9D"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site doit être hébergé et mis en ligne pour la présentation du projet. </w:t>
                </w:r>
              </w:p>
              <w:p w14:paraId="74B26273" w14:textId="77777777" w:rsidR="00D67B21" w:rsidRPr="000662FE" w:rsidRDefault="00D67B21" w:rsidP="00D67B21">
                <w:pPr>
                  <w:rPr>
                    <w:rFonts w:ascii="Cooper Black" w:hAnsi="Cooper Black"/>
                    <w:b w:val="0"/>
                    <w:szCs w:val="28"/>
                  </w:rPr>
                </w:pPr>
              </w:p>
              <w:p w14:paraId="7A77BDB3"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Référencement </w:t>
                </w:r>
              </w:p>
              <w:p w14:paraId="5EB579D5" w14:textId="77777777" w:rsidR="00D67B21" w:rsidRPr="000662FE" w:rsidRDefault="00D67B21" w:rsidP="00D67B21">
                <w:pPr>
                  <w:rPr>
                    <w:rFonts w:ascii="Cooper Black" w:hAnsi="Cooper Black"/>
                    <w:b w:val="0"/>
                    <w:szCs w:val="28"/>
                  </w:rPr>
                </w:pPr>
              </w:p>
              <w:p w14:paraId="730FB951"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référencement et le positionnement d’un site est d’une importance cruciale pour attirer une bonne audience. Les principes et règles de métier pour atteindre cet objectif </w:t>
                </w:r>
              </w:p>
              <w:p w14:paraId="3D454991"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Devront être mis en œuvre dès la conception du portail. </w:t>
                </w:r>
              </w:p>
              <w:p w14:paraId="2624244E" w14:textId="77777777" w:rsidR="00D67B21" w:rsidRPr="000662FE" w:rsidRDefault="00D67B21" w:rsidP="00D67B21">
                <w:pPr>
                  <w:rPr>
                    <w:rFonts w:ascii="Cooper Black" w:hAnsi="Cooper Black"/>
                    <w:b w:val="0"/>
                    <w:szCs w:val="28"/>
                  </w:rPr>
                </w:pPr>
              </w:p>
              <w:p w14:paraId="53919C00" w14:textId="77777777" w:rsidR="00D67B21" w:rsidRPr="000662FE" w:rsidRDefault="00D67B21" w:rsidP="00D67B21">
                <w:pPr>
                  <w:rPr>
                    <w:rFonts w:ascii="Cooper Black" w:hAnsi="Cooper Black"/>
                    <w:b w:val="0"/>
                    <w:szCs w:val="28"/>
                  </w:rPr>
                </w:pPr>
                <w:r w:rsidRPr="000662FE">
                  <w:rPr>
                    <w:rFonts w:ascii="Cooper Black" w:hAnsi="Cooper Black"/>
                    <w:b w:val="0"/>
                    <w:szCs w:val="28"/>
                  </w:rPr>
                  <w:br w:type="page"/>
                </w:r>
              </w:p>
              <w:p w14:paraId="141A99C6" w14:textId="77777777" w:rsidR="001967BD" w:rsidRPr="000662FE" w:rsidRDefault="001967BD" w:rsidP="001967BD">
                <w:pPr>
                  <w:rPr>
                    <w:rFonts w:ascii="Cooper Black" w:hAnsi="Cooper Black"/>
                    <w:b w:val="0"/>
                    <w:szCs w:val="28"/>
                  </w:rPr>
                </w:pPr>
              </w:p>
              <w:p w14:paraId="5B89F860" w14:textId="77777777" w:rsidR="001967BD" w:rsidRPr="000662FE" w:rsidRDefault="001967BD" w:rsidP="001967BD">
                <w:pPr>
                  <w:pStyle w:val="Titre2"/>
                  <w:rPr>
                    <w:rFonts w:ascii="Cooper Black" w:hAnsi="Cooper Black"/>
                    <w:sz w:val="28"/>
                    <w:szCs w:val="28"/>
                  </w:rPr>
                </w:pPr>
              </w:p>
              <w:p w14:paraId="570A6499" w14:textId="77777777" w:rsidR="00D67B21" w:rsidRPr="000662FE" w:rsidRDefault="00D67B21" w:rsidP="00D67B21">
                <w:pPr>
                  <w:rPr>
                    <w:rFonts w:ascii="Cooper Black" w:hAnsi="Cooper Black"/>
                    <w:b w:val="0"/>
                    <w:szCs w:val="28"/>
                  </w:rPr>
                </w:pPr>
              </w:p>
              <w:p w14:paraId="44C226BC" w14:textId="77777777" w:rsidR="00933498" w:rsidRDefault="00933498" w:rsidP="001967BD">
                <w:pPr>
                  <w:pStyle w:val="Titre2"/>
                  <w:rPr>
                    <w:rFonts w:ascii="Cooper Black" w:hAnsi="Cooper Black"/>
                    <w:sz w:val="28"/>
                    <w:szCs w:val="28"/>
                  </w:rPr>
                </w:pPr>
                <w:r w:rsidRPr="00933498">
                  <w:rPr>
                    <w:rFonts w:eastAsiaTheme="minorEastAsia" w:cstheme="minorBidi"/>
                    <w:b/>
                    <w:noProof/>
                    <w:sz w:val="28"/>
                    <w:szCs w:val="22"/>
                    <w:lang w:eastAsia="fr-FR"/>
                  </w:rPr>
                  <w:lastRenderedPageBreak/>
                  <mc:AlternateContent>
                    <mc:Choice Requires="wps">
                      <w:drawing>
                        <wp:anchor distT="45720" distB="45720" distL="114300" distR="114300" simplePos="0" relativeHeight="251675648" behindDoc="0" locked="0" layoutInCell="1" allowOverlap="1" wp14:anchorId="521858EC" wp14:editId="0B1844EE">
                          <wp:simplePos x="0" y="0"/>
                          <wp:positionH relativeFrom="column">
                            <wp:posOffset>-5611</wp:posOffset>
                          </wp:positionH>
                          <wp:positionV relativeFrom="paragraph">
                            <wp:posOffset>54904</wp:posOffset>
                          </wp:positionV>
                          <wp:extent cx="4107976" cy="798394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976" cy="7983940"/>
                                  </a:xfrm>
                                  <a:prstGeom prst="rect">
                                    <a:avLst/>
                                  </a:prstGeom>
                                  <a:noFill/>
                                  <a:ln w="9525">
                                    <a:noFill/>
                                    <a:miter lim="800000"/>
                                    <a:headEnd/>
                                    <a:tailEnd/>
                                  </a:ln>
                                </wps:spPr>
                                <wps:txbx>
                                  <w:txbxContent>
                                    <w:p w14:paraId="690FBFFB"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Sommaire : </w:t>
                                      </w:r>
                                    </w:p>
                                    <w:p w14:paraId="1C44DE85" w14:textId="77777777" w:rsidR="00DF2F2F" w:rsidRPr="00933498" w:rsidRDefault="00DF2F2F" w:rsidP="00933498">
                                      <w:pPr>
                                        <w:rPr>
                                          <w:rFonts w:ascii="Cooper Black" w:hAnsi="Cooper Black"/>
                                          <w:b w:val="0"/>
                                          <w:color w:val="auto"/>
                                          <w:sz w:val="22"/>
                                        </w:rPr>
                                      </w:pPr>
                                    </w:p>
                                    <w:p w14:paraId="19196218"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01 – Présentation</w:t>
                                      </w:r>
                                      <w:r w:rsidRPr="00933498">
                                        <w:rPr>
                                          <w:rFonts w:ascii="Cooper Black" w:hAnsi="Cooper Black"/>
                                          <w:b w:val="0"/>
                                          <w:color w:val="auto"/>
                                          <w:sz w:val="22"/>
                                        </w:rPr>
                                        <w:t xml:space="preserve"> </w:t>
                                      </w:r>
                                    </w:p>
                                    <w:p w14:paraId="7DD4FB05" w14:textId="77777777" w:rsidR="00DF2F2F" w:rsidRPr="00933498" w:rsidRDefault="00DF2F2F" w:rsidP="00933498">
                                      <w:pPr>
                                        <w:rPr>
                                          <w:rFonts w:ascii="Cooper Black" w:hAnsi="Cooper Black"/>
                                          <w:b w:val="0"/>
                                          <w:color w:val="auto"/>
                                          <w:sz w:val="22"/>
                                        </w:rPr>
                                      </w:pPr>
                                    </w:p>
                                    <w:p w14:paraId="6EAEF9E1"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02 – Architecture </w:t>
                                      </w:r>
                                      <w:proofErr w:type="spellStart"/>
                                      <w:r w:rsidRPr="00A85692">
                                        <w:rPr>
                                          <w:rFonts w:ascii="Cooper Black" w:hAnsi="Cooper Black"/>
                                          <w:b w:val="0"/>
                                          <w:color w:val="auto"/>
                                          <w:sz w:val="22"/>
                                          <w:highlight w:val="yellow"/>
                                        </w:rPr>
                                        <w:t>florian</w:t>
                                      </w:r>
                                      <w:proofErr w:type="spellEnd"/>
                                    </w:p>
                                    <w:p w14:paraId="49B531BC" w14:textId="77777777" w:rsidR="00DF2F2F" w:rsidRPr="00933498" w:rsidRDefault="00DF2F2F" w:rsidP="00933498">
                                      <w:pPr>
                                        <w:rPr>
                                          <w:rFonts w:ascii="Cooper Black" w:hAnsi="Cooper Black"/>
                                          <w:b w:val="0"/>
                                          <w:color w:val="auto"/>
                                          <w:sz w:val="22"/>
                                        </w:rPr>
                                      </w:pPr>
                                    </w:p>
                                    <w:p w14:paraId="4741E305"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03 – Page d’Accueil Florian</w:t>
                                      </w:r>
                                      <w:r w:rsidRPr="00933498">
                                        <w:rPr>
                                          <w:rFonts w:ascii="Cooper Black" w:hAnsi="Cooper Black"/>
                                          <w:b w:val="0"/>
                                          <w:color w:val="auto"/>
                                          <w:sz w:val="22"/>
                                        </w:rPr>
                                        <w:t xml:space="preserve"> </w:t>
                                      </w:r>
                                    </w:p>
                                    <w:p w14:paraId="45AF1BF8" w14:textId="77777777" w:rsidR="00DF2F2F" w:rsidRPr="00933498" w:rsidRDefault="00DF2F2F" w:rsidP="00933498">
                                      <w:pPr>
                                        <w:rPr>
                                          <w:rFonts w:ascii="Cooper Black" w:hAnsi="Cooper Black"/>
                                          <w:b w:val="0"/>
                                          <w:color w:val="auto"/>
                                          <w:sz w:val="22"/>
                                        </w:rPr>
                                      </w:pPr>
                                    </w:p>
                                    <w:p w14:paraId="69D0DB2C"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04 – Page : Infos Mathilde</w:t>
                                      </w:r>
                                      <w:r w:rsidR="00B84215">
                                        <w:rPr>
                                          <w:rFonts w:ascii="Cooper Black" w:hAnsi="Cooper Black"/>
                                          <w:b w:val="0"/>
                                          <w:color w:val="auto"/>
                                          <w:sz w:val="22"/>
                                        </w:rPr>
                                        <w:t xml:space="preserve"> </w:t>
                                      </w:r>
                                    </w:p>
                                    <w:p w14:paraId="0C751E46" w14:textId="77777777" w:rsidR="00DF2F2F" w:rsidRPr="00933498" w:rsidRDefault="00DF2F2F" w:rsidP="00933498">
                                      <w:pPr>
                                        <w:rPr>
                                          <w:rFonts w:ascii="Cooper Black" w:hAnsi="Cooper Black"/>
                                          <w:b w:val="0"/>
                                          <w:color w:val="auto"/>
                                          <w:sz w:val="22"/>
                                        </w:rPr>
                                      </w:pPr>
                                    </w:p>
                                    <w:p w14:paraId="04171D81"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05 – Page : Le </w:t>
                                      </w:r>
                                      <w:proofErr w:type="gramStart"/>
                                      <w:r w:rsidRPr="00A85692">
                                        <w:rPr>
                                          <w:rFonts w:ascii="Cooper Black" w:hAnsi="Cooper Black"/>
                                          <w:b w:val="0"/>
                                          <w:color w:val="auto"/>
                                          <w:sz w:val="22"/>
                                          <w:highlight w:val="yellow"/>
                                        </w:rPr>
                                        <w:t xml:space="preserve">Club  </w:t>
                                      </w:r>
                                      <w:proofErr w:type="spellStart"/>
                                      <w:r w:rsidRPr="00A85692">
                                        <w:rPr>
                                          <w:rFonts w:ascii="Cooper Black" w:hAnsi="Cooper Black"/>
                                          <w:b w:val="0"/>
                                          <w:color w:val="auto"/>
                                          <w:sz w:val="22"/>
                                          <w:highlight w:val="yellow"/>
                                        </w:rPr>
                                        <w:t>florian</w:t>
                                      </w:r>
                                      <w:proofErr w:type="spellEnd"/>
                                      <w:proofErr w:type="gramEnd"/>
                                    </w:p>
                                    <w:p w14:paraId="05D38894" w14:textId="77777777" w:rsidR="00DF2F2F" w:rsidRPr="00933498" w:rsidRDefault="00DF2F2F" w:rsidP="00933498">
                                      <w:pPr>
                                        <w:rPr>
                                          <w:rFonts w:ascii="Cooper Black" w:hAnsi="Cooper Black"/>
                                          <w:b w:val="0"/>
                                          <w:color w:val="auto"/>
                                          <w:sz w:val="22"/>
                                        </w:rPr>
                                      </w:pPr>
                                    </w:p>
                                    <w:p w14:paraId="1F2B3769"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06 – Page : Adhésions   </w:t>
                                      </w:r>
                                      <w:proofErr w:type="spellStart"/>
                                      <w:proofErr w:type="gramStart"/>
                                      <w:r w:rsidRPr="00933498">
                                        <w:rPr>
                                          <w:rFonts w:ascii="Cooper Black" w:hAnsi="Cooper Black"/>
                                          <w:b w:val="0"/>
                                          <w:color w:val="auto"/>
                                          <w:sz w:val="22"/>
                                        </w:rPr>
                                        <w:t>Raiyane</w:t>
                                      </w:r>
                                      <w:proofErr w:type="spellEnd"/>
                                      <w:r w:rsidR="00B84215">
                                        <w:rPr>
                                          <w:rFonts w:ascii="Cooper Black" w:hAnsi="Cooper Black"/>
                                          <w:b w:val="0"/>
                                          <w:color w:val="auto"/>
                                          <w:sz w:val="22"/>
                                        </w:rPr>
                                        <w:t xml:space="preserve">  +</w:t>
                                      </w:r>
                                      <w:proofErr w:type="gramEnd"/>
                                      <w:r w:rsidR="00B84215">
                                        <w:rPr>
                                          <w:rFonts w:ascii="Cooper Black" w:hAnsi="Cooper Black"/>
                                          <w:b w:val="0"/>
                                          <w:color w:val="auto"/>
                                          <w:sz w:val="22"/>
                                        </w:rPr>
                                        <w:t xml:space="preserve">tard </w:t>
                                      </w:r>
                                    </w:p>
                                    <w:p w14:paraId="57F97FF9"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Comment </w:t>
                                      </w:r>
                                      <w:r w:rsidR="00BB54E7" w:rsidRPr="00933498">
                                        <w:rPr>
                                          <w:rFonts w:ascii="Cooper Black" w:hAnsi="Cooper Black"/>
                                          <w:b w:val="0"/>
                                          <w:color w:val="auto"/>
                                          <w:sz w:val="22"/>
                                        </w:rPr>
                                        <w:t>adhèrera</w:t>
                                      </w:r>
                                      <w:r w:rsidRPr="00933498">
                                        <w:rPr>
                                          <w:rFonts w:ascii="Cooper Black" w:hAnsi="Cooper Black"/>
                                          <w:b w:val="0"/>
                                          <w:color w:val="auto"/>
                                          <w:sz w:val="22"/>
                                        </w:rPr>
                                        <w:t xml:space="preserve"> au club.</w:t>
                                      </w:r>
                                    </w:p>
                                    <w:p w14:paraId="19AF6294" w14:textId="77777777" w:rsidR="00DF2F2F" w:rsidRPr="00933498" w:rsidRDefault="00DF2F2F" w:rsidP="00933498">
                                      <w:pPr>
                                        <w:rPr>
                                          <w:rFonts w:ascii="Cooper Black" w:hAnsi="Cooper Black"/>
                                          <w:b w:val="0"/>
                                          <w:color w:val="auto"/>
                                          <w:sz w:val="22"/>
                                        </w:rPr>
                                      </w:pPr>
                                    </w:p>
                                    <w:p w14:paraId="7865898D"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07 – Page : Inscription Courses (aller voir club)</w:t>
                                      </w:r>
                                    </w:p>
                                    <w:p w14:paraId="6A5AD27E"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Walid </w:t>
                                      </w:r>
                                      <w:r w:rsidR="00B84215">
                                        <w:rPr>
                                          <w:rFonts w:ascii="Cooper Black" w:hAnsi="Cooper Black"/>
                                          <w:b w:val="0"/>
                                          <w:color w:val="auto"/>
                                          <w:sz w:val="22"/>
                                        </w:rPr>
                                        <w:t xml:space="preserve">+tard </w:t>
                                      </w:r>
                                    </w:p>
                                    <w:p w14:paraId="394A17BF"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00B84215" w:rsidRPr="00B84215">
                                        <w:rPr>
                                          <w:rFonts w:ascii="Cooper Black" w:hAnsi="Cooper Black"/>
                                          <w:b w:val="0"/>
                                          <w:color w:val="auto"/>
                                          <w:sz w:val="22"/>
                                          <w:highlight w:val="green"/>
                                        </w:rPr>
                                        <w:t>florian</w:t>
                                      </w:r>
                                      <w:proofErr w:type="spellEnd"/>
                                    </w:p>
                                    <w:p w14:paraId="6A7DCA68"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w:t>
                                      </w:r>
                                      <w:proofErr w:type="gramStart"/>
                                      <w:r w:rsidRPr="00933498">
                                        <w:rPr>
                                          <w:rFonts w:ascii="Cooper Black" w:hAnsi="Cooper Black"/>
                                          <w:b w:val="0"/>
                                          <w:color w:val="auto"/>
                                          <w:sz w:val="22"/>
                                        </w:rPr>
                                        <w:t>repartage</w:t>
                                      </w:r>
                                      <w:proofErr w:type="gramEnd"/>
                                      <w:r w:rsidRPr="00933498">
                                        <w:rPr>
                                          <w:rFonts w:ascii="Cooper Black" w:hAnsi="Cooper Black"/>
                                          <w:b w:val="0"/>
                                          <w:color w:val="auto"/>
                                          <w:sz w:val="22"/>
                                        </w:rPr>
                                        <w:t xml:space="preserve"> infos)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proofErr w:type="spellStart"/>
                                      <w:r w:rsidRPr="00933498">
                                        <w:rPr>
                                          <w:rFonts w:ascii="Cooper Black" w:hAnsi="Cooper Black"/>
                                          <w:b w:val="0"/>
                                          <w:color w:val="auto"/>
                                          <w:sz w:val="22"/>
                                        </w:rPr>
                                        <w:t>dépot</w:t>
                                      </w:r>
                                      <w:proofErr w:type="spellEnd"/>
                                    </w:p>
                                    <w:p w14:paraId="76CAF7AE" w14:textId="77777777" w:rsidR="00DF2F2F" w:rsidRPr="00933498" w:rsidRDefault="00DF2F2F" w:rsidP="00933498">
                                      <w:pPr>
                                        <w:rPr>
                                          <w:rFonts w:ascii="Cooper Black" w:hAnsi="Cooper Black"/>
                                          <w:b w:val="0"/>
                                          <w:color w:val="auto"/>
                                          <w:sz w:val="22"/>
                                        </w:rPr>
                                      </w:pPr>
                                    </w:p>
                                    <w:p w14:paraId="638CD0BC"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09 – Page : Nos partenaires Walid</w:t>
                                      </w:r>
                                      <w:r w:rsidRPr="00933498">
                                        <w:rPr>
                                          <w:rFonts w:ascii="Cooper Black" w:hAnsi="Cooper Black"/>
                                          <w:b w:val="0"/>
                                          <w:color w:val="auto"/>
                                          <w:sz w:val="22"/>
                                        </w:rPr>
                                        <w:t xml:space="preserve"> </w:t>
                                      </w:r>
                                    </w:p>
                                    <w:p w14:paraId="2C30A652" w14:textId="77777777" w:rsidR="00977306" w:rsidRPr="00977306" w:rsidRDefault="00977306" w:rsidP="00977306">
                                      <w:pPr>
                                        <w:jc w:val="both"/>
                                        <w:rPr>
                                          <w:rFonts w:ascii="Berlin Sans FB Demi" w:hAnsi="Berlin Sans FB Demi"/>
                                          <w:color w:val="auto"/>
                                          <w:sz w:val="22"/>
                                        </w:rPr>
                                      </w:pPr>
                                    </w:p>
                                    <w:p w14:paraId="61697273" w14:textId="77777777" w:rsidR="00DF2F2F" w:rsidRPr="0077275C" w:rsidRDefault="00DF2F2F" w:rsidP="00933498">
                                      <w:pPr>
                                        <w:jc w:val="both"/>
                                        <w:rPr>
                                          <w:rFonts w:ascii="Berlin Sans FB Demi" w:hAnsi="Berlin Sans FB Demi"/>
                                          <w:color w:val="auto"/>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858EC" id="_x0000_s1029" type="#_x0000_t202" style="position:absolute;margin-left:-.45pt;margin-top:4.3pt;width:323.45pt;height:628.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" filled="f" stroked="f">
                          <v:textbox>
                            <w:txbxContent>
                              <w:p w14:paraId="690FBFFB"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Sommaire : </w:t>
                                </w:r>
                              </w:p>
                              <w:p w14:paraId="1C44DE85" w14:textId="77777777" w:rsidR="00DF2F2F" w:rsidRPr="00933498" w:rsidRDefault="00DF2F2F" w:rsidP="00933498">
                                <w:pPr>
                                  <w:rPr>
                                    <w:rFonts w:ascii="Cooper Black" w:hAnsi="Cooper Black"/>
                                    <w:b w:val="0"/>
                                    <w:color w:val="auto"/>
                                    <w:sz w:val="22"/>
                                  </w:rPr>
                                </w:pPr>
                              </w:p>
                              <w:p w14:paraId="19196218"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01 – Présentation</w:t>
                                </w:r>
                                <w:r w:rsidRPr="00933498">
                                  <w:rPr>
                                    <w:rFonts w:ascii="Cooper Black" w:hAnsi="Cooper Black"/>
                                    <w:b w:val="0"/>
                                    <w:color w:val="auto"/>
                                    <w:sz w:val="22"/>
                                  </w:rPr>
                                  <w:t xml:space="preserve"> </w:t>
                                </w:r>
                              </w:p>
                              <w:p w14:paraId="7DD4FB05" w14:textId="77777777" w:rsidR="00DF2F2F" w:rsidRPr="00933498" w:rsidRDefault="00DF2F2F" w:rsidP="00933498">
                                <w:pPr>
                                  <w:rPr>
                                    <w:rFonts w:ascii="Cooper Black" w:hAnsi="Cooper Black"/>
                                    <w:b w:val="0"/>
                                    <w:color w:val="auto"/>
                                    <w:sz w:val="22"/>
                                  </w:rPr>
                                </w:pPr>
                              </w:p>
                              <w:p w14:paraId="6EAEF9E1"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02 – Architecture </w:t>
                                </w:r>
                                <w:proofErr w:type="spellStart"/>
                                <w:r w:rsidRPr="00A85692">
                                  <w:rPr>
                                    <w:rFonts w:ascii="Cooper Black" w:hAnsi="Cooper Black"/>
                                    <w:b w:val="0"/>
                                    <w:color w:val="auto"/>
                                    <w:sz w:val="22"/>
                                    <w:highlight w:val="yellow"/>
                                  </w:rPr>
                                  <w:t>florian</w:t>
                                </w:r>
                                <w:proofErr w:type="spellEnd"/>
                              </w:p>
                              <w:p w14:paraId="49B531BC" w14:textId="77777777" w:rsidR="00DF2F2F" w:rsidRPr="00933498" w:rsidRDefault="00DF2F2F" w:rsidP="00933498">
                                <w:pPr>
                                  <w:rPr>
                                    <w:rFonts w:ascii="Cooper Black" w:hAnsi="Cooper Black"/>
                                    <w:b w:val="0"/>
                                    <w:color w:val="auto"/>
                                    <w:sz w:val="22"/>
                                  </w:rPr>
                                </w:pPr>
                              </w:p>
                              <w:p w14:paraId="4741E305"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03 – Page d’Accueil Florian</w:t>
                                </w:r>
                                <w:r w:rsidRPr="00933498">
                                  <w:rPr>
                                    <w:rFonts w:ascii="Cooper Black" w:hAnsi="Cooper Black"/>
                                    <w:b w:val="0"/>
                                    <w:color w:val="auto"/>
                                    <w:sz w:val="22"/>
                                  </w:rPr>
                                  <w:t xml:space="preserve"> </w:t>
                                </w:r>
                              </w:p>
                              <w:p w14:paraId="45AF1BF8" w14:textId="77777777" w:rsidR="00DF2F2F" w:rsidRPr="00933498" w:rsidRDefault="00DF2F2F" w:rsidP="00933498">
                                <w:pPr>
                                  <w:rPr>
                                    <w:rFonts w:ascii="Cooper Black" w:hAnsi="Cooper Black"/>
                                    <w:b w:val="0"/>
                                    <w:color w:val="auto"/>
                                    <w:sz w:val="22"/>
                                  </w:rPr>
                                </w:pPr>
                              </w:p>
                              <w:p w14:paraId="69D0DB2C"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04 – Page : Infos Mathilde</w:t>
                                </w:r>
                                <w:r w:rsidR="00B84215">
                                  <w:rPr>
                                    <w:rFonts w:ascii="Cooper Black" w:hAnsi="Cooper Black"/>
                                    <w:b w:val="0"/>
                                    <w:color w:val="auto"/>
                                    <w:sz w:val="22"/>
                                  </w:rPr>
                                  <w:t xml:space="preserve"> </w:t>
                                </w:r>
                              </w:p>
                              <w:p w14:paraId="0C751E46" w14:textId="77777777" w:rsidR="00DF2F2F" w:rsidRPr="00933498" w:rsidRDefault="00DF2F2F" w:rsidP="00933498">
                                <w:pPr>
                                  <w:rPr>
                                    <w:rFonts w:ascii="Cooper Black" w:hAnsi="Cooper Black"/>
                                    <w:b w:val="0"/>
                                    <w:color w:val="auto"/>
                                    <w:sz w:val="22"/>
                                  </w:rPr>
                                </w:pPr>
                              </w:p>
                              <w:p w14:paraId="04171D81"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05 – Page : Le </w:t>
                                </w:r>
                                <w:proofErr w:type="gramStart"/>
                                <w:r w:rsidRPr="00A85692">
                                  <w:rPr>
                                    <w:rFonts w:ascii="Cooper Black" w:hAnsi="Cooper Black"/>
                                    <w:b w:val="0"/>
                                    <w:color w:val="auto"/>
                                    <w:sz w:val="22"/>
                                    <w:highlight w:val="yellow"/>
                                  </w:rPr>
                                  <w:t xml:space="preserve">Club  </w:t>
                                </w:r>
                                <w:proofErr w:type="spellStart"/>
                                <w:r w:rsidRPr="00A85692">
                                  <w:rPr>
                                    <w:rFonts w:ascii="Cooper Black" w:hAnsi="Cooper Black"/>
                                    <w:b w:val="0"/>
                                    <w:color w:val="auto"/>
                                    <w:sz w:val="22"/>
                                    <w:highlight w:val="yellow"/>
                                  </w:rPr>
                                  <w:t>florian</w:t>
                                </w:r>
                                <w:proofErr w:type="spellEnd"/>
                                <w:proofErr w:type="gramEnd"/>
                              </w:p>
                              <w:p w14:paraId="05D38894" w14:textId="77777777" w:rsidR="00DF2F2F" w:rsidRPr="00933498" w:rsidRDefault="00DF2F2F" w:rsidP="00933498">
                                <w:pPr>
                                  <w:rPr>
                                    <w:rFonts w:ascii="Cooper Black" w:hAnsi="Cooper Black"/>
                                    <w:b w:val="0"/>
                                    <w:color w:val="auto"/>
                                    <w:sz w:val="22"/>
                                  </w:rPr>
                                </w:pPr>
                              </w:p>
                              <w:p w14:paraId="1F2B3769"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06 – Page : Adhésions   </w:t>
                                </w:r>
                                <w:proofErr w:type="spellStart"/>
                                <w:proofErr w:type="gramStart"/>
                                <w:r w:rsidRPr="00933498">
                                  <w:rPr>
                                    <w:rFonts w:ascii="Cooper Black" w:hAnsi="Cooper Black"/>
                                    <w:b w:val="0"/>
                                    <w:color w:val="auto"/>
                                    <w:sz w:val="22"/>
                                  </w:rPr>
                                  <w:t>Raiyane</w:t>
                                </w:r>
                                <w:proofErr w:type="spellEnd"/>
                                <w:r w:rsidR="00B84215">
                                  <w:rPr>
                                    <w:rFonts w:ascii="Cooper Black" w:hAnsi="Cooper Black"/>
                                    <w:b w:val="0"/>
                                    <w:color w:val="auto"/>
                                    <w:sz w:val="22"/>
                                  </w:rPr>
                                  <w:t xml:space="preserve">  +</w:t>
                                </w:r>
                                <w:proofErr w:type="gramEnd"/>
                                <w:r w:rsidR="00B84215">
                                  <w:rPr>
                                    <w:rFonts w:ascii="Cooper Black" w:hAnsi="Cooper Black"/>
                                    <w:b w:val="0"/>
                                    <w:color w:val="auto"/>
                                    <w:sz w:val="22"/>
                                  </w:rPr>
                                  <w:t xml:space="preserve">tard </w:t>
                                </w:r>
                              </w:p>
                              <w:p w14:paraId="57F97FF9"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Comment </w:t>
                                </w:r>
                                <w:r w:rsidR="00BB54E7" w:rsidRPr="00933498">
                                  <w:rPr>
                                    <w:rFonts w:ascii="Cooper Black" w:hAnsi="Cooper Black"/>
                                    <w:b w:val="0"/>
                                    <w:color w:val="auto"/>
                                    <w:sz w:val="22"/>
                                  </w:rPr>
                                  <w:t>adhèrera</w:t>
                                </w:r>
                                <w:r w:rsidRPr="00933498">
                                  <w:rPr>
                                    <w:rFonts w:ascii="Cooper Black" w:hAnsi="Cooper Black"/>
                                    <w:b w:val="0"/>
                                    <w:color w:val="auto"/>
                                    <w:sz w:val="22"/>
                                  </w:rPr>
                                  <w:t xml:space="preserve"> au club.</w:t>
                                </w:r>
                              </w:p>
                              <w:p w14:paraId="19AF6294" w14:textId="77777777" w:rsidR="00DF2F2F" w:rsidRPr="00933498" w:rsidRDefault="00DF2F2F" w:rsidP="00933498">
                                <w:pPr>
                                  <w:rPr>
                                    <w:rFonts w:ascii="Cooper Black" w:hAnsi="Cooper Black"/>
                                    <w:b w:val="0"/>
                                    <w:color w:val="auto"/>
                                    <w:sz w:val="22"/>
                                  </w:rPr>
                                </w:pPr>
                              </w:p>
                              <w:p w14:paraId="7865898D"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07 – Page : Inscription Courses (aller voir club)</w:t>
                                </w:r>
                              </w:p>
                              <w:p w14:paraId="6A5AD27E"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Walid </w:t>
                                </w:r>
                                <w:r w:rsidR="00B84215">
                                  <w:rPr>
                                    <w:rFonts w:ascii="Cooper Black" w:hAnsi="Cooper Black"/>
                                    <w:b w:val="0"/>
                                    <w:color w:val="auto"/>
                                    <w:sz w:val="22"/>
                                  </w:rPr>
                                  <w:t xml:space="preserve">+tard </w:t>
                                </w:r>
                              </w:p>
                              <w:p w14:paraId="394A17BF"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00B84215" w:rsidRPr="00B84215">
                                  <w:rPr>
                                    <w:rFonts w:ascii="Cooper Black" w:hAnsi="Cooper Black"/>
                                    <w:b w:val="0"/>
                                    <w:color w:val="auto"/>
                                    <w:sz w:val="22"/>
                                    <w:highlight w:val="green"/>
                                  </w:rPr>
                                  <w:t>florian</w:t>
                                </w:r>
                                <w:proofErr w:type="spellEnd"/>
                              </w:p>
                              <w:p w14:paraId="6A7DCA68"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w:t>
                                </w:r>
                                <w:proofErr w:type="gramStart"/>
                                <w:r w:rsidRPr="00933498">
                                  <w:rPr>
                                    <w:rFonts w:ascii="Cooper Black" w:hAnsi="Cooper Black"/>
                                    <w:b w:val="0"/>
                                    <w:color w:val="auto"/>
                                    <w:sz w:val="22"/>
                                  </w:rPr>
                                  <w:t>repartage</w:t>
                                </w:r>
                                <w:proofErr w:type="gramEnd"/>
                                <w:r w:rsidRPr="00933498">
                                  <w:rPr>
                                    <w:rFonts w:ascii="Cooper Black" w:hAnsi="Cooper Black"/>
                                    <w:b w:val="0"/>
                                    <w:color w:val="auto"/>
                                    <w:sz w:val="22"/>
                                  </w:rPr>
                                  <w:t xml:space="preserve"> infos)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proofErr w:type="spellStart"/>
                                <w:r w:rsidRPr="00933498">
                                  <w:rPr>
                                    <w:rFonts w:ascii="Cooper Black" w:hAnsi="Cooper Black"/>
                                    <w:b w:val="0"/>
                                    <w:color w:val="auto"/>
                                    <w:sz w:val="22"/>
                                  </w:rPr>
                                  <w:t>dépot</w:t>
                                </w:r>
                                <w:proofErr w:type="spellEnd"/>
                              </w:p>
                              <w:p w14:paraId="76CAF7AE" w14:textId="77777777" w:rsidR="00DF2F2F" w:rsidRPr="00933498" w:rsidRDefault="00DF2F2F" w:rsidP="00933498">
                                <w:pPr>
                                  <w:rPr>
                                    <w:rFonts w:ascii="Cooper Black" w:hAnsi="Cooper Black"/>
                                    <w:b w:val="0"/>
                                    <w:color w:val="auto"/>
                                    <w:sz w:val="22"/>
                                  </w:rPr>
                                </w:pPr>
                              </w:p>
                              <w:p w14:paraId="638CD0BC"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09 – Page : Nos partenaires Walid</w:t>
                                </w:r>
                                <w:r w:rsidRPr="00933498">
                                  <w:rPr>
                                    <w:rFonts w:ascii="Cooper Black" w:hAnsi="Cooper Black"/>
                                    <w:b w:val="0"/>
                                    <w:color w:val="auto"/>
                                    <w:sz w:val="22"/>
                                  </w:rPr>
                                  <w:t xml:space="preserve"> </w:t>
                                </w:r>
                              </w:p>
                              <w:p w14:paraId="2C30A652" w14:textId="77777777" w:rsidR="00977306" w:rsidRPr="00977306" w:rsidRDefault="00977306" w:rsidP="00977306">
                                <w:pPr>
                                  <w:jc w:val="both"/>
                                  <w:rPr>
                                    <w:rFonts w:ascii="Berlin Sans FB Demi" w:hAnsi="Berlin Sans FB Demi"/>
                                    <w:color w:val="auto"/>
                                    <w:sz w:val="22"/>
                                  </w:rPr>
                                </w:pPr>
                              </w:p>
                              <w:p w14:paraId="61697273" w14:textId="77777777" w:rsidR="00DF2F2F" w:rsidRPr="0077275C" w:rsidRDefault="00DF2F2F" w:rsidP="00933498">
                                <w:pPr>
                                  <w:jc w:val="both"/>
                                  <w:rPr>
                                    <w:rFonts w:ascii="Berlin Sans FB Demi" w:hAnsi="Berlin Sans FB Demi"/>
                                    <w:color w:val="auto"/>
                                    <w:sz w:val="22"/>
                                  </w:rPr>
                                </w:pPr>
                              </w:p>
                            </w:txbxContent>
                          </v:textbox>
                        </v:shape>
                      </w:pict>
                    </mc:Fallback>
                  </mc:AlternateContent>
                </w:r>
              </w:p>
              <w:p w14:paraId="6754DC60" w14:textId="77777777" w:rsidR="00933498" w:rsidRDefault="00933498" w:rsidP="001967BD">
                <w:pPr>
                  <w:pStyle w:val="Titre2"/>
                  <w:rPr>
                    <w:rFonts w:ascii="Cooper Black" w:hAnsi="Cooper Black"/>
                    <w:sz w:val="28"/>
                    <w:szCs w:val="28"/>
                  </w:rPr>
                </w:pPr>
              </w:p>
              <w:p w14:paraId="3D974629" w14:textId="77777777" w:rsidR="00933498" w:rsidRDefault="00933498" w:rsidP="001967BD">
                <w:pPr>
                  <w:pStyle w:val="Titre2"/>
                  <w:rPr>
                    <w:rFonts w:ascii="Cooper Black" w:hAnsi="Cooper Black"/>
                    <w:sz w:val="28"/>
                    <w:szCs w:val="28"/>
                  </w:rPr>
                </w:pPr>
              </w:p>
              <w:p w14:paraId="6F6B7353" w14:textId="77777777" w:rsidR="00933498" w:rsidRDefault="00933498" w:rsidP="001967BD">
                <w:pPr>
                  <w:pStyle w:val="Titre2"/>
                  <w:rPr>
                    <w:rFonts w:ascii="Cooper Black" w:hAnsi="Cooper Black"/>
                    <w:sz w:val="28"/>
                    <w:szCs w:val="28"/>
                  </w:rPr>
                </w:pPr>
              </w:p>
              <w:p w14:paraId="08342E97" w14:textId="77777777" w:rsidR="00933498" w:rsidRDefault="00933498" w:rsidP="001967BD">
                <w:pPr>
                  <w:pStyle w:val="Titre2"/>
                  <w:rPr>
                    <w:rFonts w:ascii="Cooper Black" w:hAnsi="Cooper Black"/>
                    <w:sz w:val="28"/>
                    <w:szCs w:val="28"/>
                  </w:rPr>
                </w:pPr>
              </w:p>
              <w:p w14:paraId="54EC1F03" w14:textId="77777777" w:rsidR="00933498" w:rsidRDefault="00977306" w:rsidP="00977306">
                <w:pPr>
                  <w:pStyle w:val="Titre2"/>
                  <w:tabs>
                    <w:tab w:val="left" w:pos="6641"/>
                  </w:tabs>
                  <w:rPr>
                    <w:rFonts w:ascii="Cooper Black" w:hAnsi="Cooper Black"/>
                    <w:sz w:val="28"/>
                    <w:szCs w:val="28"/>
                  </w:rPr>
                </w:pPr>
                <w:r>
                  <w:rPr>
                    <w:rFonts w:ascii="Cooper Black" w:hAnsi="Cooper Black"/>
                    <w:sz w:val="28"/>
                    <w:szCs w:val="28"/>
                  </w:rPr>
                  <w:tab/>
                </w:r>
              </w:p>
              <w:p w14:paraId="016E8CDC" w14:textId="77777777" w:rsidR="00933498" w:rsidRDefault="00933498" w:rsidP="001967BD">
                <w:pPr>
                  <w:pStyle w:val="Titre2"/>
                  <w:rPr>
                    <w:rFonts w:ascii="Cooper Black" w:hAnsi="Cooper Black"/>
                    <w:sz w:val="28"/>
                    <w:szCs w:val="28"/>
                  </w:rPr>
                </w:pPr>
              </w:p>
              <w:p w14:paraId="091E9470" w14:textId="77777777" w:rsidR="00933498" w:rsidRDefault="00933498" w:rsidP="001967BD">
                <w:pPr>
                  <w:pStyle w:val="Titre2"/>
                  <w:rPr>
                    <w:rFonts w:ascii="Cooper Black" w:hAnsi="Cooper Black"/>
                    <w:sz w:val="28"/>
                    <w:szCs w:val="28"/>
                  </w:rPr>
                </w:pPr>
              </w:p>
              <w:p w14:paraId="75314F39" w14:textId="77777777" w:rsidR="00933498" w:rsidRDefault="00933498" w:rsidP="001967BD">
                <w:pPr>
                  <w:pStyle w:val="Titre2"/>
                  <w:rPr>
                    <w:rFonts w:ascii="Cooper Black" w:hAnsi="Cooper Black"/>
                    <w:sz w:val="28"/>
                    <w:szCs w:val="28"/>
                  </w:rPr>
                </w:pPr>
              </w:p>
              <w:p w14:paraId="7FB92E6F" w14:textId="77777777" w:rsidR="00933498" w:rsidRDefault="00933498" w:rsidP="001967BD">
                <w:pPr>
                  <w:pStyle w:val="Titre2"/>
                  <w:rPr>
                    <w:rFonts w:ascii="Cooper Black" w:hAnsi="Cooper Black"/>
                    <w:sz w:val="28"/>
                    <w:szCs w:val="28"/>
                  </w:rPr>
                </w:pPr>
              </w:p>
              <w:p w14:paraId="7E375022" w14:textId="77777777" w:rsidR="00933498" w:rsidRDefault="00933498" w:rsidP="001967BD">
                <w:pPr>
                  <w:pStyle w:val="Titre2"/>
                  <w:rPr>
                    <w:rFonts w:ascii="Cooper Black" w:hAnsi="Cooper Black"/>
                    <w:sz w:val="28"/>
                    <w:szCs w:val="28"/>
                  </w:rPr>
                </w:pPr>
              </w:p>
              <w:p w14:paraId="2B0A1347" w14:textId="77777777" w:rsidR="00933498" w:rsidRDefault="00933498" w:rsidP="001967BD">
                <w:pPr>
                  <w:pStyle w:val="Titre2"/>
                  <w:rPr>
                    <w:rFonts w:ascii="Cooper Black" w:hAnsi="Cooper Black"/>
                    <w:sz w:val="28"/>
                    <w:szCs w:val="28"/>
                  </w:rPr>
                </w:pPr>
              </w:p>
              <w:p w14:paraId="3C924610" w14:textId="77777777" w:rsidR="00933498" w:rsidRDefault="00977306" w:rsidP="001967BD">
                <w:pPr>
                  <w:pStyle w:val="Titre2"/>
                  <w:rPr>
                    <w:rFonts w:ascii="Cooper Black" w:hAnsi="Cooper Black"/>
                    <w:sz w:val="28"/>
                    <w:szCs w:val="28"/>
                  </w:rPr>
                </w:pPr>
                <w:r>
                  <w:rPr>
                    <w:noProof/>
                    <w:lang w:eastAsia="fr-FR"/>
                  </w:rPr>
                  <mc:AlternateContent>
                    <mc:Choice Requires="wps">
                      <w:drawing>
                        <wp:anchor distT="0" distB="0" distL="114300" distR="114300" simplePos="0" relativeHeight="251677696" behindDoc="0" locked="0" layoutInCell="1" allowOverlap="1" wp14:anchorId="3D192738" wp14:editId="09025122">
                          <wp:simplePos x="0" y="0"/>
                          <wp:positionH relativeFrom="page">
                            <wp:posOffset>26626</wp:posOffset>
                          </wp:positionH>
                          <wp:positionV relativeFrom="paragraph">
                            <wp:posOffset>30327</wp:posOffset>
                          </wp:positionV>
                          <wp:extent cx="2005965" cy="3358055"/>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005965" cy="3358055"/>
                                  </a:xfrm>
                                  <a:prstGeom prst="rect">
                                    <a:avLst/>
                                  </a:prstGeom>
                                  <a:noFill/>
                                  <a:ln w="6350">
                                    <a:noFill/>
                                  </a:ln>
                                </wps:spPr>
                                <wps:txbx>
                                  <w:txbxContent>
                                    <w:p w14:paraId="53A82E15" w14:textId="77777777" w:rsidR="00977306" w:rsidRDefault="00977306" w:rsidP="00977306">
                                      <w:pPr>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Pr="00977306">
                                        <w:rPr>
                                          <w:rFonts w:ascii="Cooper Black" w:hAnsi="Cooper Black"/>
                                          <w:b w:val="0"/>
                                          <w:color w:val="auto"/>
                                          <w:sz w:val="20"/>
                                        </w:rPr>
                                        <w:t xml:space="preserve"> Autres pages et demandes</w:t>
                                      </w:r>
                                      <w:r w:rsidR="00A85692">
                                        <w:rPr>
                                          <w:rFonts w:ascii="Cooper Black" w:hAnsi="Cooper Black"/>
                                          <w:b w:val="0"/>
                                          <w:color w:val="auto"/>
                                          <w:sz w:val="20"/>
                                        </w:rPr>
                                        <w:t xml:space="preserve"> Bruno </w:t>
                                      </w:r>
                                      <w:proofErr w:type="spellStart"/>
                                      <w:r w:rsidR="00A85692">
                                        <w:rPr>
                                          <w:rFonts w:ascii="Cooper Black" w:hAnsi="Cooper Black"/>
                                          <w:b w:val="0"/>
                                          <w:color w:val="auto"/>
                                          <w:sz w:val="20"/>
                                        </w:rPr>
                                        <w:t>maintemaing</w:t>
                                      </w:r>
                                      <w:proofErr w:type="spellEnd"/>
                                      <w:r w:rsidR="00A85692">
                                        <w:rPr>
                                          <w:rFonts w:ascii="Cooper Black" w:hAnsi="Cooper Black"/>
                                          <w:b w:val="0"/>
                                          <w:color w:val="auto"/>
                                          <w:sz w:val="20"/>
                                        </w:rPr>
                                        <w:t xml:space="preserve"> </w:t>
                                      </w:r>
                                    </w:p>
                                    <w:p w14:paraId="75FCADF9" w14:textId="77777777" w:rsidR="00977306" w:rsidRPr="00977306" w:rsidRDefault="00977306" w:rsidP="00977306">
                                      <w:pPr>
                                        <w:rPr>
                                          <w:rFonts w:ascii="Cooper Black" w:hAnsi="Cooper Black"/>
                                          <w:b w:val="0"/>
                                          <w:color w:val="auto"/>
                                          <w:sz w:val="20"/>
                                        </w:rPr>
                                      </w:pPr>
                                      <w:r w:rsidRPr="00977306">
                                        <w:rPr>
                                          <w:rFonts w:ascii="Cooper Black" w:hAnsi="Cooper Black"/>
                                          <w:b w:val="0"/>
                                          <w:color w:val="auto"/>
                                          <w:sz w:val="20"/>
                                        </w:rPr>
                                        <w:t xml:space="preserve">  </w:t>
                                      </w:r>
                                    </w:p>
                                    <w:p w14:paraId="79AB1B32" w14:textId="77777777" w:rsidR="00977306" w:rsidRPr="00977306" w:rsidRDefault="00977306" w:rsidP="00977306">
                                      <w:pPr>
                                        <w:rPr>
                                          <w:rFonts w:ascii="Cooper Black" w:hAnsi="Cooper Black"/>
                                          <w:b w:val="0"/>
                                          <w:color w:val="auto"/>
                                          <w:sz w:val="20"/>
                                        </w:rPr>
                                      </w:pPr>
                                    </w:p>
                                    <w:p w14:paraId="343F432D" w14:textId="77777777" w:rsidR="00977306" w:rsidRPr="00977306" w:rsidRDefault="00977306" w:rsidP="00977306">
                                      <w:pPr>
                                        <w:rPr>
                                          <w:rFonts w:ascii="Cooper Black" w:hAnsi="Cooper Black"/>
                                          <w:b w:val="0"/>
                                          <w:color w:val="auto"/>
                                          <w:sz w:val="20"/>
                                        </w:rPr>
                                      </w:pPr>
                                      <w:r w:rsidRPr="00A85692">
                                        <w:rPr>
                                          <w:rFonts w:ascii="Cooper Black" w:hAnsi="Cooper Black"/>
                                          <w:b w:val="0"/>
                                          <w:color w:val="auto"/>
                                          <w:sz w:val="20"/>
                                          <w:highlight w:val="yellow"/>
                                        </w:rPr>
                                        <w:t xml:space="preserve">11 – </w:t>
                                      </w:r>
                                      <w:proofErr w:type="spellStart"/>
                                      <w:r w:rsidRPr="00A85692">
                                        <w:rPr>
                                          <w:rFonts w:ascii="Cooper Black" w:hAnsi="Cooper Black"/>
                                          <w:b w:val="0"/>
                                          <w:color w:val="auto"/>
                                          <w:sz w:val="20"/>
                                          <w:highlight w:val="yellow"/>
                                        </w:rPr>
                                        <w:t>florianMéthodologie</w:t>
                                      </w:r>
                                      <w:proofErr w:type="spellEnd"/>
                                      <w:r w:rsidRPr="00977306">
                                        <w:rPr>
                                          <w:rFonts w:ascii="Cooper Black" w:hAnsi="Cooper Black"/>
                                          <w:b w:val="0"/>
                                          <w:color w:val="auto"/>
                                          <w:sz w:val="20"/>
                                        </w:rPr>
                                        <w:t xml:space="preserve"> </w:t>
                                      </w:r>
                                    </w:p>
                                    <w:p w14:paraId="7A00F27B" w14:textId="77777777" w:rsidR="00977306" w:rsidRPr="00977306" w:rsidRDefault="00977306" w:rsidP="00977306">
                                      <w:pPr>
                                        <w:rPr>
                                          <w:rFonts w:ascii="Cooper Black" w:hAnsi="Cooper Black"/>
                                          <w:b w:val="0"/>
                                          <w:color w:val="auto"/>
                                          <w:sz w:val="20"/>
                                        </w:rPr>
                                      </w:pPr>
                                    </w:p>
                                    <w:p w14:paraId="1163506C" w14:textId="77777777" w:rsidR="00977306" w:rsidRPr="00977306" w:rsidRDefault="00977306" w:rsidP="00977306">
                                      <w:pPr>
                                        <w:rPr>
                                          <w:rFonts w:ascii="Cooper Black" w:hAnsi="Cooper Black"/>
                                          <w:b w:val="0"/>
                                          <w:color w:val="auto"/>
                                          <w:sz w:val="20"/>
                                        </w:rPr>
                                      </w:pPr>
                                      <w:r>
                                        <w:rPr>
                                          <w:rFonts w:ascii="Cooper Black" w:hAnsi="Cooper Black"/>
                                          <w:b w:val="0"/>
                                          <w:color w:val="auto"/>
                                          <w:sz w:val="20"/>
                                        </w:rPr>
                                        <w:t>12</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viewer</w:t>
                                      </w:r>
                                      <w:proofErr w:type="spellEnd"/>
                                      <w:r w:rsidRPr="00977306">
                                        <w:rPr>
                                          <w:rFonts w:ascii="Cooper Black" w:hAnsi="Cooper Black"/>
                                          <w:b w:val="0"/>
                                          <w:color w:val="auto"/>
                                          <w:sz w:val="20"/>
                                        </w:rPr>
                                        <w:t xml:space="preserve"> </w:t>
                                      </w:r>
                                    </w:p>
                                    <w:p w14:paraId="2A10FCE7" w14:textId="77777777" w:rsidR="00977306" w:rsidRDefault="00977306" w:rsidP="00977306">
                                      <w:pPr>
                                        <w:rPr>
                                          <w:rFonts w:ascii="Cooper Black" w:hAnsi="Cooper Black"/>
                                          <w:b w:val="0"/>
                                          <w:color w:val="auto"/>
                                          <w:sz w:val="20"/>
                                        </w:rPr>
                                      </w:pPr>
                                      <w:proofErr w:type="spellStart"/>
                                      <w:r w:rsidRPr="00977306">
                                        <w:rPr>
                                          <w:rFonts w:ascii="Cooper Black" w:hAnsi="Cooper Black"/>
                                          <w:b w:val="0"/>
                                          <w:color w:val="auto"/>
                                          <w:sz w:val="20"/>
                                        </w:rPr>
                                        <w:t>MeteoFonctionnalités</w:t>
                                      </w:r>
                                      <w:proofErr w:type="spellEnd"/>
                                      <w:r w:rsidRPr="00977306">
                                        <w:rPr>
                                          <w:rFonts w:ascii="Cooper Black" w:hAnsi="Cooper Black"/>
                                          <w:b w:val="0"/>
                                          <w:color w:val="auto"/>
                                          <w:sz w:val="20"/>
                                        </w:rPr>
                                        <w:t xml:space="preserve"> </w:t>
                                      </w:r>
                                    </w:p>
                                    <w:p w14:paraId="68C2F033" w14:textId="77777777" w:rsidR="00A85692" w:rsidRDefault="00A85692" w:rsidP="00977306">
                                      <w:pPr>
                                        <w:rPr>
                                          <w:rFonts w:ascii="Cooper Black" w:hAnsi="Cooper Black"/>
                                          <w:b w:val="0"/>
                                          <w:color w:val="auto"/>
                                          <w:sz w:val="20"/>
                                        </w:rPr>
                                      </w:pPr>
                                      <w:r>
                                        <w:rPr>
                                          <w:rFonts w:ascii="Cooper Black" w:hAnsi="Cooper Black"/>
                                          <w:b w:val="0"/>
                                          <w:color w:val="auto"/>
                                          <w:sz w:val="20"/>
                                        </w:rPr>
                                        <w:t xml:space="preserve">Fiche questions </w:t>
                                      </w:r>
                                    </w:p>
                                    <w:p w14:paraId="1985BCE8" w14:textId="77777777" w:rsidR="00A85692" w:rsidRDefault="00A85692" w:rsidP="00977306">
                                      <w:pPr>
                                        <w:rPr>
                                          <w:rFonts w:ascii="Cooper Black" w:hAnsi="Cooper Black"/>
                                          <w:b w:val="0"/>
                                          <w:color w:val="auto"/>
                                          <w:sz w:val="20"/>
                                        </w:rPr>
                                      </w:pPr>
                                    </w:p>
                                    <w:p w14:paraId="3AACC4BB" w14:textId="77777777" w:rsidR="00A85692" w:rsidRDefault="00A85692" w:rsidP="00977306">
                                      <w:pPr>
                                        <w:rPr>
                                          <w:rFonts w:ascii="Cooper Black" w:hAnsi="Cooper Black"/>
                                          <w:b w:val="0"/>
                                          <w:color w:val="auto"/>
                                          <w:sz w:val="20"/>
                                        </w:rPr>
                                      </w:pPr>
                                    </w:p>
                                    <w:p w14:paraId="11041978" w14:textId="77777777" w:rsidR="0051580E" w:rsidRDefault="0051580E" w:rsidP="00977306">
                                      <w:pPr>
                                        <w:rPr>
                                          <w:rFonts w:ascii="Cooper Black" w:hAnsi="Cooper Black"/>
                                          <w:b w:val="0"/>
                                          <w:color w:val="auto"/>
                                          <w:sz w:val="20"/>
                                        </w:rPr>
                                      </w:pPr>
                                    </w:p>
                                    <w:p w14:paraId="6551DAC5" w14:textId="77777777" w:rsidR="00A85692" w:rsidRPr="00977306" w:rsidRDefault="00A85692" w:rsidP="00977306">
                                      <w:pPr>
                                        <w:rPr>
                                          <w:rFonts w:ascii="Cooper Black" w:hAnsi="Cooper Black"/>
                                          <w:b w:val="0"/>
                                          <w:color w:val="auto"/>
                                          <w:sz w:val="20"/>
                                        </w:rPr>
                                      </w:pPr>
                                    </w:p>
                                    <w:p w14:paraId="1042B107" w14:textId="77777777" w:rsidR="00977306" w:rsidRPr="0077275C" w:rsidRDefault="00977306" w:rsidP="00977306">
                                      <w:pPr>
                                        <w:jc w:val="right"/>
                                        <w:rPr>
                                          <w:rFonts w:ascii="Berlin Sans FB Demi" w:hAnsi="Berlin Sans FB Demi"/>
                                          <w:color w:val="auto"/>
                                          <w:sz w:val="22"/>
                                        </w:rPr>
                                      </w:pPr>
                                    </w:p>
                                    <w:p w14:paraId="698E1DE0" w14:textId="77777777" w:rsidR="00977306" w:rsidRPr="0077275C" w:rsidRDefault="00977306" w:rsidP="00977306">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0C1D0D65" w14:textId="77777777" w:rsidR="00977306" w:rsidRPr="0077275C" w:rsidRDefault="00977306" w:rsidP="00977306">
                                      <w:pPr>
                                        <w:jc w:val="right"/>
                                        <w:rPr>
                                          <w:rFonts w:ascii="Berlin Sans FB Demi" w:hAnsi="Berlin Sans FB Demi"/>
                                          <w:color w:val="auto"/>
                                          <w:sz w:val="22"/>
                                        </w:rPr>
                                      </w:pPr>
                                    </w:p>
                                    <w:p w14:paraId="51978833" w14:textId="77777777" w:rsidR="00977306" w:rsidRPr="0077275C" w:rsidRDefault="00977306" w:rsidP="00977306">
                                      <w:pPr>
                                        <w:jc w:val="right"/>
                                        <w:rPr>
                                          <w:rFonts w:ascii="Berlin Sans FB Demi" w:hAnsi="Berlin Sans FB Demi"/>
                                          <w:color w:val="auto"/>
                                          <w:sz w:val="22"/>
                                        </w:rPr>
                                      </w:pPr>
                                      <w:r>
                                        <w:rPr>
                                          <w:rFonts w:ascii="Berlin Sans FB Demi" w:hAnsi="Berlin Sans FB Demi"/>
                                          <w:color w:val="auto"/>
                                          <w:sz w:val="22"/>
                                        </w:rPr>
                                        <w:t xml:space="preserve"> </w:t>
                                      </w:r>
                                      <w:r w:rsidRPr="0077275C">
                                        <w:rPr>
                                          <w:rFonts w:ascii="Berlin Sans FB Demi" w:hAnsi="Berlin Sans FB Demi"/>
                                          <w:color w:val="auto"/>
                                          <w:sz w:val="22"/>
                                        </w:rPr>
                                        <w:t xml:space="preserve"> </w:t>
                                      </w:r>
                                    </w:p>
                                    <w:p w14:paraId="3D50E252" w14:textId="77777777" w:rsidR="00977306" w:rsidRDefault="00977306" w:rsidP="00977306"/>
                                    <w:p w14:paraId="63073CCD" w14:textId="77777777" w:rsidR="00977306" w:rsidRDefault="00977306" w:rsidP="009773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192738" id="Zone de texte 4" o:spid="_x0000_s1030" type="#_x0000_t202" style="position:absolute;margin-left:2.1pt;margin-top:2.4pt;width:157.95pt;height:264.4pt;z-index:2516776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" filled="f" stroked="f" strokeweight=".5pt">
                          <v:textbox>
                            <w:txbxContent>
                              <w:p w14:paraId="53A82E15" w14:textId="77777777" w:rsidR="00977306" w:rsidRDefault="00977306" w:rsidP="00977306">
                                <w:pPr>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Pr="00977306">
                                  <w:rPr>
                                    <w:rFonts w:ascii="Cooper Black" w:hAnsi="Cooper Black"/>
                                    <w:b w:val="0"/>
                                    <w:color w:val="auto"/>
                                    <w:sz w:val="20"/>
                                  </w:rPr>
                                  <w:t xml:space="preserve"> Autres pages et demandes</w:t>
                                </w:r>
                                <w:r w:rsidR="00A85692">
                                  <w:rPr>
                                    <w:rFonts w:ascii="Cooper Black" w:hAnsi="Cooper Black"/>
                                    <w:b w:val="0"/>
                                    <w:color w:val="auto"/>
                                    <w:sz w:val="20"/>
                                  </w:rPr>
                                  <w:t xml:space="preserve"> Bruno </w:t>
                                </w:r>
                                <w:proofErr w:type="spellStart"/>
                                <w:r w:rsidR="00A85692">
                                  <w:rPr>
                                    <w:rFonts w:ascii="Cooper Black" w:hAnsi="Cooper Black"/>
                                    <w:b w:val="0"/>
                                    <w:color w:val="auto"/>
                                    <w:sz w:val="20"/>
                                  </w:rPr>
                                  <w:t>maintemaing</w:t>
                                </w:r>
                                <w:proofErr w:type="spellEnd"/>
                                <w:r w:rsidR="00A85692">
                                  <w:rPr>
                                    <w:rFonts w:ascii="Cooper Black" w:hAnsi="Cooper Black"/>
                                    <w:b w:val="0"/>
                                    <w:color w:val="auto"/>
                                    <w:sz w:val="20"/>
                                  </w:rPr>
                                  <w:t xml:space="preserve"> </w:t>
                                </w:r>
                              </w:p>
                              <w:p w14:paraId="75FCADF9" w14:textId="77777777" w:rsidR="00977306" w:rsidRPr="00977306" w:rsidRDefault="00977306" w:rsidP="00977306">
                                <w:pPr>
                                  <w:rPr>
                                    <w:rFonts w:ascii="Cooper Black" w:hAnsi="Cooper Black"/>
                                    <w:b w:val="0"/>
                                    <w:color w:val="auto"/>
                                    <w:sz w:val="20"/>
                                  </w:rPr>
                                </w:pPr>
                                <w:r w:rsidRPr="00977306">
                                  <w:rPr>
                                    <w:rFonts w:ascii="Cooper Black" w:hAnsi="Cooper Black"/>
                                    <w:b w:val="0"/>
                                    <w:color w:val="auto"/>
                                    <w:sz w:val="20"/>
                                  </w:rPr>
                                  <w:t xml:space="preserve">  </w:t>
                                </w:r>
                              </w:p>
                              <w:p w14:paraId="79AB1B32" w14:textId="77777777" w:rsidR="00977306" w:rsidRPr="00977306" w:rsidRDefault="00977306" w:rsidP="00977306">
                                <w:pPr>
                                  <w:rPr>
                                    <w:rFonts w:ascii="Cooper Black" w:hAnsi="Cooper Black"/>
                                    <w:b w:val="0"/>
                                    <w:color w:val="auto"/>
                                    <w:sz w:val="20"/>
                                  </w:rPr>
                                </w:pPr>
                              </w:p>
                              <w:p w14:paraId="343F432D" w14:textId="77777777" w:rsidR="00977306" w:rsidRPr="00977306" w:rsidRDefault="00977306" w:rsidP="00977306">
                                <w:pPr>
                                  <w:rPr>
                                    <w:rFonts w:ascii="Cooper Black" w:hAnsi="Cooper Black"/>
                                    <w:b w:val="0"/>
                                    <w:color w:val="auto"/>
                                    <w:sz w:val="20"/>
                                  </w:rPr>
                                </w:pPr>
                                <w:r w:rsidRPr="00A85692">
                                  <w:rPr>
                                    <w:rFonts w:ascii="Cooper Black" w:hAnsi="Cooper Black"/>
                                    <w:b w:val="0"/>
                                    <w:color w:val="auto"/>
                                    <w:sz w:val="20"/>
                                    <w:highlight w:val="yellow"/>
                                  </w:rPr>
                                  <w:t xml:space="preserve">11 – </w:t>
                                </w:r>
                                <w:proofErr w:type="spellStart"/>
                                <w:r w:rsidRPr="00A85692">
                                  <w:rPr>
                                    <w:rFonts w:ascii="Cooper Black" w:hAnsi="Cooper Black"/>
                                    <w:b w:val="0"/>
                                    <w:color w:val="auto"/>
                                    <w:sz w:val="20"/>
                                    <w:highlight w:val="yellow"/>
                                  </w:rPr>
                                  <w:t>florianMéthodologie</w:t>
                                </w:r>
                                <w:proofErr w:type="spellEnd"/>
                                <w:r w:rsidRPr="00977306">
                                  <w:rPr>
                                    <w:rFonts w:ascii="Cooper Black" w:hAnsi="Cooper Black"/>
                                    <w:b w:val="0"/>
                                    <w:color w:val="auto"/>
                                    <w:sz w:val="20"/>
                                  </w:rPr>
                                  <w:t xml:space="preserve"> </w:t>
                                </w:r>
                              </w:p>
                              <w:p w14:paraId="7A00F27B" w14:textId="77777777" w:rsidR="00977306" w:rsidRPr="00977306" w:rsidRDefault="00977306" w:rsidP="00977306">
                                <w:pPr>
                                  <w:rPr>
                                    <w:rFonts w:ascii="Cooper Black" w:hAnsi="Cooper Black"/>
                                    <w:b w:val="0"/>
                                    <w:color w:val="auto"/>
                                    <w:sz w:val="20"/>
                                  </w:rPr>
                                </w:pPr>
                              </w:p>
                              <w:p w14:paraId="1163506C" w14:textId="77777777" w:rsidR="00977306" w:rsidRPr="00977306" w:rsidRDefault="00977306" w:rsidP="00977306">
                                <w:pPr>
                                  <w:rPr>
                                    <w:rFonts w:ascii="Cooper Black" w:hAnsi="Cooper Black"/>
                                    <w:b w:val="0"/>
                                    <w:color w:val="auto"/>
                                    <w:sz w:val="20"/>
                                  </w:rPr>
                                </w:pPr>
                                <w:r>
                                  <w:rPr>
                                    <w:rFonts w:ascii="Cooper Black" w:hAnsi="Cooper Black"/>
                                    <w:b w:val="0"/>
                                    <w:color w:val="auto"/>
                                    <w:sz w:val="20"/>
                                  </w:rPr>
                                  <w:t>12</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viewer</w:t>
                                </w:r>
                                <w:proofErr w:type="spellEnd"/>
                                <w:r w:rsidRPr="00977306">
                                  <w:rPr>
                                    <w:rFonts w:ascii="Cooper Black" w:hAnsi="Cooper Black"/>
                                    <w:b w:val="0"/>
                                    <w:color w:val="auto"/>
                                    <w:sz w:val="20"/>
                                  </w:rPr>
                                  <w:t xml:space="preserve"> </w:t>
                                </w:r>
                              </w:p>
                              <w:p w14:paraId="2A10FCE7" w14:textId="77777777" w:rsidR="00977306" w:rsidRDefault="00977306" w:rsidP="00977306">
                                <w:pPr>
                                  <w:rPr>
                                    <w:rFonts w:ascii="Cooper Black" w:hAnsi="Cooper Black"/>
                                    <w:b w:val="0"/>
                                    <w:color w:val="auto"/>
                                    <w:sz w:val="20"/>
                                  </w:rPr>
                                </w:pPr>
                                <w:proofErr w:type="spellStart"/>
                                <w:r w:rsidRPr="00977306">
                                  <w:rPr>
                                    <w:rFonts w:ascii="Cooper Black" w:hAnsi="Cooper Black"/>
                                    <w:b w:val="0"/>
                                    <w:color w:val="auto"/>
                                    <w:sz w:val="20"/>
                                  </w:rPr>
                                  <w:t>MeteoFonctionnalités</w:t>
                                </w:r>
                                <w:proofErr w:type="spellEnd"/>
                                <w:r w:rsidRPr="00977306">
                                  <w:rPr>
                                    <w:rFonts w:ascii="Cooper Black" w:hAnsi="Cooper Black"/>
                                    <w:b w:val="0"/>
                                    <w:color w:val="auto"/>
                                    <w:sz w:val="20"/>
                                  </w:rPr>
                                  <w:t xml:space="preserve"> </w:t>
                                </w:r>
                              </w:p>
                              <w:p w14:paraId="68C2F033" w14:textId="77777777" w:rsidR="00A85692" w:rsidRDefault="00A85692" w:rsidP="00977306">
                                <w:pPr>
                                  <w:rPr>
                                    <w:rFonts w:ascii="Cooper Black" w:hAnsi="Cooper Black"/>
                                    <w:b w:val="0"/>
                                    <w:color w:val="auto"/>
                                    <w:sz w:val="20"/>
                                  </w:rPr>
                                </w:pPr>
                                <w:r>
                                  <w:rPr>
                                    <w:rFonts w:ascii="Cooper Black" w:hAnsi="Cooper Black"/>
                                    <w:b w:val="0"/>
                                    <w:color w:val="auto"/>
                                    <w:sz w:val="20"/>
                                  </w:rPr>
                                  <w:t xml:space="preserve">Fiche questions </w:t>
                                </w:r>
                              </w:p>
                              <w:p w14:paraId="1985BCE8" w14:textId="77777777" w:rsidR="00A85692" w:rsidRDefault="00A85692" w:rsidP="00977306">
                                <w:pPr>
                                  <w:rPr>
                                    <w:rFonts w:ascii="Cooper Black" w:hAnsi="Cooper Black"/>
                                    <w:b w:val="0"/>
                                    <w:color w:val="auto"/>
                                    <w:sz w:val="20"/>
                                  </w:rPr>
                                </w:pPr>
                              </w:p>
                              <w:p w14:paraId="3AACC4BB" w14:textId="77777777" w:rsidR="00A85692" w:rsidRDefault="00A85692" w:rsidP="00977306">
                                <w:pPr>
                                  <w:rPr>
                                    <w:rFonts w:ascii="Cooper Black" w:hAnsi="Cooper Black"/>
                                    <w:b w:val="0"/>
                                    <w:color w:val="auto"/>
                                    <w:sz w:val="20"/>
                                  </w:rPr>
                                </w:pPr>
                              </w:p>
                              <w:p w14:paraId="11041978" w14:textId="77777777" w:rsidR="0051580E" w:rsidRDefault="0051580E" w:rsidP="00977306">
                                <w:pPr>
                                  <w:rPr>
                                    <w:rFonts w:ascii="Cooper Black" w:hAnsi="Cooper Black"/>
                                    <w:b w:val="0"/>
                                    <w:color w:val="auto"/>
                                    <w:sz w:val="20"/>
                                  </w:rPr>
                                </w:pPr>
                              </w:p>
                              <w:p w14:paraId="6551DAC5" w14:textId="77777777" w:rsidR="00A85692" w:rsidRPr="00977306" w:rsidRDefault="00A85692" w:rsidP="00977306">
                                <w:pPr>
                                  <w:rPr>
                                    <w:rFonts w:ascii="Cooper Black" w:hAnsi="Cooper Black"/>
                                    <w:b w:val="0"/>
                                    <w:color w:val="auto"/>
                                    <w:sz w:val="20"/>
                                  </w:rPr>
                                </w:pPr>
                              </w:p>
                              <w:p w14:paraId="1042B107" w14:textId="77777777" w:rsidR="00977306" w:rsidRPr="0077275C" w:rsidRDefault="00977306" w:rsidP="00977306">
                                <w:pPr>
                                  <w:jc w:val="right"/>
                                  <w:rPr>
                                    <w:rFonts w:ascii="Berlin Sans FB Demi" w:hAnsi="Berlin Sans FB Demi"/>
                                    <w:color w:val="auto"/>
                                    <w:sz w:val="22"/>
                                  </w:rPr>
                                </w:pPr>
                              </w:p>
                              <w:p w14:paraId="698E1DE0" w14:textId="77777777" w:rsidR="00977306" w:rsidRPr="0077275C" w:rsidRDefault="00977306" w:rsidP="00977306">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0C1D0D65" w14:textId="77777777" w:rsidR="00977306" w:rsidRPr="0077275C" w:rsidRDefault="00977306" w:rsidP="00977306">
                                <w:pPr>
                                  <w:jc w:val="right"/>
                                  <w:rPr>
                                    <w:rFonts w:ascii="Berlin Sans FB Demi" w:hAnsi="Berlin Sans FB Demi"/>
                                    <w:color w:val="auto"/>
                                    <w:sz w:val="22"/>
                                  </w:rPr>
                                </w:pPr>
                              </w:p>
                              <w:p w14:paraId="51978833" w14:textId="77777777" w:rsidR="00977306" w:rsidRPr="0077275C" w:rsidRDefault="00977306" w:rsidP="00977306">
                                <w:pPr>
                                  <w:jc w:val="right"/>
                                  <w:rPr>
                                    <w:rFonts w:ascii="Berlin Sans FB Demi" w:hAnsi="Berlin Sans FB Demi"/>
                                    <w:color w:val="auto"/>
                                    <w:sz w:val="22"/>
                                  </w:rPr>
                                </w:pPr>
                                <w:r>
                                  <w:rPr>
                                    <w:rFonts w:ascii="Berlin Sans FB Demi" w:hAnsi="Berlin Sans FB Demi"/>
                                    <w:color w:val="auto"/>
                                    <w:sz w:val="22"/>
                                  </w:rPr>
                                  <w:t xml:space="preserve"> </w:t>
                                </w:r>
                                <w:r w:rsidRPr="0077275C">
                                  <w:rPr>
                                    <w:rFonts w:ascii="Berlin Sans FB Demi" w:hAnsi="Berlin Sans FB Demi"/>
                                    <w:color w:val="auto"/>
                                    <w:sz w:val="22"/>
                                  </w:rPr>
                                  <w:t xml:space="preserve"> </w:t>
                                </w:r>
                              </w:p>
                              <w:p w14:paraId="3D50E252" w14:textId="77777777" w:rsidR="00977306" w:rsidRDefault="00977306" w:rsidP="00977306"/>
                              <w:p w14:paraId="63073CCD" w14:textId="77777777" w:rsidR="00977306" w:rsidRDefault="00977306" w:rsidP="00977306"/>
                            </w:txbxContent>
                          </v:textbox>
                          <w10:wrap anchorx="page"/>
                        </v:shape>
                      </w:pict>
                    </mc:Fallback>
                  </mc:AlternateContent>
                </w:r>
              </w:p>
              <w:p w14:paraId="5296A14A" w14:textId="77777777" w:rsidR="00933498" w:rsidRDefault="00933498" w:rsidP="001967BD">
                <w:pPr>
                  <w:pStyle w:val="Titre2"/>
                  <w:rPr>
                    <w:rFonts w:ascii="Cooper Black" w:hAnsi="Cooper Black"/>
                    <w:sz w:val="28"/>
                    <w:szCs w:val="28"/>
                  </w:rPr>
                </w:pPr>
              </w:p>
              <w:p w14:paraId="77B666AD" w14:textId="77777777" w:rsidR="00933498" w:rsidRDefault="00933498" w:rsidP="001967BD">
                <w:pPr>
                  <w:pStyle w:val="Titre2"/>
                  <w:rPr>
                    <w:rFonts w:ascii="Cooper Black" w:hAnsi="Cooper Black"/>
                    <w:sz w:val="28"/>
                    <w:szCs w:val="28"/>
                  </w:rPr>
                </w:pPr>
              </w:p>
              <w:p w14:paraId="2B8DF009" w14:textId="77777777" w:rsidR="00933498" w:rsidRDefault="00933498" w:rsidP="001967BD">
                <w:pPr>
                  <w:pStyle w:val="Titre2"/>
                  <w:rPr>
                    <w:rFonts w:ascii="Cooper Black" w:hAnsi="Cooper Black"/>
                    <w:sz w:val="28"/>
                    <w:szCs w:val="28"/>
                  </w:rPr>
                </w:pPr>
              </w:p>
              <w:p w14:paraId="7F3E6667" w14:textId="77777777" w:rsidR="00933498" w:rsidRDefault="00933498" w:rsidP="001967BD">
                <w:pPr>
                  <w:pStyle w:val="Titre2"/>
                  <w:rPr>
                    <w:rFonts w:ascii="Cooper Black" w:hAnsi="Cooper Black"/>
                    <w:sz w:val="28"/>
                    <w:szCs w:val="28"/>
                  </w:rPr>
                </w:pPr>
              </w:p>
              <w:p w14:paraId="17EB7528" w14:textId="77777777" w:rsidR="00933498" w:rsidRDefault="00933498" w:rsidP="001967BD">
                <w:pPr>
                  <w:pStyle w:val="Titre2"/>
                  <w:rPr>
                    <w:rFonts w:ascii="Cooper Black" w:hAnsi="Cooper Black"/>
                    <w:sz w:val="28"/>
                    <w:szCs w:val="28"/>
                  </w:rPr>
                </w:pPr>
              </w:p>
              <w:p w14:paraId="3EFA3D33" w14:textId="77777777" w:rsidR="00933498" w:rsidRDefault="00933498" w:rsidP="001967BD">
                <w:pPr>
                  <w:pStyle w:val="Titre2"/>
                  <w:rPr>
                    <w:rFonts w:ascii="Cooper Black" w:hAnsi="Cooper Black"/>
                    <w:sz w:val="28"/>
                    <w:szCs w:val="28"/>
                  </w:rPr>
                </w:pPr>
              </w:p>
              <w:p w14:paraId="210A93D0" w14:textId="77777777" w:rsidR="00933498" w:rsidRDefault="00933498" w:rsidP="001967BD">
                <w:pPr>
                  <w:pStyle w:val="Titre2"/>
                  <w:rPr>
                    <w:rFonts w:ascii="Cooper Black" w:hAnsi="Cooper Black"/>
                    <w:sz w:val="28"/>
                    <w:szCs w:val="28"/>
                  </w:rPr>
                </w:pPr>
              </w:p>
              <w:p w14:paraId="2DD55493" w14:textId="77777777" w:rsidR="00933498" w:rsidRDefault="00933498" w:rsidP="001967BD">
                <w:pPr>
                  <w:pStyle w:val="Titre2"/>
                  <w:rPr>
                    <w:rFonts w:ascii="Cooper Black" w:hAnsi="Cooper Black"/>
                    <w:sz w:val="28"/>
                    <w:szCs w:val="28"/>
                  </w:rPr>
                </w:pPr>
              </w:p>
              <w:p w14:paraId="6C1A6637" w14:textId="77777777" w:rsidR="00933498" w:rsidRDefault="00933498" w:rsidP="001967BD">
                <w:pPr>
                  <w:pStyle w:val="Titre2"/>
                  <w:rPr>
                    <w:rFonts w:ascii="Cooper Black" w:hAnsi="Cooper Black"/>
                    <w:sz w:val="28"/>
                    <w:szCs w:val="28"/>
                  </w:rPr>
                </w:pPr>
              </w:p>
              <w:p w14:paraId="4BD02B83" w14:textId="77777777" w:rsidR="00933498" w:rsidRDefault="00933498" w:rsidP="001967BD">
                <w:pPr>
                  <w:pStyle w:val="Titre2"/>
                  <w:rPr>
                    <w:rFonts w:ascii="Cooper Black" w:hAnsi="Cooper Black"/>
                    <w:sz w:val="28"/>
                    <w:szCs w:val="28"/>
                  </w:rPr>
                </w:pPr>
              </w:p>
              <w:p w14:paraId="0C223136" w14:textId="77777777" w:rsidR="00933498" w:rsidRDefault="00933498" w:rsidP="001967BD">
                <w:pPr>
                  <w:pStyle w:val="Titre2"/>
                  <w:rPr>
                    <w:rFonts w:ascii="Cooper Black" w:hAnsi="Cooper Black"/>
                    <w:sz w:val="28"/>
                    <w:szCs w:val="28"/>
                  </w:rPr>
                </w:pPr>
              </w:p>
              <w:p w14:paraId="16C69852" w14:textId="77777777" w:rsidR="00933498" w:rsidRDefault="00933498" w:rsidP="001967BD">
                <w:pPr>
                  <w:pStyle w:val="Titre2"/>
                  <w:rPr>
                    <w:rFonts w:ascii="Cooper Black" w:hAnsi="Cooper Black"/>
                    <w:sz w:val="28"/>
                    <w:szCs w:val="28"/>
                  </w:rPr>
                </w:pPr>
              </w:p>
              <w:p w14:paraId="5BCE4200"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lastRenderedPageBreak/>
                  <w:t xml:space="preserve">01 – Présentation </w:t>
                </w:r>
              </w:p>
              <w:p w14:paraId="12C6ED65" w14:textId="77777777" w:rsidR="001967BD" w:rsidRPr="000662FE" w:rsidRDefault="001967BD" w:rsidP="001967BD">
                <w:pPr>
                  <w:pStyle w:val="Titre2"/>
                  <w:rPr>
                    <w:rFonts w:ascii="Cooper Black" w:hAnsi="Cooper Black"/>
                    <w:sz w:val="28"/>
                    <w:szCs w:val="28"/>
                  </w:rPr>
                </w:pPr>
                <w:r w:rsidRPr="000662FE">
                  <w:rPr>
                    <w:rFonts w:ascii="Cooper Black" w:hAnsi="Cooper Black"/>
                    <w:i/>
                    <w:sz w:val="28"/>
                    <w:szCs w:val="28"/>
                    <w:u w:val="single"/>
                  </w:rPr>
                  <w:t>Présentation de l’association BST BMX :</w:t>
                </w:r>
              </w:p>
              <w:p w14:paraId="748DE4AD"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Discipline sportive née dans les années 80 s’inspirant de la moto cross, le BMX race se déroule sur une piste qui mesure entre 200 et 400m, avec 3 à 6 virages et de nombreuses bosses (simple, double, triple, </w:t>
                </w:r>
                <w:proofErr w:type="spellStart"/>
                <w:r w:rsidRPr="000662FE">
                  <w:rPr>
                    <w:rFonts w:ascii="Cooper Black" w:hAnsi="Cooper Black"/>
                    <w:sz w:val="28"/>
                    <w:szCs w:val="28"/>
                  </w:rPr>
                  <w:t>whoops</w:t>
                </w:r>
                <w:proofErr w:type="spellEnd"/>
                <w:r w:rsidRPr="000662FE">
                  <w:rPr>
                    <w:rFonts w:ascii="Cooper Black" w:hAnsi="Cooper Black"/>
                    <w:sz w:val="28"/>
                    <w:szCs w:val="28"/>
                  </w:rPr>
                  <w:t>.).</w:t>
                </w:r>
              </w:p>
              <w:p w14:paraId="028AA867"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Le départ est donné en général en haut d'une rampe, les 8 pilotes sont alignés sur la même ligne et dès que le start s'abaisse, il s'agit d'aller le plus vite et de franchir la ligne d'arrivée en premier.</w:t>
                </w:r>
              </w:p>
              <w:p w14:paraId="1C6B2C18"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Les courses sont très spectaculaires car il y a de la vitesse, des sauts, des chutes et de nombreux contacts. </w:t>
                </w:r>
              </w:p>
              <w:p w14:paraId="568762CC"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C'est en septembre 2014 que doit être ouverte la piste flambant neuve de Bailleul-sur-Thérain (la première du Grand Beauvaisis).</w:t>
                </w:r>
              </w:p>
              <w:p w14:paraId="22E600EE"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Alors que cette discipline sportive, représentée aux Jeux Olympiques, aussi physique que spectaculaire, compte environ 400 licenciés dans l'Oise. « De nombreux jeunes nous disaient on aimerait bien faire du BMX mais il faut aller à Clairoix, à Estrées-Saint-Denis ou à Crépy-en-Valois », rappelle Béatrice Lejeune, maire (PS) de Bailleul-sur-Thérain. </w:t>
                </w:r>
              </w:p>
              <w:p w14:paraId="6CBE759D" w14:textId="77777777" w:rsidR="001967BD" w:rsidRPr="000662FE" w:rsidRDefault="001967BD" w:rsidP="001967BD">
                <w:pPr>
                  <w:rPr>
                    <w:rFonts w:ascii="Cooper Black" w:hAnsi="Cooper Black"/>
                    <w:b w:val="0"/>
                    <w:szCs w:val="28"/>
                  </w:rPr>
                </w:pPr>
              </w:p>
              <w:p w14:paraId="61B2E8FE" w14:textId="77777777" w:rsidR="001967BD" w:rsidRPr="000662FE" w:rsidRDefault="001967BD" w:rsidP="001967BD">
                <w:pPr>
                  <w:rPr>
                    <w:rFonts w:ascii="Cooper Black" w:hAnsi="Cooper Black"/>
                    <w:b w:val="0"/>
                    <w:szCs w:val="28"/>
                  </w:rPr>
                </w:pPr>
              </w:p>
              <w:p w14:paraId="27A133EA" w14:textId="77777777" w:rsidR="001967BD" w:rsidRPr="000662FE" w:rsidRDefault="001967BD" w:rsidP="001967BD">
                <w:pPr>
                  <w:rPr>
                    <w:rFonts w:ascii="Cooper Black" w:hAnsi="Cooper Black"/>
                    <w:b w:val="0"/>
                    <w:szCs w:val="28"/>
                  </w:rPr>
                </w:pPr>
              </w:p>
              <w:p w14:paraId="6E51511A"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Le succès fou rencontré par la piste mobile de BMX mise à disposition par Team Oise Organisation lors des fêtes locales des associations, a achevé de convaincre la municipalité de la pertinence de construire ce nouvel équipement sportif.</w:t>
                </w:r>
              </w:p>
              <w:p w14:paraId="40A13C05"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Pour un coût de 220 000 euros hors taxes, subventionné à hauteur de 42% par le conseil régional de Picardie. La commune a confié à Team Oise Organisation, club cycliste affilié à la Fédération française de cyclisme l'exploitation de la piste.</w:t>
                </w:r>
              </w:p>
              <w:p w14:paraId="0488631D" w14:textId="77777777" w:rsidR="000662FE" w:rsidRDefault="001967BD" w:rsidP="00D67B21">
                <w:pPr>
                  <w:pStyle w:val="Titre2"/>
                  <w:rPr>
                    <w:rFonts w:ascii="Cooper Black" w:hAnsi="Cooper Black"/>
                    <w:sz w:val="28"/>
                    <w:szCs w:val="28"/>
                  </w:rPr>
                </w:pPr>
                <w:r w:rsidRPr="000662FE">
                  <w:rPr>
                    <w:rFonts w:ascii="Cooper Black" w:hAnsi="Cooper Black"/>
                    <w:sz w:val="28"/>
                    <w:szCs w:val="28"/>
                  </w:rPr>
                  <w:t xml:space="preserve">Le constructeur de la piste est l’entreprise My </w:t>
                </w:r>
                <w:proofErr w:type="spellStart"/>
                <w:r w:rsidRPr="000662FE">
                  <w:rPr>
                    <w:rFonts w:ascii="Cooper Black" w:hAnsi="Cooper Black"/>
                    <w:sz w:val="28"/>
                    <w:szCs w:val="28"/>
                  </w:rPr>
                  <w:t>tracks</w:t>
                </w:r>
                <w:proofErr w:type="spellEnd"/>
                <w:r w:rsidRPr="000662FE">
                  <w:rPr>
                    <w:rFonts w:ascii="Cooper Black" w:hAnsi="Cooper Black"/>
                    <w:sz w:val="28"/>
                    <w:szCs w:val="28"/>
                  </w:rPr>
                  <w:t>, d’une longueur de 340 mètres son homologation lui permet d'accueillir des compétitions mais aussi une pratique de loisirs</w:t>
                </w:r>
              </w:p>
              <w:p w14:paraId="7F4EF419" w14:textId="77777777" w:rsidR="000662FE" w:rsidRDefault="000662FE" w:rsidP="00D67B21">
                <w:pPr>
                  <w:pStyle w:val="Titre2"/>
                  <w:rPr>
                    <w:rFonts w:ascii="Cooper Black" w:hAnsi="Cooper Black"/>
                    <w:sz w:val="28"/>
                    <w:szCs w:val="28"/>
                  </w:rPr>
                </w:pPr>
              </w:p>
              <w:p w14:paraId="12F75580" w14:textId="77777777" w:rsidR="001967BD" w:rsidRPr="000662FE" w:rsidRDefault="001967BD" w:rsidP="00D67B21">
                <w:pPr>
                  <w:pStyle w:val="Titre2"/>
                  <w:rPr>
                    <w:rFonts w:ascii="Cooper Black" w:hAnsi="Cooper Black"/>
                    <w:sz w:val="28"/>
                    <w:szCs w:val="28"/>
                  </w:rPr>
                </w:pPr>
                <w:r w:rsidRPr="000662FE">
                  <w:rPr>
                    <w:rFonts w:ascii="Cooper Black" w:hAnsi="Cooper Black"/>
                    <w:sz w:val="28"/>
                    <w:szCs w:val="28"/>
                  </w:rPr>
                  <w:t>.</w:t>
                </w:r>
              </w:p>
              <w:p w14:paraId="3597D110" w14:textId="77777777" w:rsidR="001967BD" w:rsidRPr="000662FE" w:rsidRDefault="001967BD" w:rsidP="001967BD">
                <w:pPr>
                  <w:rPr>
                    <w:rFonts w:ascii="Cooper Black" w:hAnsi="Cooper Black"/>
                    <w:b w:val="0"/>
                    <w:szCs w:val="28"/>
                  </w:rPr>
                </w:pPr>
              </w:p>
              <w:p w14:paraId="1C3C2A2E" w14:textId="77777777" w:rsidR="001967BD" w:rsidRPr="000662FE" w:rsidRDefault="001967BD" w:rsidP="001967BD">
                <w:pPr>
                  <w:rPr>
                    <w:rFonts w:ascii="Cooper Black" w:hAnsi="Cooper Black"/>
                    <w:b w:val="0"/>
                    <w:szCs w:val="28"/>
                  </w:rPr>
                </w:pPr>
              </w:p>
              <w:p w14:paraId="4B2AF89B" w14:textId="77777777" w:rsidR="001967BD" w:rsidRPr="000662FE" w:rsidRDefault="001967BD" w:rsidP="001967BD">
                <w:pPr>
                  <w:rPr>
                    <w:rFonts w:ascii="Cooper Black" w:hAnsi="Cooper Black"/>
                    <w:b w:val="0"/>
                    <w:i/>
                    <w:szCs w:val="28"/>
                    <w:u w:val="single"/>
                  </w:rPr>
                </w:pPr>
                <w:r w:rsidRPr="000662FE">
                  <w:rPr>
                    <w:rFonts w:ascii="Cooper Black" w:hAnsi="Cooper Black"/>
                    <w:b w:val="0"/>
                    <w:i/>
                    <w:szCs w:val="28"/>
                    <w:u w:val="single"/>
                  </w:rPr>
                  <w:t xml:space="preserve"> L’utilité d’un site internet pour cette association :</w:t>
                </w:r>
              </w:p>
              <w:p w14:paraId="4A90409A" w14:textId="77777777" w:rsidR="001967BD" w:rsidRPr="000662FE" w:rsidRDefault="001967BD" w:rsidP="001967BD">
                <w:pPr>
                  <w:rPr>
                    <w:rFonts w:ascii="Cooper Black" w:hAnsi="Cooper Black"/>
                    <w:b w:val="0"/>
                  </w:rPr>
                </w:pPr>
                <w:r w:rsidRPr="000662FE">
                  <w:rPr>
                    <w:rFonts w:ascii="Cooper Black" w:hAnsi="Cooper Black"/>
                    <w:b w:val="0"/>
                    <w:szCs w:val="28"/>
                  </w:rPr>
                  <w:t>D’après l’assemblée générale du 27/06/20, le nombre d’adhérents s’élève à une trentaine de personnes, recherchant à s’agrandir continuellement afin de continuer son agrandissement vis-à-vis de certains cl</w:t>
                </w:r>
                <w:r w:rsidRPr="000662FE">
                  <w:rPr>
                    <w:rFonts w:ascii="Cooper Black" w:hAnsi="Cooper Black"/>
                    <w:b w:val="0"/>
                  </w:rPr>
                  <w:t>ubs historiques de l’Oise (</w:t>
                </w:r>
                <w:proofErr w:type="spellStart"/>
                <w:r w:rsidRPr="000662FE">
                  <w:rPr>
                    <w:rFonts w:ascii="Cooper Black" w:hAnsi="Cooper Black"/>
                    <w:b w:val="0"/>
                  </w:rPr>
                  <w:t>Bmx</w:t>
                </w:r>
                <w:proofErr w:type="spellEnd"/>
                <w:r w:rsidRPr="000662FE">
                  <w:rPr>
                    <w:rFonts w:ascii="Cooper Black" w:hAnsi="Cooper Black"/>
                    <w:b w:val="0"/>
                  </w:rPr>
                  <w:t xml:space="preserve"> Compiègne /Estrées st Denis).</w:t>
                </w:r>
              </w:p>
              <w:p w14:paraId="1B0B3C2C" w14:textId="77777777" w:rsidR="001967BD" w:rsidRPr="000662FE" w:rsidRDefault="001967BD" w:rsidP="001967BD">
                <w:pPr>
                  <w:rPr>
                    <w:rFonts w:ascii="Cooper Black" w:hAnsi="Cooper Black"/>
                    <w:b w:val="0"/>
                  </w:rPr>
                </w:pPr>
                <w:r w:rsidRPr="000662FE">
                  <w:rPr>
                    <w:rFonts w:ascii="Cooper Black" w:hAnsi="Cooper Black"/>
                    <w:b w:val="0"/>
                  </w:rPr>
                  <w:t xml:space="preserve">La visibilité informatique des clubs pour les personnes extérieures au </w:t>
                </w:r>
                <w:proofErr w:type="spellStart"/>
                <w:r w:rsidRPr="000662FE">
                  <w:rPr>
                    <w:rFonts w:ascii="Cooper Black" w:hAnsi="Cooper Black"/>
                    <w:b w:val="0"/>
                  </w:rPr>
                  <w:t>bmx</w:t>
                </w:r>
                <w:proofErr w:type="spellEnd"/>
                <w:r w:rsidRPr="000662FE">
                  <w:rPr>
                    <w:rFonts w:ascii="Cooper Black" w:hAnsi="Cooper Black"/>
                    <w:b w:val="0"/>
                  </w:rPr>
                  <w:t xml:space="preserve"> est essentielle en effet c’est à cet endroit que les horaires d’ouvertures, les contacts utiles et les règlements d’intérieurs sont affichés.</w:t>
                </w:r>
              </w:p>
              <w:p w14:paraId="191030DD" w14:textId="77777777" w:rsidR="001967BD" w:rsidRPr="000662FE" w:rsidRDefault="001967BD" w:rsidP="001967BD">
                <w:pPr>
                  <w:rPr>
                    <w:rFonts w:ascii="Cooper Black" w:hAnsi="Cooper Black"/>
                    <w:b w:val="0"/>
                  </w:rPr>
                </w:pPr>
                <w:r w:rsidRPr="000662FE">
                  <w:rPr>
                    <w:rFonts w:ascii="Cooper Black" w:hAnsi="Cooper Black"/>
                    <w:b w:val="0"/>
                  </w:rPr>
                  <w:t>Mais surtout c’est l’endroit favoris des clubs pour constituer une vitrine sportive valorisante pour le club.</w:t>
                </w:r>
              </w:p>
              <w:p w14:paraId="1D2F4FB3" w14:textId="77777777" w:rsidR="001967BD" w:rsidRPr="000662FE" w:rsidRDefault="001967BD" w:rsidP="001967BD">
                <w:pPr>
                  <w:rPr>
                    <w:rFonts w:ascii="Cooper Black" w:hAnsi="Cooper Black"/>
                    <w:b w:val="0"/>
                  </w:rPr>
                </w:pPr>
                <w:r w:rsidRPr="000662FE">
                  <w:rPr>
                    <w:rFonts w:ascii="Cooper Black" w:hAnsi="Cooper Black"/>
                    <w:b w:val="0"/>
                  </w:rPr>
                  <w:t xml:space="preserve">Un site internet comprenant des informations utiles des documentations historiques du club/techniques du sport ; un aspect attractif pour les pratiquants et une météo en direct peuvent être un réel plus pour une petite association en recherche d’expansion et de visibilité. </w:t>
                </w:r>
              </w:p>
              <w:p w14:paraId="3B114F75" w14:textId="77777777" w:rsidR="001967BD" w:rsidRPr="000662FE" w:rsidRDefault="001967BD" w:rsidP="001967BD">
                <w:pPr>
                  <w:rPr>
                    <w:rFonts w:ascii="Cooper Black" w:hAnsi="Cooper Black"/>
                    <w:b w:val="0"/>
                  </w:rPr>
                </w:pPr>
                <w:r w:rsidRPr="000662FE">
                  <w:rPr>
                    <w:rFonts w:ascii="Cooper Black" w:hAnsi="Cooper Black"/>
                    <w:b w:val="0"/>
                  </w:rPr>
                  <w:t xml:space="preserve">Cependant après de multiples recherches aucun site spécifique au club n’existe, afin d’effectuer l’organisation des entrainements un groupe Facebook existe mais celui-ci est prive ainsi une personne extérieure ne peut y accéder  </w:t>
                </w:r>
              </w:p>
              <w:p w14:paraId="222215A5" w14:textId="77777777" w:rsidR="001967BD" w:rsidRPr="000662FE" w:rsidRDefault="001967BD" w:rsidP="001967BD">
                <w:pPr>
                  <w:rPr>
                    <w:rFonts w:ascii="Cooper Black" w:hAnsi="Cooper Black"/>
                    <w:b w:val="0"/>
                  </w:rPr>
                </w:pPr>
                <w:r w:rsidRPr="000662FE">
                  <w:rPr>
                    <w:rFonts w:ascii="Cooper Black" w:hAnsi="Cooper Black"/>
                    <w:b w:val="0"/>
                  </w:rPr>
                  <w:t xml:space="preserve">Seuls des articles de journaux cites le club de </w:t>
                </w:r>
                <w:proofErr w:type="spellStart"/>
                <w:proofErr w:type="gramStart"/>
                <w:r w:rsidRPr="000662FE">
                  <w:rPr>
                    <w:rFonts w:ascii="Cooper Black" w:hAnsi="Cooper Black"/>
                    <w:b w:val="0"/>
                  </w:rPr>
                  <w:t>Bmx</w:t>
                </w:r>
                <w:proofErr w:type="spellEnd"/>
                <w:r w:rsidRPr="000662FE">
                  <w:rPr>
                    <w:rFonts w:ascii="Cooper Black" w:hAnsi="Cooper Black"/>
                    <w:b w:val="0"/>
                  </w:rPr>
                  <w:t xml:space="preserve"> .</w:t>
                </w:r>
                <w:proofErr w:type="gramEnd"/>
              </w:p>
              <w:p w14:paraId="10A52220" w14:textId="77777777" w:rsidR="001967BD" w:rsidRPr="000662FE" w:rsidRDefault="001967BD" w:rsidP="001967BD">
                <w:pPr>
                  <w:rPr>
                    <w:rFonts w:ascii="Cooper Black" w:hAnsi="Cooper Black"/>
                    <w:b w:val="0"/>
                  </w:rPr>
                </w:pPr>
              </w:p>
              <w:p w14:paraId="2A1AEE88" w14:textId="77777777" w:rsidR="001967BD" w:rsidRPr="000662FE" w:rsidRDefault="001967BD" w:rsidP="001967BD">
                <w:pPr>
                  <w:pStyle w:val="Titre2"/>
                  <w:rPr>
                    <w:rFonts w:ascii="Cooper Black" w:hAnsi="Cooper Black"/>
                  </w:rPr>
                </w:pPr>
              </w:p>
              <w:p w14:paraId="663DA721" w14:textId="77777777" w:rsidR="00DF027C" w:rsidRPr="000662FE" w:rsidRDefault="00957B86" w:rsidP="001967BD">
                <w:pPr>
                  <w:pStyle w:val="Titre2"/>
                  <w:rPr>
                    <w:rFonts w:ascii="Cooper Black" w:hAnsi="Cooper Black"/>
                  </w:rPr>
                </w:pPr>
              </w:p>
            </w:sdtContent>
          </w:sdt>
        </w:tc>
      </w:tr>
      <w:tr w:rsidR="00DF027C" w:rsidRPr="000662FE" w14:paraId="55899E75" w14:textId="77777777" w:rsidTr="001967BD">
        <w:trPr>
          <w:trHeight w:val="1150"/>
        </w:trPr>
        <w:tc>
          <w:tcPr>
            <w:tcW w:w="10447" w:type="dxa"/>
            <w:shd w:val="clear" w:color="auto" w:fill="F2F2F2" w:themeFill="background1" w:themeFillShade="F2"/>
            <w:vAlign w:val="center"/>
          </w:tcPr>
          <w:p w14:paraId="79FF6319" w14:textId="77777777" w:rsidR="00DF027C" w:rsidRPr="000662FE" w:rsidRDefault="00DF027C" w:rsidP="001967BD">
            <w:pPr>
              <w:pStyle w:val="Textedemiseenvidence"/>
              <w:rPr>
                <w:rFonts w:ascii="Cooper Black" w:hAnsi="Cooper Black"/>
                <w:b w:val="0"/>
              </w:rPr>
            </w:pPr>
          </w:p>
        </w:tc>
      </w:tr>
      <w:tr w:rsidR="00DF027C" w:rsidRPr="000662FE" w14:paraId="1C8AE7D5" w14:textId="77777777" w:rsidTr="001967BD">
        <w:trPr>
          <w:trHeight w:val="119"/>
        </w:trPr>
        <w:tc>
          <w:tcPr>
            <w:tcW w:w="10447" w:type="dxa"/>
          </w:tcPr>
          <w:p w14:paraId="1B90C965" w14:textId="77777777" w:rsidR="00DF027C" w:rsidRPr="000662FE" w:rsidRDefault="00DF027C" w:rsidP="00DF027C">
            <w:pPr>
              <w:pStyle w:val="Contenu"/>
              <w:rPr>
                <w:rFonts w:ascii="Cooper Black" w:hAnsi="Cooper Black"/>
                <w:i/>
                <w:sz w:val="36"/>
              </w:rPr>
            </w:pPr>
          </w:p>
        </w:tc>
      </w:tr>
    </w:tbl>
    <w:p w14:paraId="17EC9C71" w14:textId="77777777" w:rsidR="00EB07A3" w:rsidRDefault="00EB07A3" w:rsidP="00EB07A3">
      <w:pPr>
        <w:spacing w:after="200"/>
        <w:rPr>
          <w:rFonts w:ascii="Cooper Black" w:hAnsi="Cooper Black"/>
          <w:b w:val="0"/>
        </w:rPr>
      </w:pPr>
    </w:p>
    <w:p w14:paraId="6B3A4828" w14:textId="77777777" w:rsidR="000662FE" w:rsidRDefault="000662FE" w:rsidP="00EB07A3">
      <w:pPr>
        <w:spacing w:after="200"/>
        <w:rPr>
          <w:rFonts w:ascii="Cooper Black" w:hAnsi="Cooper Black"/>
          <w:b w:val="0"/>
        </w:rPr>
      </w:pPr>
    </w:p>
    <w:p w14:paraId="35EF0DB5" w14:textId="77777777" w:rsidR="000662FE" w:rsidRDefault="000662FE" w:rsidP="00EB07A3">
      <w:pPr>
        <w:spacing w:after="200"/>
        <w:rPr>
          <w:rFonts w:ascii="Cooper Black" w:hAnsi="Cooper Black"/>
          <w:b w:val="0"/>
        </w:rPr>
      </w:pPr>
    </w:p>
    <w:p w14:paraId="2EEDB73D" w14:textId="77777777" w:rsidR="000662FE" w:rsidRDefault="000662FE" w:rsidP="00EB07A3">
      <w:pPr>
        <w:spacing w:after="200"/>
        <w:rPr>
          <w:rFonts w:ascii="Cooper Black" w:hAnsi="Cooper Black"/>
          <w:b w:val="0"/>
        </w:rPr>
      </w:pPr>
    </w:p>
    <w:p w14:paraId="709B7ADF" w14:textId="77777777" w:rsidR="000662FE" w:rsidRDefault="000662FE" w:rsidP="00EB07A3">
      <w:pPr>
        <w:spacing w:after="200"/>
        <w:rPr>
          <w:rFonts w:ascii="Cooper Black" w:hAnsi="Cooper Black"/>
          <w:b w:val="0"/>
        </w:rPr>
      </w:pPr>
    </w:p>
    <w:p w14:paraId="17C5A371" w14:textId="77777777" w:rsidR="000662FE" w:rsidRPr="000662FE" w:rsidRDefault="000662FE" w:rsidP="00EB07A3">
      <w:pPr>
        <w:spacing w:after="200"/>
        <w:rPr>
          <w:rFonts w:ascii="Cooper Black" w:hAnsi="Cooper Black"/>
          <w:b w:val="0"/>
        </w:rPr>
      </w:pPr>
    </w:p>
    <w:p w14:paraId="141BE538" w14:textId="77777777" w:rsidR="002F4B3C" w:rsidRPr="000662FE" w:rsidRDefault="00EB07A3" w:rsidP="00933498">
      <w:pPr>
        <w:spacing w:after="200"/>
        <w:rPr>
          <w:rFonts w:ascii="Cooper Black" w:hAnsi="Cooper Black"/>
          <w:b w:val="0"/>
        </w:rPr>
      </w:pPr>
      <w:r w:rsidRPr="000662FE">
        <w:rPr>
          <w:rFonts w:ascii="Cooper Black" w:hAnsi="Cooper Black"/>
          <w:b w:val="0"/>
        </w:rPr>
        <w:lastRenderedPageBreak/>
        <w:t>02 – Architecture</w:t>
      </w:r>
    </w:p>
    <w:p w14:paraId="0D354D8B" w14:textId="77777777" w:rsidR="002F4B3C" w:rsidRDefault="002F4B3C" w:rsidP="002F4B3C">
      <w:r w:rsidRPr="000662FE">
        <w:rPr>
          <w:rFonts w:ascii="Cooper Black" w:hAnsi="Cooper Black"/>
          <w:b w:val="0"/>
        </w:rPr>
        <w:t>Voici l’architecture et les différentes pages attendues :</w:t>
      </w:r>
      <w:r>
        <w:t xml:space="preserve"> </w:t>
      </w:r>
    </w:p>
    <w:p w14:paraId="50EC89D0" w14:textId="77777777" w:rsidR="002F4B3C" w:rsidRDefault="002F4B3C" w:rsidP="002F4B3C"/>
    <w:p w14:paraId="1D6FD2DF" w14:textId="77777777" w:rsidR="00EB07A3" w:rsidRDefault="00EB07A3" w:rsidP="002F4B3C"/>
    <w:p w14:paraId="65F97479" w14:textId="77777777" w:rsidR="00933498" w:rsidRDefault="00DF2F2F" w:rsidP="002F4B3C">
      <w:r>
        <w:rPr>
          <w:noProof/>
          <w:lang w:eastAsia="fr-FR"/>
        </w:rPr>
        <w:drawing>
          <wp:anchor distT="0" distB="0" distL="114300" distR="114300" simplePos="0" relativeHeight="251673600" behindDoc="0" locked="0" layoutInCell="1" allowOverlap="1" wp14:anchorId="38EF4B43" wp14:editId="4F270EDF">
            <wp:simplePos x="0" y="0"/>
            <wp:positionH relativeFrom="page">
              <wp:align>right</wp:align>
            </wp:positionH>
            <wp:positionV relativeFrom="paragraph">
              <wp:posOffset>457517</wp:posOffset>
            </wp:positionV>
            <wp:extent cx="8981440" cy="7525738"/>
            <wp:effectExtent l="4127"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8981440" cy="7525738"/>
                    </a:xfrm>
                    <a:prstGeom prst="rect">
                      <a:avLst/>
                    </a:prstGeom>
                  </pic:spPr>
                </pic:pic>
              </a:graphicData>
            </a:graphic>
            <wp14:sizeRelH relativeFrom="margin">
              <wp14:pctWidth>0</wp14:pctWidth>
            </wp14:sizeRelH>
            <wp14:sizeRelV relativeFrom="margin">
              <wp14:pctHeight>0</wp14:pctHeight>
            </wp14:sizeRelV>
          </wp:anchor>
        </w:drawing>
      </w:r>
    </w:p>
    <w:p w14:paraId="2DF64064" w14:textId="77777777" w:rsidR="00933498" w:rsidRDefault="00933498" w:rsidP="002F4B3C"/>
    <w:p w14:paraId="5B110E86" w14:textId="77777777" w:rsidR="00933498" w:rsidRDefault="00933498" w:rsidP="002F4B3C"/>
    <w:p w14:paraId="38670E7C" w14:textId="77777777" w:rsidR="00933498" w:rsidRDefault="00933498" w:rsidP="002F4B3C"/>
    <w:p w14:paraId="64A382C9" w14:textId="77777777" w:rsidR="00933498" w:rsidRDefault="00933498" w:rsidP="002F4B3C"/>
    <w:p w14:paraId="6FDD4DC1" w14:textId="77777777" w:rsidR="00933498" w:rsidRDefault="00933498" w:rsidP="002F4B3C"/>
    <w:p w14:paraId="17FCE52B" w14:textId="77777777" w:rsidR="00933498" w:rsidRDefault="00933498" w:rsidP="002F4B3C"/>
    <w:p w14:paraId="5BF0666E" w14:textId="77777777" w:rsidR="00933498" w:rsidRDefault="00933498" w:rsidP="002F4B3C"/>
    <w:p w14:paraId="30967290" w14:textId="77777777" w:rsidR="00933498" w:rsidRDefault="00933498" w:rsidP="002F4B3C"/>
    <w:p w14:paraId="16B5C7AC" w14:textId="77777777" w:rsidR="00933498" w:rsidRDefault="00933498" w:rsidP="002F4B3C"/>
    <w:p w14:paraId="56B9BE4A" w14:textId="77777777" w:rsidR="00933498" w:rsidRDefault="00933498" w:rsidP="002F4B3C"/>
    <w:p w14:paraId="2EC60E8D" w14:textId="77777777" w:rsidR="00933498" w:rsidRDefault="00933498" w:rsidP="002F4B3C"/>
    <w:p w14:paraId="7F28FFC0" w14:textId="77777777" w:rsidR="00933498" w:rsidRDefault="00933498" w:rsidP="002F4B3C"/>
    <w:p w14:paraId="62E8625B" w14:textId="77777777" w:rsidR="00933498" w:rsidRDefault="00933498" w:rsidP="002F4B3C"/>
    <w:p w14:paraId="081235C6" w14:textId="77777777" w:rsidR="00933498" w:rsidRDefault="00933498" w:rsidP="002F4B3C"/>
    <w:p w14:paraId="3DA591F2" w14:textId="77777777" w:rsidR="00933498" w:rsidRDefault="00933498" w:rsidP="002F4B3C"/>
    <w:p w14:paraId="13DCC06A" w14:textId="77777777" w:rsidR="00933498" w:rsidRDefault="00933498" w:rsidP="002F4B3C"/>
    <w:p w14:paraId="16CE71A3" w14:textId="77777777" w:rsidR="00933498" w:rsidRDefault="00933498" w:rsidP="002F4B3C"/>
    <w:p w14:paraId="08EA2680" w14:textId="77777777" w:rsidR="00933498" w:rsidRDefault="00933498" w:rsidP="002F4B3C"/>
    <w:p w14:paraId="19D3BD64" w14:textId="77777777" w:rsidR="00933498" w:rsidRDefault="00933498" w:rsidP="002F4B3C"/>
    <w:p w14:paraId="6B156457" w14:textId="77777777" w:rsidR="00933498" w:rsidRDefault="00933498" w:rsidP="002F4B3C"/>
    <w:p w14:paraId="2EB75498" w14:textId="77777777" w:rsidR="00933498" w:rsidRDefault="00933498" w:rsidP="002F4B3C"/>
    <w:p w14:paraId="4A350FC7" w14:textId="77777777" w:rsidR="00933498" w:rsidRDefault="00933498" w:rsidP="002F4B3C"/>
    <w:p w14:paraId="70AB26D9" w14:textId="77777777" w:rsidR="00933498" w:rsidRDefault="00933498" w:rsidP="002F4B3C"/>
    <w:p w14:paraId="70FE3FB3" w14:textId="77777777" w:rsidR="00933498" w:rsidRDefault="00933498" w:rsidP="002F4B3C"/>
    <w:p w14:paraId="64DEB361" w14:textId="77777777" w:rsidR="00933498" w:rsidRDefault="00933498" w:rsidP="002F4B3C"/>
    <w:p w14:paraId="4E948C18" w14:textId="77777777" w:rsidR="00933498" w:rsidRDefault="00933498" w:rsidP="002F4B3C"/>
    <w:p w14:paraId="33CF5839" w14:textId="77777777" w:rsidR="00933498" w:rsidRDefault="00933498" w:rsidP="002F4B3C"/>
    <w:p w14:paraId="347864F0" w14:textId="77777777" w:rsidR="00933498" w:rsidRDefault="00933498" w:rsidP="002F4B3C"/>
    <w:p w14:paraId="09C52A0D" w14:textId="77777777" w:rsidR="00933498" w:rsidRDefault="00933498" w:rsidP="002F4B3C"/>
    <w:p w14:paraId="6BEAE68C" w14:textId="77777777" w:rsidR="00933498" w:rsidRDefault="00933498" w:rsidP="002F4B3C"/>
    <w:p w14:paraId="2D9B810C" w14:textId="77777777" w:rsidR="002F4B3C" w:rsidRDefault="002F4B3C" w:rsidP="00EB07A3">
      <w:pPr>
        <w:pStyle w:val="Paragraphedeliste"/>
        <w:numPr>
          <w:ilvl w:val="0"/>
          <w:numId w:val="1"/>
        </w:numPr>
      </w:pPr>
      <w:r>
        <w:t>Accueil – page d’accueil du site présent</w:t>
      </w:r>
      <w:r w:rsidR="00EB07A3">
        <w:t>ant l’association</w:t>
      </w:r>
    </w:p>
    <w:p w14:paraId="41B26A53" w14:textId="77777777" w:rsidR="00933498" w:rsidRPr="00933498" w:rsidRDefault="00933498" w:rsidP="00933498">
      <w:pPr>
        <w:rPr>
          <w:rFonts w:ascii="Cooper Black" w:hAnsi="Cooper Black"/>
          <w:b w:val="0"/>
          <w:color w:val="auto"/>
          <w:sz w:val="22"/>
        </w:rPr>
      </w:pPr>
      <w:r w:rsidRPr="00933498">
        <w:rPr>
          <w:rFonts w:ascii="Cooper Black" w:hAnsi="Cooper Black"/>
          <w:b w:val="0"/>
          <w:color w:val="auto"/>
          <w:sz w:val="22"/>
        </w:rPr>
        <w:lastRenderedPageBreak/>
        <w:t xml:space="preserve">03 – Page d’Accueil Florian </w:t>
      </w:r>
    </w:p>
    <w:p w14:paraId="74A5B822" w14:textId="77777777" w:rsidR="00933498" w:rsidRDefault="00933498" w:rsidP="002F4B3C"/>
    <w:p w14:paraId="1495E338" w14:textId="77777777" w:rsidR="002F4B3C" w:rsidRDefault="00EB07A3" w:rsidP="002F4B3C">
      <w:r>
        <w:t xml:space="preserve">DOC DE P </w:t>
      </w:r>
      <w:proofErr w:type="spellStart"/>
      <w:r>
        <w:t>ACCUeIL</w:t>
      </w:r>
      <w:proofErr w:type="spellEnd"/>
    </w:p>
    <w:p w14:paraId="553AA05A" w14:textId="77777777" w:rsidR="00417F96" w:rsidRDefault="00417F96" w:rsidP="002F4B3C"/>
    <w:p w14:paraId="452681B3" w14:textId="77777777" w:rsidR="00417F96" w:rsidRDefault="00417F96" w:rsidP="002F4B3C"/>
    <w:p w14:paraId="714A842B" w14:textId="77777777" w:rsidR="000662FE" w:rsidRDefault="000662FE" w:rsidP="002F4B3C"/>
    <w:p w14:paraId="52BD6526" w14:textId="77777777" w:rsidR="00933498" w:rsidRDefault="00933498" w:rsidP="00933498">
      <w:pPr>
        <w:spacing w:after="200"/>
      </w:pPr>
    </w:p>
    <w:p w14:paraId="46DE42A3" w14:textId="77777777" w:rsidR="00933498" w:rsidRDefault="00933498" w:rsidP="00933498">
      <w:pPr>
        <w:spacing w:after="200"/>
      </w:pPr>
    </w:p>
    <w:p w14:paraId="57AF4D44" w14:textId="77777777" w:rsidR="00933498" w:rsidRDefault="00933498" w:rsidP="00933498">
      <w:pPr>
        <w:spacing w:after="200"/>
      </w:pPr>
    </w:p>
    <w:p w14:paraId="7B3412AD" w14:textId="77777777" w:rsidR="00933498" w:rsidRDefault="00933498" w:rsidP="00933498">
      <w:pPr>
        <w:spacing w:after="200"/>
      </w:pPr>
    </w:p>
    <w:p w14:paraId="17BD630C" w14:textId="77777777" w:rsidR="00933498" w:rsidRDefault="00933498" w:rsidP="00933498">
      <w:pPr>
        <w:spacing w:after="200"/>
      </w:pPr>
    </w:p>
    <w:p w14:paraId="578D81EC" w14:textId="77777777" w:rsidR="00933498" w:rsidRDefault="00933498" w:rsidP="00933498">
      <w:pPr>
        <w:spacing w:after="200"/>
      </w:pPr>
    </w:p>
    <w:p w14:paraId="6ABE2E46" w14:textId="77777777" w:rsidR="00933498" w:rsidRDefault="00933498" w:rsidP="00933498">
      <w:pPr>
        <w:spacing w:after="200"/>
      </w:pPr>
    </w:p>
    <w:p w14:paraId="1D0210B8" w14:textId="77777777" w:rsidR="00933498" w:rsidRDefault="00933498" w:rsidP="00933498">
      <w:pPr>
        <w:spacing w:after="200"/>
      </w:pPr>
    </w:p>
    <w:p w14:paraId="73481BC9" w14:textId="77777777" w:rsidR="00933498" w:rsidRDefault="00933498" w:rsidP="00933498">
      <w:pPr>
        <w:spacing w:after="200"/>
      </w:pPr>
    </w:p>
    <w:p w14:paraId="305EF005" w14:textId="77777777" w:rsidR="00933498" w:rsidRDefault="00933498" w:rsidP="00933498">
      <w:pPr>
        <w:spacing w:after="200"/>
      </w:pPr>
    </w:p>
    <w:p w14:paraId="452ACF5A" w14:textId="77777777" w:rsidR="00933498" w:rsidRDefault="00933498" w:rsidP="00933498">
      <w:pPr>
        <w:spacing w:after="200"/>
      </w:pPr>
    </w:p>
    <w:p w14:paraId="166179E1" w14:textId="77777777" w:rsidR="00933498" w:rsidRDefault="00933498" w:rsidP="00933498">
      <w:pPr>
        <w:spacing w:after="200"/>
      </w:pPr>
    </w:p>
    <w:p w14:paraId="348D5979" w14:textId="77777777" w:rsidR="00933498" w:rsidRDefault="00933498" w:rsidP="00933498">
      <w:pPr>
        <w:spacing w:after="200"/>
      </w:pPr>
    </w:p>
    <w:p w14:paraId="2DAE3B4B" w14:textId="77777777" w:rsidR="00933498" w:rsidRDefault="00933498" w:rsidP="00933498">
      <w:pPr>
        <w:spacing w:after="200"/>
      </w:pPr>
    </w:p>
    <w:p w14:paraId="102578E7" w14:textId="77777777" w:rsidR="00933498" w:rsidRDefault="00933498" w:rsidP="00933498">
      <w:pPr>
        <w:spacing w:after="200"/>
      </w:pPr>
    </w:p>
    <w:p w14:paraId="089BE26E" w14:textId="77777777" w:rsidR="00933498" w:rsidRDefault="00933498" w:rsidP="00933498">
      <w:pPr>
        <w:spacing w:after="200"/>
      </w:pPr>
    </w:p>
    <w:p w14:paraId="5F4A4564" w14:textId="77777777" w:rsidR="00933498" w:rsidRDefault="00933498" w:rsidP="00933498">
      <w:pPr>
        <w:spacing w:after="200"/>
      </w:pPr>
    </w:p>
    <w:p w14:paraId="3F54E658" w14:textId="77777777" w:rsidR="00933498" w:rsidRDefault="00933498" w:rsidP="00933498">
      <w:pPr>
        <w:spacing w:after="200"/>
      </w:pPr>
    </w:p>
    <w:p w14:paraId="37158FB7" w14:textId="77777777" w:rsidR="00933498" w:rsidRDefault="00933498" w:rsidP="00933498">
      <w:pPr>
        <w:spacing w:after="200"/>
      </w:pPr>
    </w:p>
    <w:p w14:paraId="51373FD6" w14:textId="77777777" w:rsidR="00933498" w:rsidRDefault="00933498" w:rsidP="00933498">
      <w:pPr>
        <w:spacing w:after="200"/>
      </w:pPr>
    </w:p>
    <w:p w14:paraId="4F98E535" w14:textId="77777777" w:rsidR="00EB07A3" w:rsidRDefault="00933498" w:rsidP="00933498">
      <w:pPr>
        <w:spacing w:after="200"/>
      </w:pPr>
      <w:r>
        <w:lastRenderedPageBreak/>
        <w:t>4.</w:t>
      </w:r>
      <w:r w:rsidR="00297493">
        <w:t>Infos, page</w:t>
      </w:r>
      <w:r w:rsidR="00EB07A3">
        <w:t xml:space="preserve"> listant toutes les informations principales du club :</w:t>
      </w:r>
    </w:p>
    <w:p w14:paraId="379E14BF" w14:textId="77777777" w:rsidR="00417F96" w:rsidRDefault="00417F96" w:rsidP="00417F96"/>
    <w:p w14:paraId="468EABD8" w14:textId="77777777" w:rsidR="00EB07A3" w:rsidRDefault="00EB07A3" w:rsidP="00EB07A3">
      <w:pPr>
        <w:ind w:left="60"/>
      </w:pPr>
      <w:r>
        <w:t>-</w:t>
      </w:r>
      <w:r w:rsidR="00297493" w:rsidRPr="00EB07A3">
        <w:t xml:space="preserve">News </w:t>
      </w:r>
      <w:r w:rsidR="00297493">
        <w:t>(</w:t>
      </w:r>
      <w:r>
        <w:t xml:space="preserve">flux de </w:t>
      </w:r>
      <w:r w:rsidR="00297493">
        <w:t>publications que nous mettons après la création du site, rubrique à mettre en lien de redirection sur la page d’accueil).</w:t>
      </w:r>
    </w:p>
    <w:p w14:paraId="6A6349BE" w14:textId="77777777" w:rsidR="00417F96" w:rsidRDefault="00417F96" w:rsidP="00EB07A3">
      <w:pPr>
        <w:ind w:left="60"/>
      </w:pPr>
    </w:p>
    <w:p w14:paraId="7E10FAC7" w14:textId="77777777" w:rsidR="00417F96" w:rsidRDefault="00FC2A3C" w:rsidP="00EB07A3">
      <w:pPr>
        <w:ind w:left="60"/>
      </w:pPr>
      <w:r>
        <w:t xml:space="preserve">-localisation </w:t>
      </w:r>
      <w:r w:rsidR="002F6693">
        <w:t>Google</w:t>
      </w:r>
      <w:r>
        <w:t xml:space="preserve"> </w:t>
      </w:r>
      <w:proofErr w:type="spellStart"/>
      <w:r>
        <w:t>maps</w:t>
      </w:r>
      <w:proofErr w:type="spellEnd"/>
      <w:r w:rsidR="002F6693">
        <w:t>,</w:t>
      </w:r>
      <w:r w:rsidR="002F6693" w:rsidRPr="002F6693">
        <w:t xml:space="preserve"> </w:t>
      </w:r>
      <w:r w:rsidR="002F6693">
        <w:t xml:space="preserve">Une </w:t>
      </w:r>
      <w:proofErr w:type="spellStart"/>
      <w:r w:rsidR="002F6693">
        <w:t>GoogleMap</w:t>
      </w:r>
      <w:proofErr w:type="spellEnd"/>
      <w:r w:rsidR="002F6693">
        <w:t xml:space="preserve"> devra être intégrée pour afficher les informations d’accès.</w:t>
      </w:r>
    </w:p>
    <w:p w14:paraId="6C718EB0" w14:textId="77777777" w:rsidR="007C66DF" w:rsidRDefault="007C66DF" w:rsidP="007C66DF">
      <w:pPr>
        <w:ind w:left="60"/>
      </w:pPr>
    </w:p>
    <w:p w14:paraId="5B7BF371" w14:textId="77777777" w:rsidR="007C66DF" w:rsidRDefault="00957B86" w:rsidP="007C66DF">
      <w:pPr>
        <w:ind w:left="60"/>
      </w:pPr>
      <w:hyperlink r:id="rId14" w:history="1">
        <w:r w:rsidR="007C66DF" w:rsidRPr="00C33835">
          <w:rPr>
            <w:rStyle w:val="Lienhypertexte"/>
          </w:rPr>
          <w:t>https://goo.gl/maps/YnjwML6C5yXp9pZb8</w:t>
        </w:r>
      </w:hyperlink>
    </w:p>
    <w:p w14:paraId="3D37197B" w14:textId="77777777" w:rsidR="007C66DF" w:rsidRDefault="00BA5090" w:rsidP="007C66DF">
      <w:pPr>
        <w:ind w:left="60"/>
      </w:pPr>
      <w:r w:rsidRPr="00BA5090">
        <w:rPr>
          <w:noProof/>
          <w:lang w:eastAsia="fr-FR"/>
        </w:rPr>
        <w:drawing>
          <wp:inline distT="0" distB="0" distL="0" distR="0" wp14:anchorId="2872706F" wp14:editId="4950099F">
            <wp:extent cx="6371590" cy="3389296"/>
            <wp:effectExtent l="0" t="0" r="0" b="1905"/>
            <wp:docPr id="45" name="Image 45" descr="C:\Users\florian\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orian\Downloads\image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389296"/>
                    </a:xfrm>
                    <a:prstGeom prst="rect">
                      <a:avLst/>
                    </a:prstGeom>
                    <a:noFill/>
                    <a:ln>
                      <a:noFill/>
                    </a:ln>
                  </pic:spPr>
                </pic:pic>
              </a:graphicData>
            </a:graphic>
          </wp:inline>
        </w:drawing>
      </w:r>
    </w:p>
    <w:p w14:paraId="05D95EF3" w14:textId="77777777" w:rsidR="00417F96" w:rsidRPr="00EB07A3" w:rsidRDefault="00417F96" w:rsidP="00EB07A3">
      <w:pPr>
        <w:ind w:left="60"/>
      </w:pPr>
    </w:p>
    <w:p w14:paraId="7F1C4CE4" w14:textId="77777777" w:rsidR="00BA5090" w:rsidRDefault="00BA5090" w:rsidP="00EB07A3">
      <w:pPr>
        <w:ind w:left="60"/>
      </w:pPr>
    </w:p>
    <w:p w14:paraId="7BBEC501" w14:textId="77777777" w:rsidR="00BA5090" w:rsidRDefault="00BA5090" w:rsidP="00EB07A3">
      <w:pPr>
        <w:ind w:left="60"/>
      </w:pPr>
    </w:p>
    <w:p w14:paraId="6098B311" w14:textId="77777777" w:rsidR="00BA5090" w:rsidRDefault="00BA5090" w:rsidP="00EB07A3">
      <w:pPr>
        <w:ind w:left="60"/>
      </w:pPr>
    </w:p>
    <w:p w14:paraId="5D1A8F2E" w14:textId="77777777" w:rsidR="00BA5090" w:rsidRDefault="00BA5090" w:rsidP="00EB07A3">
      <w:pPr>
        <w:ind w:left="60"/>
      </w:pPr>
    </w:p>
    <w:p w14:paraId="5EF3C927" w14:textId="77777777" w:rsidR="00BA5090" w:rsidRDefault="00BA5090" w:rsidP="00EB07A3">
      <w:pPr>
        <w:ind w:left="60"/>
      </w:pPr>
    </w:p>
    <w:p w14:paraId="4978B728" w14:textId="77777777" w:rsidR="00BA5090" w:rsidRDefault="00BA5090" w:rsidP="00EB07A3">
      <w:pPr>
        <w:ind w:left="60"/>
      </w:pPr>
    </w:p>
    <w:p w14:paraId="37175924" w14:textId="77777777" w:rsidR="00BA5090" w:rsidRDefault="00BA5090" w:rsidP="00EB07A3">
      <w:pPr>
        <w:ind w:left="60"/>
      </w:pPr>
    </w:p>
    <w:p w14:paraId="15C38B3A" w14:textId="77777777" w:rsidR="00BA5090" w:rsidRDefault="00BA5090" w:rsidP="00EB07A3">
      <w:pPr>
        <w:ind w:left="60"/>
      </w:pPr>
    </w:p>
    <w:p w14:paraId="09C0FF0C" w14:textId="77777777" w:rsidR="00BA5090" w:rsidRDefault="00BA5090" w:rsidP="00EB07A3">
      <w:pPr>
        <w:ind w:left="60"/>
      </w:pPr>
    </w:p>
    <w:p w14:paraId="4C053411" w14:textId="77777777" w:rsidR="00BA5090" w:rsidRDefault="00BA5090" w:rsidP="00EB07A3">
      <w:pPr>
        <w:ind w:left="60"/>
      </w:pPr>
    </w:p>
    <w:p w14:paraId="7EAB5FAA" w14:textId="77777777" w:rsidR="00BA5090" w:rsidRDefault="00BA5090" w:rsidP="00EB07A3">
      <w:pPr>
        <w:ind w:left="60"/>
      </w:pPr>
    </w:p>
    <w:p w14:paraId="0F8207C1" w14:textId="77777777" w:rsidR="00EB07A3" w:rsidRDefault="00EB07A3" w:rsidP="00EB07A3">
      <w:pPr>
        <w:ind w:left="60"/>
      </w:pPr>
      <w:r>
        <w:lastRenderedPageBreak/>
        <w:t>-</w:t>
      </w:r>
      <w:r w:rsidRPr="00EB07A3">
        <w:t>agenda</w:t>
      </w:r>
      <w:r w:rsidR="00297493">
        <w:t xml:space="preserve"> (calendrier français qui s’actualise à l’année avec des publications à l’intérieur afin de marquer les évènements du club).</w:t>
      </w:r>
    </w:p>
    <w:p w14:paraId="0A70287F" w14:textId="77777777" w:rsidR="00417F96" w:rsidRDefault="00BA5090" w:rsidP="00EB07A3">
      <w:pPr>
        <w:ind w:left="60"/>
      </w:pPr>
      <w:r>
        <w:rPr>
          <w:noProof/>
          <w:lang w:eastAsia="fr-FR"/>
        </w:rPr>
        <mc:AlternateContent>
          <mc:Choice Requires="wps">
            <w:drawing>
              <wp:inline distT="0" distB="0" distL="0" distR="0" wp14:anchorId="1E8DF48D" wp14:editId="46EB8C41">
                <wp:extent cx="308610" cy="308610"/>
                <wp:effectExtent l="0" t="0" r="0" b="0"/>
                <wp:docPr id="42" name="AutoShape 2"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4031E3" id="AutoShape 2" o:spid="_x0000_s1026" alt="image.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Fjf9me8AgAA&#10;ygUAAA4AAAAAAAAAAAAAAAAALgIAAGRycy9lMm9Eb2MueG1sUEsBAi0AFAAGAAgAAAAhAJj2bA3Z&#10;AAAAAwEAAA8AAAAAAAAAAAAAAAAAFgUAAGRycy9kb3ducmV2LnhtbFBLBQYAAAAABAAEAPMAAAAc&#10;BgAAAAA=&#10;" filled="f" stroked="f">
                <o:lock v:ext="edit" aspectratio="t"/>
                <w10:anchorlock/>
              </v:rect>
            </w:pict>
          </mc:Fallback>
        </mc:AlternateContent>
      </w:r>
      <w:r w:rsidRPr="00BA50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A5090">
        <w:rPr>
          <w:noProof/>
          <w:lang w:eastAsia="fr-FR"/>
        </w:rPr>
        <w:drawing>
          <wp:inline distT="0" distB="0" distL="0" distR="0" wp14:anchorId="55707AF2" wp14:editId="57296DE1">
            <wp:extent cx="6371590" cy="3501525"/>
            <wp:effectExtent l="0" t="0" r="0" b="3810"/>
            <wp:docPr id="44" name="Image 44" descr="C:\Users\florian\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orian\Downloads\image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1590" cy="3501525"/>
                    </a:xfrm>
                    <a:prstGeom prst="rect">
                      <a:avLst/>
                    </a:prstGeom>
                    <a:noFill/>
                    <a:ln>
                      <a:noFill/>
                    </a:ln>
                  </pic:spPr>
                </pic:pic>
              </a:graphicData>
            </a:graphic>
          </wp:inline>
        </w:drawing>
      </w:r>
    </w:p>
    <w:p w14:paraId="0BCE3827" w14:textId="77777777" w:rsidR="00417F96" w:rsidRDefault="00417F96" w:rsidP="00EB07A3">
      <w:pPr>
        <w:ind w:left="60"/>
      </w:pPr>
    </w:p>
    <w:p w14:paraId="014CE37F" w14:textId="77777777" w:rsidR="00417F96" w:rsidRPr="00EB07A3" w:rsidRDefault="00417F96" w:rsidP="00EB07A3">
      <w:pPr>
        <w:ind w:left="60"/>
      </w:pPr>
    </w:p>
    <w:p w14:paraId="7DC042DE" w14:textId="77777777" w:rsidR="00EB07A3" w:rsidRDefault="00EB07A3" w:rsidP="00EB07A3">
      <w:pPr>
        <w:ind w:left="60"/>
      </w:pPr>
      <w:r>
        <w:t>-</w:t>
      </w:r>
      <w:r w:rsidR="00297493">
        <w:t xml:space="preserve">sondage </w:t>
      </w:r>
      <w:bookmarkStart w:id="1" w:name="_Hlk63157171"/>
      <w:proofErr w:type="spellStart"/>
      <w:r w:rsidR="00297493">
        <w:t>repost</w:t>
      </w:r>
      <w:proofErr w:type="spellEnd"/>
      <w:r w:rsidR="00297493">
        <w:t xml:space="preserve"> des sondages réaliser sur Facebook.</w:t>
      </w:r>
    </w:p>
    <w:bookmarkEnd w:id="1"/>
    <w:p w14:paraId="53D246A5" w14:textId="548550ED" w:rsidR="00417F96" w:rsidRDefault="00417F96" w:rsidP="00EB07A3">
      <w:pPr>
        <w:ind w:left="60"/>
      </w:pPr>
    </w:p>
    <w:p w14:paraId="44ED0108" w14:textId="4408DD4A" w:rsidR="00417F96" w:rsidRDefault="00433FE3" w:rsidP="00EB07A3">
      <w:pPr>
        <w:ind w:left="60"/>
      </w:pPr>
      <w:r>
        <w:rPr>
          <w:noProof/>
          <w:lang w:eastAsia="fr-FR"/>
        </w:rPr>
        <w:drawing>
          <wp:inline distT="0" distB="0" distL="0" distR="0" wp14:anchorId="231E2EB6" wp14:editId="57F2B2E3">
            <wp:extent cx="3981450" cy="56197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1450" cy="561975"/>
                    </a:xfrm>
                    <a:prstGeom prst="rect">
                      <a:avLst/>
                    </a:prstGeom>
                  </pic:spPr>
                </pic:pic>
              </a:graphicData>
            </a:graphic>
          </wp:inline>
        </w:drawing>
      </w:r>
    </w:p>
    <w:p w14:paraId="534D689F" w14:textId="77777777" w:rsidR="00417F96" w:rsidRDefault="00417F96" w:rsidP="00EB07A3">
      <w:pPr>
        <w:ind w:left="60"/>
      </w:pPr>
    </w:p>
    <w:p w14:paraId="5BB377FF" w14:textId="77777777" w:rsidR="00417F96" w:rsidRDefault="00417F96" w:rsidP="00EB07A3">
      <w:pPr>
        <w:ind w:left="60"/>
      </w:pPr>
    </w:p>
    <w:p w14:paraId="0F0F627B" w14:textId="77777777" w:rsidR="001A3029" w:rsidRDefault="001A3029" w:rsidP="00EB07A3">
      <w:pPr>
        <w:ind w:left="60"/>
      </w:pPr>
    </w:p>
    <w:p w14:paraId="5C41D14A" w14:textId="77777777" w:rsidR="001A3029" w:rsidRDefault="001A3029" w:rsidP="00EB07A3">
      <w:pPr>
        <w:ind w:left="60"/>
      </w:pPr>
    </w:p>
    <w:p w14:paraId="6406DE18" w14:textId="77777777" w:rsidR="001A3029" w:rsidRDefault="001A3029" w:rsidP="00EB07A3">
      <w:pPr>
        <w:ind w:left="60"/>
      </w:pPr>
    </w:p>
    <w:p w14:paraId="7683333B" w14:textId="77777777" w:rsidR="001A3029" w:rsidRDefault="001A3029" w:rsidP="00EB07A3">
      <w:pPr>
        <w:ind w:left="60"/>
      </w:pPr>
    </w:p>
    <w:p w14:paraId="22514995" w14:textId="77777777" w:rsidR="001A3029" w:rsidRDefault="001A3029" w:rsidP="00EB07A3">
      <w:pPr>
        <w:ind w:left="60"/>
      </w:pPr>
    </w:p>
    <w:p w14:paraId="2380A961" w14:textId="77777777" w:rsidR="001A3029" w:rsidRDefault="001A3029" w:rsidP="00EB07A3">
      <w:pPr>
        <w:ind w:left="60"/>
      </w:pPr>
    </w:p>
    <w:p w14:paraId="19EEB652" w14:textId="77777777" w:rsidR="001A3029" w:rsidRDefault="001A3029" w:rsidP="00EB07A3">
      <w:pPr>
        <w:ind w:left="60"/>
      </w:pPr>
    </w:p>
    <w:p w14:paraId="75D53796" w14:textId="77777777" w:rsidR="001A3029" w:rsidRDefault="001A3029" w:rsidP="00EB07A3">
      <w:pPr>
        <w:ind w:left="60"/>
      </w:pPr>
    </w:p>
    <w:p w14:paraId="0FC2607E" w14:textId="77777777" w:rsidR="001A3029" w:rsidRDefault="001A3029" w:rsidP="00EB07A3">
      <w:pPr>
        <w:ind w:left="60"/>
      </w:pPr>
    </w:p>
    <w:p w14:paraId="2EFC83F0" w14:textId="77777777" w:rsidR="00417F96" w:rsidRPr="00EB07A3" w:rsidRDefault="00417F96" w:rsidP="00EB07A3">
      <w:pPr>
        <w:ind w:left="60"/>
      </w:pPr>
    </w:p>
    <w:p w14:paraId="285E5093" w14:textId="77777777" w:rsidR="00EB07A3" w:rsidRDefault="00EB07A3" w:rsidP="00EB07A3">
      <w:pPr>
        <w:ind w:left="60"/>
      </w:pPr>
      <w:r>
        <w:lastRenderedPageBreak/>
        <w:t>-</w:t>
      </w:r>
      <w:r w:rsidRPr="00EB07A3">
        <w:t xml:space="preserve">La </w:t>
      </w:r>
      <w:proofErr w:type="gramStart"/>
      <w:r w:rsidRPr="00EB07A3">
        <w:t xml:space="preserve">piste </w:t>
      </w:r>
      <w:r w:rsidR="00297493">
        <w:t xml:space="preserve"> (</w:t>
      </w:r>
      <w:proofErr w:type="gramEnd"/>
      <w:r w:rsidR="00297493">
        <w:t xml:space="preserve">description et plan de la </w:t>
      </w:r>
      <w:proofErr w:type="spellStart"/>
      <w:r w:rsidR="00297493">
        <w:t>piste,photo</w:t>
      </w:r>
      <w:proofErr w:type="spellEnd"/>
      <w:r w:rsidR="00297493">
        <w:t xml:space="preserve"> ,</w:t>
      </w:r>
      <w:proofErr w:type="spellStart"/>
      <w:r w:rsidR="00297493">
        <w:t>video</w:t>
      </w:r>
      <w:proofErr w:type="spellEnd"/>
      <w:r w:rsidR="00297493">
        <w:t>)</w:t>
      </w:r>
    </w:p>
    <w:p w14:paraId="4545EEB2" w14:textId="77777777" w:rsidR="00417F96" w:rsidRDefault="00DA0336" w:rsidP="00EB07A3">
      <w:pPr>
        <w:ind w:left="60"/>
      </w:pPr>
      <w:r>
        <w:t>Voir la piste doc</w:t>
      </w:r>
    </w:p>
    <w:p w14:paraId="26E2ED98" w14:textId="77777777" w:rsidR="00417F96" w:rsidRDefault="00417F96" w:rsidP="00EB07A3">
      <w:pPr>
        <w:ind w:left="60"/>
      </w:pPr>
    </w:p>
    <w:p w14:paraId="6AC1AC45" w14:textId="77777777" w:rsidR="00417F96" w:rsidRDefault="00417F96" w:rsidP="00EB07A3">
      <w:pPr>
        <w:ind w:left="60"/>
      </w:pPr>
    </w:p>
    <w:p w14:paraId="22FABAEB" w14:textId="77777777" w:rsidR="001A3029" w:rsidRDefault="001A3029" w:rsidP="00EB07A3">
      <w:pPr>
        <w:ind w:left="60"/>
      </w:pPr>
    </w:p>
    <w:p w14:paraId="07E199C6" w14:textId="77777777" w:rsidR="001A3029" w:rsidRDefault="001A3029" w:rsidP="00EB07A3">
      <w:pPr>
        <w:ind w:left="60"/>
      </w:pPr>
    </w:p>
    <w:p w14:paraId="74D4F095" w14:textId="77777777" w:rsidR="001A3029" w:rsidRDefault="001A3029" w:rsidP="00EB07A3">
      <w:pPr>
        <w:ind w:left="60"/>
      </w:pPr>
    </w:p>
    <w:p w14:paraId="281E720D" w14:textId="77777777" w:rsidR="001A3029" w:rsidRDefault="001A3029" w:rsidP="00EB07A3">
      <w:pPr>
        <w:ind w:left="60"/>
      </w:pPr>
    </w:p>
    <w:p w14:paraId="330A222F" w14:textId="77777777" w:rsidR="001A3029" w:rsidRPr="00EB07A3" w:rsidRDefault="001A3029" w:rsidP="00EB07A3">
      <w:pPr>
        <w:ind w:left="60"/>
      </w:pPr>
    </w:p>
    <w:p w14:paraId="26CE272A" w14:textId="77777777" w:rsidR="00EB07A3" w:rsidRDefault="00EB07A3" w:rsidP="00EB07A3">
      <w:pPr>
        <w:ind w:left="60"/>
      </w:pPr>
      <w:r>
        <w:t>-</w:t>
      </w:r>
      <w:r w:rsidRPr="00EB07A3">
        <w:t xml:space="preserve">contact </w:t>
      </w:r>
    </w:p>
    <w:p w14:paraId="4DC131AD" w14:textId="77777777" w:rsidR="007C66DF" w:rsidRPr="007C66DF" w:rsidRDefault="00957B86" w:rsidP="007C66DF">
      <w:pPr>
        <w:ind w:left="60"/>
        <w:rPr>
          <w:bCs/>
        </w:rPr>
      </w:pPr>
      <w:hyperlink r:id="rId18" w:tgtFrame="_blank" w:history="1">
        <w:r w:rsidR="007C66DF" w:rsidRPr="007C66DF">
          <w:rPr>
            <w:rStyle w:val="Lienhypertexte"/>
            <w:bCs/>
          </w:rPr>
          <w:t>bmxbailleulsurtherain@gmail.com</w:t>
        </w:r>
      </w:hyperlink>
    </w:p>
    <w:p w14:paraId="079B9544" w14:textId="77777777" w:rsidR="007C66DF" w:rsidRPr="007C66DF" w:rsidRDefault="00957B86" w:rsidP="007C66DF">
      <w:pPr>
        <w:ind w:left="60"/>
        <w:rPr>
          <w:bCs/>
        </w:rPr>
      </w:pPr>
      <w:hyperlink r:id="rId19" w:tgtFrame="_blank" w:history="1">
        <w:r w:rsidR="007C66DF" w:rsidRPr="007C66DF">
          <w:rPr>
            <w:rStyle w:val="Lienhypertexte"/>
            <w:bCs/>
          </w:rPr>
          <w:t>https://www.facebook.com/groups/472046553278938</w:t>
        </w:r>
      </w:hyperlink>
    </w:p>
    <w:p w14:paraId="76B9F5E4" w14:textId="77777777" w:rsidR="00417F96" w:rsidRDefault="00417F96" w:rsidP="00EB07A3">
      <w:pPr>
        <w:ind w:left="60"/>
      </w:pPr>
    </w:p>
    <w:p w14:paraId="571B21C4" w14:textId="77777777" w:rsidR="00417F96" w:rsidRDefault="00417F96" w:rsidP="00EB07A3">
      <w:pPr>
        <w:ind w:left="60"/>
      </w:pPr>
    </w:p>
    <w:p w14:paraId="46EB3272" w14:textId="77777777" w:rsidR="00417F96" w:rsidRPr="00EB07A3" w:rsidRDefault="00417F96" w:rsidP="00EB07A3">
      <w:pPr>
        <w:ind w:left="60"/>
      </w:pPr>
    </w:p>
    <w:p w14:paraId="47FB1BE0" w14:textId="77777777" w:rsidR="00EB07A3" w:rsidRDefault="00EB07A3" w:rsidP="00EB07A3">
      <w:pPr>
        <w:ind w:left="60"/>
      </w:pPr>
      <w:r>
        <w:t>-</w:t>
      </w:r>
      <w:r w:rsidRPr="00EB07A3">
        <w:t>galerie</w:t>
      </w:r>
      <w:r w:rsidR="00297493">
        <w:t xml:space="preserve"> (</w:t>
      </w:r>
      <w:proofErr w:type="spellStart"/>
      <w:r w:rsidR="00297493">
        <w:t>repost</w:t>
      </w:r>
      <w:proofErr w:type="spellEnd"/>
      <w:r w:rsidR="00297493">
        <w:t xml:space="preserve"> ou post d’albums photos des </w:t>
      </w:r>
      <w:proofErr w:type="gramStart"/>
      <w:r w:rsidR="00297493">
        <w:t>entrainements ,pré</w:t>
      </w:r>
      <w:proofErr w:type="gramEnd"/>
      <w:r w:rsidR="00297493">
        <w:t>-tri avant par les g</w:t>
      </w:r>
      <w:r w:rsidR="00417F96">
        <w:t>érants du site ,post via publication).</w:t>
      </w:r>
      <w:r w:rsidR="00DA0336">
        <w:t xml:space="preserve"> Rajout après vu la taille des photos ?</w:t>
      </w:r>
    </w:p>
    <w:p w14:paraId="07693FC3" w14:textId="77777777" w:rsidR="00EB07A3" w:rsidRDefault="00EB07A3" w:rsidP="002F4B3C"/>
    <w:p w14:paraId="6BBFD814" w14:textId="77777777" w:rsidR="00BB0ECF" w:rsidRDefault="00BB0ECF" w:rsidP="002F4B3C">
      <w:r>
        <w:t>(Maillots)</w:t>
      </w:r>
      <w:r w:rsidR="00B20107" w:rsidRPr="00B20107">
        <w:rPr>
          <w:noProof/>
          <w:lang w:eastAsia="fr-FR"/>
        </w:rPr>
        <w:t xml:space="preserve"> </w:t>
      </w:r>
    </w:p>
    <w:p w14:paraId="39D178F8" w14:textId="77777777" w:rsidR="002F4B3C" w:rsidRDefault="002F4B3C" w:rsidP="002F4B3C"/>
    <w:p w14:paraId="341A85C1" w14:textId="77777777" w:rsidR="002F4B3C" w:rsidRDefault="002F4B3C" w:rsidP="002F4B3C">
      <w:r>
        <w:t xml:space="preserve"> </w:t>
      </w:r>
    </w:p>
    <w:p w14:paraId="788A17C6" w14:textId="77777777" w:rsidR="002F4B3C" w:rsidRDefault="001A3029" w:rsidP="002F4B3C">
      <w:r>
        <w:rPr>
          <w:noProof/>
          <w:lang w:eastAsia="fr-FR"/>
        </w:rPr>
        <w:drawing>
          <wp:anchor distT="0" distB="0" distL="114300" distR="114300" simplePos="0" relativeHeight="251704320" behindDoc="0" locked="0" layoutInCell="1" allowOverlap="1" wp14:anchorId="3EEA5D4D" wp14:editId="400A2A0A">
            <wp:simplePos x="0" y="0"/>
            <wp:positionH relativeFrom="page">
              <wp:posOffset>1447800</wp:posOffset>
            </wp:positionH>
            <wp:positionV relativeFrom="paragraph">
              <wp:posOffset>48895</wp:posOffset>
            </wp:positionV>
            <wp:extent cx="3657600" cy="499110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7600" cy="4991100"/>
                    </a:xfrm>
                    <a:prstGeom prst="rect">
                      <a:avLst/>
                    </a:prstGeom>
                  </pic:spPr>
                </pic:pic>
              </a:graphicData>
            </a:graphic>
          </wp:anchor>
        </w:drawing>
      </w:r>
    </w:p>
    <w:p w14:paraId="64BEFEE3" w14:textId="77777777" w:rsidR="002F4B3C" w:rsidRDefault="002F4B3C" w:rsidP="002F4B3C">
      <w:r>
        <w:t xml:space="preserve"> </w:t>
      </w:r>
    </w:p>
    <w:p w14:paraId="0E454354" w14:textId="77777777" w:rsidR="002F4B3C" w:rsidRDefault="002F4B3C" w:rsidP="002F4B3C"/>
    <w:p w14:paraId="1234A078" w14:textId="77777777" w:rsidR="002F4B3C" w:rsidRDefault="002F4B3C" w:rsidP="002F4B3C">
      <w:r>
        <w:t xml:space="preserve"> </w:t>
      </w:r>
    </w:p>
    <w:p w14:paraId="07FCE2DB" w14:textId="77777777" w:rsidR="001A3029" w:rsidRDefault="001A3029" w:rsidP="002F4B3C"/>
    <w:p w14:paraId="0B979513" w14:textId="77777777" w:rsidR="001A3029" w:rsidRDefault="001A3029" w:rsidP="002F4B3C"/>
    <w:p w14:paraId="513E9F24" w14:textId="77777777" w:rsidR="001A3029" w:rsidRDefault="001A3029" w:rsidP="002F4B3C"/>
    <w:p w14:paraId="6A6C0C7B" w14:textId="77777777" w:rsidR="001A3029" w:rsidRDefault="001A3029" w:rsidP="002F4B3C"/>
    <w:p w14:paraId="4E27B3CF" w14:textId="77777777" w:rsidR="001A3029" w:rsidRDefault="001A3029" w:rsidP="002F4B3C"/>
    <w:p w14:paraId="6429DFF8" w14:textId="77777777" w:rsidR="001A3029" w:rsidRDefault="001A3029" w:rsidP="002F4B3C"/>
    <w:p w14:paraId="358209C8" w14:textId="77777777" w:rsidR="001A3029" w:rsidRDefault="001A3029" w:rsidP="002F4B3C"/>
    <w:p w14:paraId="58BE0B95" w14:textId="77777777" w:rsidR="001A3029" w:rsidRDefault="001A3029" w:rsidP="002F4B3C"/>
    <w:p w14:paraId="0DCF2960" w14:textId="77777777" w:rsidR="001A3029" w:rsidRDefault="001A3029" w:rsidP="002F4B3C"/>
    <w:p w14:paraId="5F72FDF9" w14:textId="77777777" w:rsidR="001A3029" w:rsidRDefault="001A3029" w:rsidP="002F4B3C"/>
    <w:p w14:paraId="598618D7" w14:textId="77777777" w:rsidR="001A3029" w:rsidRDefault="001A3029" w:rsidP="002F4B3C"/>
    <w:p w14:paraId="0873D2B7" w14:textId="77777777" w:rsidR="001A3029" w:rsidRDefault="001A3029" w:rsidP="002F4B3C"/>
    <w:p w14:paraId="5E676B74" w14:textId="77777777" w:rsidR="001A3029" w:rsidRDefault="001A3029" w:rsidP="002F4B3C"/>
    <w:p w14:paraId="40922B17" w14:textId="77777777" w:rsidR="001A3029" w:rsidRDefault="001A3029" w:rsidP="002F4B3C"/>
    <w:p w14:paraId="428BE50D" w14:textId="77777777" w:rsidR="001A3029" w:rsidRDefault="001A3029" w:rsidP="002F4B3C"/>
    <w:p w14:paraId="0BDEF972" w14:textId="77777777" w:rsidR="001A3029" w:rsidRDefault="001A3029" w:rsidP="002F4B3C"/>
    <w:p w14:paraId="0414361A" w14:textId="77777777" w:rsidR="001A3029" w:rsidRDefault="001A3029" w:rsidP="002F4B3C"/>
    <w:p w14:paraId="166C32F4" w14:textId="77777777" w:rsidR="001A3029" w:rsidRDefault="001A3029" w:rsidP="002F4B3C">
      <w:r>
        <w:rPr>
          <w:noProof/>
          <w:lang w:eastAsia="fr-FR"/>
        </w:rPr>
        <w:drawing>
          <wp:inline distT="0" distB="0" distL="0" distR="0" wp14:anchorId="60FB9E05" wp14:editId="2FE9FE3C">
            <wp:extent cx="6371590" cy="723112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71590" cy="7231123"/>
                    </a:xfrm>
                    <a:prstGeom prst="rect">
                      <a:avLst/>
                    </a:prstGeom>
                    <a:noFill/>
                    <a:ln>
                      <a:noFill/>
                    </a:ln>
                  </pic:spPr>
                </pic:pic>
              </a:graphicData>
            </a:graphic>
          </wp:inline>
        </w:drawing>
      </w:r>
    </w:p>
    <w:p w14:paraId="4FEB7443" w14:textId="77777777" w:rsidR="002F4B3C" w:rsidRDefault="002F4B3C" w:rsidP="002F4B3C"/>
    <w:p w14:paraId="16D7FBF8" w14:textId="77777777" w:rsidR="002F4B3C" w:rsidRDefault="00933498" w:rsidP="00933498">
      <w:pPr>
        <w:ind w:left="420"/>
      </w:pPr>
      <w:r>
        <w:lastRenderedPageBreak/>
        <w:t>5.</w:t>
      </w:r>
      <w:r w:rsidR="00417F96" w:rsidRPr="00417F96">
        <w:t xml:space="preserve">Page : Le Club  </w:t>
      </w:r>
    </w:p>
    <w:p w14:paraId="76EA1376" w14:textId="77777777" w:rsidR="00673C2E" w:rsidRPr="00673C2E" w:rsidRDefault="00673C2E" w:rsidP="00673C2E">
      <w:pPr>
        <w:pStyle w:val="Paragraphedeliste"/>
        <w:ind w:left="780"/>
      </w:pPr>
      <w:r w:rsidRPr="00673C2E">
        <w:rPr>
          <w:u w:val="single"/>
        </w:rPr>
        <w:t>Nos activités </w:t>
      </w:r>
      <w:r w:rsidRPr="00673C2E">
        <w:t>:</w:t>
      </w:r>
    </w:p>
    <w:p w14:paraId="0CF982D1" w14:textId="77777777" w:rsidR="00673C2E" w:rsidRPr="00091253" w:rsidRDefault="00673C2E" w:rsidP="00673C2E">
      <w:pPr>
        <w:pStyle w:val="Paragraphedeliste"/>
        <w:ind w:left="780"/>
        <w:rPr>
          <w:b w:val="0"/>
          <w:color w:val="970505"/>
        </w:rPr>
      </w:pPr>
    </w:p>
    <w:p w14:paraId="5B1C4399" w14:textId="77777777" w:rsidR="00673C2E" w:rsidRPr="00091253" w:rsidRDefault="00673C2E" w:rsidP="00673C2E">
      <w:pPr>
        <w:pStyle w:val="Paragraphedeliste"/>
        <w:ind w:left="780"/>
        <w:rPr>
          <w:rFonts w:ascii="Cooper Black" w:hAnsi="Cooper Black"/>
          <w:b w:val="0"/>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091253">
        <w:rPr>
          <w:rFonts w:ascii="Cooper Black" w:hAnsi="Cooper Black"/>
          <w:b w:val="0"/>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Nous proposons au sein du club BST BMX une pratique du BMX race sécurisé et accueillante grâce à un cadre règlementé et un accompagnement adapté à tous les niveaux de pratiquants.</w:t>
      </w:r>
    </w:p>
    <w:p w14:paraId="665A1CD8" w14:textId="77777777" w:rsidR="00673C2E" w:rsidRPr="00091253" w:rsidRDefault="00673C2E" w:rsidP="00673C2E">
      <w:pPr>
        <w:pStyle w:val="Paragraphedeliste"/>
        <w:ind w:left="780"/>
        <w:rPr>
          <w:rFonts w:ascii="Cooper Black" w:hAnsi="Cooper Black"/>
          <w:b w:val="0"/>
          <w:i/>
        </w:rPr>
      </w:pPr>
    </w:p>
    <w:p w14:paraId="2A1189A0" w14:textId="77777777" w:rsidR="00673C2E" w:rsidRPr="00091253" w:rsidRDefault="00673C2E" w:rsidP="00673C2E">
      <w:pPr>
        <w:pStyle w:val="Paragraphedeliste"/>
        <w:ind w:left="780"/>
        <w:rPr>
          <w:rFonts w:ascii="Cooper Black" w:hAnsi="Cooper Black"/>
          <w:b w:val="0"/>
          <w:i/>
          <w:color w:val="C00000"/>
        </w:rPr>
      </w:pPr>
      <w:r w:rsidRPr="00091253">
        <w:rPr>
          <w:rFonts w:ascii="Cooper Black" w:hAnsi="Cooper Black"/>
          <w:b w:val="0"/>
          <w:i/>
          <w:color w:val="C00000"/>
        </w:rPr>
        <w:t xml:space="preserve"> Ainsi, que votre </w:t>
      </w:r>
      <w:r w:rsidR="00091253" w:rsidRPr="00091253">
        <w:rPr>
          <w:rFonts w:ascii="Cooper Black" w:hAnsi="Cooper Black"/>
          <w:b w:val="0"/>
          <w:i/>
          <w:color w:val="C00000"/>
        </w:rPr>
        <w:t xml:space="preserve">enfant </w:t>
      </w:r>
      <w:r w:rsidR="00091253">
        <w:rPr>
          <w:rFonts w:ascii="Cooper Black" w:hAnsi="Cooper Black"/>
          <w:b w:val="0"/>
          <w:i/>
          <w:color w:val="C00000"/>
        </w:rPr>
        <w:t>ai</w:t>
      </w:r>
      <w:r w:rsidRPr="00091253">
        <w:rPr>
          <w:rFonts w:ascii="Cooper Black" w:hAnsi="Cooper Black"/>
          <w:b w:val="0"/>
          <w:i/>
          <w:color w:val="C00000"/>
        </w:rPr>
        <w:t xml:space="preserve"> 4 ans ou que vous soyez un pratiquant déjà expérimenté, nous proposons des cours et des sessions libres adaptés aux besoins de chacun.</w:t>
      </w:r>
    </w:p>
    <w:p w14:paraId="7DD97BF7" w14:textId="77777777" w:rsidR="00673C2E" w:rsidRPr="00091253" w:rsidRDefault="00673C2E" w:rsidP="00673C2E">
      <w:pPr>
        <w:pStyle w:val="Paragraphedeliste"/>
        <w:ind w:left="780"/>
        <w:rPr>
          <w:rFonts w:ascii="Cooper Black" w:hAnsi="Cooper Black"/>
          <w:b w:val="0"/>
          <w:i/>
          <w:color w:val="C00000"/>
        </w:rPr>
      </w:pPr>
    </w:p>
    <w:p w14:paraId="1B759F74" w14:textId="77777777" w:rsidR="00673C2E" w:rsidRPr="00091253" w:rsidRDefault="00673C2E" w:rsidP="00673C2E">
      <w:pPr>
        <w:pStyle w:val="Paragraphedeliste"/>
        <w:ind w:left="780"/>
        <w:rPr>
          <w:rFonts w:ascii="Cooper Black" w:hAnsi="Cooper Black"/>
          <w:b w:val="0"/>
          <w:i/>
          <w:color w:val="C00000"/>
        </w:rPr>
      </w:pPr>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Grâce à l’expérience de Mickael </w:t>
      </w:r>
      <w:proofErr w:type="spellStart"/>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Nion</w:t>
      </w:r>
      <w:proofErr w:type="spellEnd"/>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(coach de BMX race avec diplôme d’Etat), nous pouvons accueillir et encadrés différents groupes de niveaux </w:t>
      </w:r>
      <w:r w:rsidRPr="00091253">
        <w:rPr>
          <w:rFonts w:ascii="Cooper Black" w:hAnsi="Cooper Black"/>
          <w:b w:val="0"/>
          <w:i/>
          <w:color w:val="C00000"/>
        </w:rPr>
        <w:t>:</w:t>
      </w:r>
    </w:p>
    <w:p w14:paraId="0A72EE33" w14:textId="77777777" w:rsidR="00673C2E" w:rsidRPr="00091253" w:rsidRDefault="00673C2E" w:rsidP="00673C2E">
      <w:pPr>
        <w:pStyle w:val="Paragraphedeliste"/>
        <w:numPr>
          <w:ilvl w:val="0"/>
          <w:numId w:val="3"/>
        </w:numPr>
        <w:rPr>
          <w:rFonts w:ascii="Cooper Black" w:hAnsi="Cooper Black"/>
          <w:b w:val="0"/>
          <w:i/>
          <w:color w:val="C00000"/>
        </w:rPr>
      </w:pPr>
      <w:r w:rsidRPr="00091253">
        <w:rPr>
          <w:rFonts w:ascii="Cooper Black" w:hAnsi="Cooper Black"/>
          <w:b w:val="0"/>
          <w:i/>
          <w:color w:val="C00000"/>
        </w:rPr>
        <w:t xml:space="preserve">Pour des cours d’initiation BMX </w:t>
      </w:r>
    </w:p>
    <w:p w14:paraId="7628D1D2" w14:textId="77777777" w:rsidR="00673C2E" w:rsidRPr="00091253" w:rsidRDefault="00673C2E" w:rsidP="00673C2E">
      <w:pPr>
        <w:pStyle w:val="Paragraphedeliste"/>
        <w:numPr>
          <w:ilvl w:val="0"/>
          <w:numId w:val="3"/>
        </w:numPr>
        <w:rPr>
          <w:rFonts w:ascii="Cooper Black" w:hAnsi="Cooper Black"/>
          <w:b w:val="0"/>
          <w:i/>
          <w:color w:val="C00000"/>
        </w:rPr>
      </w:pPr>
      <w:r w:rsidRPr="00091253">
        <w:rPr>
          <w:rFonts w:ascii="Cooper Black" w:hAnsi="Cooper Black"/>
          <w:b w:val="0"/>
          <w:i/>
          <w:color w:val="C00000"/>
        </w:rPr>
        <w:t>Des cours de Draisienne (possibilité de prêt de draisienne)</w:t>
      </w:r>
    </w:p>
    <w:p w14:paraId="17066771" w14:textId="77777777" w:rsidR="00673C2E" w:rsidRPr="00091253" w:rsidRDefault="00673C2E" w:rsidP="00673C2E">
      <w:pPr>
        <w:pStyle w:val="Paragraphedeliste"/>
        <w:numPr>
          <w:ilvl w:val="0"/>
          <w:numId w:val="3"/>
        </w:numPr>
        <w:rPr>
          <w:rFonts w:ascii="Cooper Black" w:hAnsi="Cooper Black"/>
          <w:b w:val="0"/>
          <w:i/>
          <w:color w:val="C00000"/>
        </w:rPr>
      </w:pPr>
      <w:r w:rsidRPr="00091253">
        <w:rPr>
          <w:rFonts w:ascii="Cooper Black" w:hAnsi="Cooper Black"/>
          <w:b w:val="0"/>
          <w:i/>
          <w:color w:val="C00000"/>
        </w:rPr>
        <w:t xml:space="preserve">Des cours Junior de BMX </w:t>
      </w:r>
    </w:p>
    <w:p w14:paraId="6BBB2128" w14:textId="77777777" w:rsidR="00673C2E" w:rsidRPr="00091253" w:rsidRDefault="00673C2E" w:rsidP="00673C2E">
      <w:pPr>
        <w:pStyle w:val="Paragraphedeliste"/>
        <w:numPr>
          <w:ilvl w:val="0"/>
          <w:numId w:val="3"/>
        </w:numPr>
        <w:rPr>
          <w:rFonts w:ascii="Cooper Black" w:hAnsi="Cooper Black"/>
          <w:b w:val="0"/>
          <w:i/>
          <w:color w:val="C00000"/>
        </w:rPr>
      </w:pPr>
      <w:r w:rsidRPr="00091253">
        <w:rPr>
          <w:rFonts w:ascii="Cooper Black" w:hAnsi="Cooper Black"/>
          <w:b w:val="0"/>
          <w:i/>
          <w:color w:val="C00000"/>
        </w:rPr>
        <w:t>Des cours pour pratiquant intermédiaire</w:t>
      </w:r>
    </w:p>
    <w:p w14:paraId="04F3E3D6" w14:textId="77777777" w:rsidR="00673C2E" w:rsidRPr="00091253" w:rsidRDefault="00673C2E" w:rsidP="00673C2E">
      <w:pPr>
        <w:pStyle w:val="Paragraphedeliste"/>
        <w:numPr>
          <w:ilvl w:val="0"/>
          <w:numId w:val="3"/>
        </w:numPr>
        <w:rPr>
          <w:rFonts w:ascii="Cooper Black" w:hAnsi="Cooper Black"/>
          <w:b w:val="0"/>
          <w:i/>
          <w:color w:val="C00000"/>
        </w:rPr>
      </w:pPr>
      <w:r w:rsidRPr="00091253">
        <w:rPr>
          <w:rFonts w:ascii="Cooper Black" w:hAnsi="Cooper Black"/>
          <w:b w:val="0"/>
          <w:i/>
          <w:color w:val="C00000"/>
        </w:rPr>
        <w:t>Et des cours de perfectionnement pour les pilotes ayant déjà de l’expérience en BMX race.</w:t>
      </w:r>
    </w:p>
    <w:p w14:paraId="1B78363A" w14:textId="77777777" w:rsidR="00673C2E" w:rsidRDefault="00673C2E" w:rsidP="00673C2E">
      <w:pPr>
        <w:pStyle w:val="Paragraphedeliste"/>
        <w:numPr>
          <w:ilvl w:val="0"/>
          <w:numId w:val="3"/>
        </w:numPr>
        <w:rPr>
          <w:rFonts w:ascii="Cooper Black" w:hAnsi="Cooper Black"/>
          <w:b w:val="0"/>
          <w:i/>
        </w:rPr>
      </w:pPr>
      <w:r w:rsidRPr="00091253">
        <w:rPr>
          <w:rFonts w:ascii="Cooper Black" w:hAnsi="Cooper Black"/>
          <w:b w:val="0"/>
          <w:i/>
          <w:color w:val="C00000"/>
        </w:rPr>
        <w:t>Cours collectifs pour les centres de périscolaire</w:t>
      </w:r>
      <w:r w:rsidRPr="00091253">
        <w:rPr>
          <w:rFonts w:ascii="Cooper Black" w:hAnsi="Cooper Black"/>
          <w:b w:val="0"/>
          <w:i/>
        </w:rPr>
        <w:t>.</w:t>
      </w:r>
    </w:p>
    <w:p w14:paraId="6DC50C5C" w14:textId="77777777" w:rsidR="00091253" w:rsidRDefault="00091253" w:rsidP="00091253">
      <w:pPr>
        <w:pStyle w:val="Paragraphedeliste"/>
        <w:ind w:left="787"/>
        <w:rPr>
          <w:rFonts w:ascii="Cooper Black" w:hAnsi="Cooper Black"/>
          <w:b w:val="0"/>
          <w:i/>
        </w:rPr>
      </w:pPr>
    </w:p>
    <w:p w14:paraId="3B781597" w14:textId="77777777" w:rsidR="00091253" w:rsidRPr="00091253" w:rsidRDefault="00091253" w:rsidP="00091253">
      <w:pPr>
        <w:pStyle w:val="Paragraphedeliste"/>
        <w:ind w:left="787"/>
        <w:rPr>
          <w:rFonts w:ascii="Cooper Black" w:hAnsi="Cooper Black"/>
          <w:i/>
          <w:color w:val="C00000"/>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091253">
        <w:rPr>
          <w:rFonts w:ascii="Cooper Black" w:hAnsi="Cooper Black"/>
          <w:i/>
          <w:color w:val="C00000"/>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Maintenant vous n’avez plus d’excuses pour ne pas venir rouler avec nous !</w:t>
      </w:r>
    </w:p>
    <w:p w14:paraId="08E1188D" w14:textId="77777777" w:rsidR="00673C2E" w:rsidRPr="00673C2E" w:rsidRDefault="00673C2E" w:rsidP="00673C2E">
      <w:pPr>
        <w:pStyle w:val="Paragraphedeliste"/>
        <w:ind w:left="780"/>
      </w:pPr>
    </w:p>
    <w:p w14:paraId="3E7792C5" w14:textId="77777777" w:rsidR="00673C2E" w:rsidRPr="00673C2E" w:rsidRDefault="00673C2E" w:rsidP="00673C2E">
      <w:pPr>
        <w:pStyle w:val="Paragraphedeliste"/>
        <w:ind w:left="780"/>
      </w:pPr>
      <w:r w:rsidRPr="00673C2E">
        <w:t>L’attribution dans les groupes pourra être vu avec les membres du club lors de l’arrivée sur la piste.</w:t>
      </w:r>
    </w:p>
    <w:p w14:paraId="0C46563A" w14:textId="77777777" w:rsidR="00673C2E" w:rsidRPr="00673C2E" w:rsidRDefault="00673C2E" w:rsidP="00673C2E">
      <w:pPr>
        <w:pStyle w:val="Paragraphedeliste"/>
        <w:ind w:left="780"/>
      </w:pPr>
      <w:r w:rsidRPr="00673C2E">
        <w:t>Une demande préalable peut être faite via la page contact du site. HYPER LIEN CONTACT</w:t>
      </w:r>
    </w:p>
    <w:p w14:paraId="0166AD91" w14:textId="77777777" w:rsidR="00673C2E" w:rsidRPr="00673C2E" w:rsidRDefault="00673C2E" w:rsidP="00673C2E">
      <w:pPr>
        <w:pStyle w:val="Paragraphedeliste"/>
        <w:ind w:left="780"/>
      </w:pPr>
    </w:p>
    <w:p w14:paraId="5B1D3385" w14:textId="77777777" w:rsidR="00673C2E" w:rsidRPr="00673C2E" w:rsidRDefault="00673C2E" w:rsidP="00673C2E">
      <w:pPr>
        <w:pStyle w:val="Paragraphedeliste"/>
        <w:ind w:left="780"/>
      </w:pPr>
      <w:r w:rsidRPr="00673C2E">
        <w:t>Nous proposons 2 séances d’entrainements (mercredi après-midi /samedi matin) par semaine et une période de roulage libre le dimanche matin.</w:t>
      </w:r>
    </w:p>
    <w:p w14:paraId="0A4E56BA" w14:textId="77777777" w:rsidR="00673C2E" w:rsidRPr="00673C2E" w:rsidRDefault="00673C2E" w:rsidP="00673C2E">
      <w:pPr>
        <w:pStyle w:val="Paragraphedeliste"/>
        <w:ind w:left="780"/>
      </w:pPr>
      <w:r w:rsidRPr="00673C2E">
        <w:t>VOIR HYPER LIEN HORAIRE</w:t>
      </w:r>
    </w:p>
    <w:p w14:paraId="7A61E19A" w14:textId="77777777" w:rsidR="00673C2E" w:rsidRPr="00673C2E" w:rsidRDefault="00673C2E" w:rsidP="00673C2E">
      <w:pPr>
        <w:pStyle w:val="Paragraphedeliste"/>
        <w:ind w:left="780"/>
      </w:pPr>
    </w:p>
    <w:p w14:paraId="1818CE74" w14:textId="77777777" w:rsidR="00673C2E" w:rsidRPr="00673C2E" w:rsidRDefault="00673C2E" w:rsidP="00673C2E">
      <w:pPr>
        <w:pStyle w:val="Paragraphedeliste"/>
        <w:ind w:left="780"/>
      </w:pPr>
      <w:r w:rsidRPr="00673C2E">
        <w:t>Une possibilité de prêts de matériels directement à la piste est possible.</w:t>
      </w:r>
    </w:p>
    <w:p w14:paraId="0AB4F536" w14:textId="77777777" w:rsidR="00673C2E" w:rsidRPr="00673C2E" w:rsidRDefault="00673C2E" w:rsidP="00673C2E">
      <w:pPr>
        <w:pStyle w:val="Paragraphedeliste"/>
        <w:ind w:left="780"/>
      </w:pPr>
    </w:p>
    <w:p w14:paraId="5B2FCD84" w14:textId="77777777" w:rsidR="00673C2E" w:rsidRPr="00673C2E" w:rsidRDefault="00673C2E" w:rsidP="00673C2E">
      <w:pPr>
        <w:pStyle w:val="Paragraphedeliste"/>
        <w:ind w:left="780"/>
      </w:pPr>
    </w:p>
    <w:p w14:paraId="53EC23EF" w14:textId="77777777" w:rsidR="00673C2E" w:rsidRPr="00673C2E" w:rsidRDefault="00673C2E" w:rsidP="00673C2E">
      <w:pPr>
        <w:pStyle w:val="Paragraphedeliste"/>
        <w:ind w:left="780"/>
      </w:pPr>
      <w:r w:rsidRPr="00673C2E">
        <w:t>Ce prêt est valable pour les initiations et les périodes d’essai, le pilote qui aura dépasser ces périodes devra essayer de s’équiper avec le maximum de matériel personnel possible.</w:t>
      </w:r>
    </w:p>
    <w:p w14:paraId="252B5FA4" w14:textId="77777777" w:rsidR="00673C2E" w:rsidRPr="00673C2E" w:rsidRDefault="00673C2E" w:rsidP="00673C2E">
      <w:pPr>
        <w:pStyle w:val="Paragraphedeliste"/>
        <w:ind w:left="780"/>
      </w:pPr>
    </w:p>
    <w:p w14:paraId="0C00EBED" w14:textId="77777777" w:rsidR="00673C2E" w:rsidRPr="00673C2E" w:rsidRDefault="00673C2E" w:rsidP="00673C2E">
      <w:pPr>
        <w:pStyle w:val="Paragraphedeliste"/>
        <w:ind w:left="780"/>
      </w:pPr>
      <w:r w:rsidRPr="00673C2E">
        <w:t>En effet les équipements de sécurité personnel sont à privilégier pour une pratique optimale de ce sport.</w:t>
      </w:r>
    </w:p>
    <w:p w14:paraId="1A67924E" w14:textId="77777777" w:rsidR="00673C2E" w:rsidRPr="00673C2E" w:rsidRDefault="00673C2E" w:rsidP="00673C2E">
      <w:pPr>
        <w:pStyle w:val="Paragraphedeliste"/>
        <w:ind w:left="780"/>
      </w:pPr>
    </w:p>
    <w:p w14:paraId="12647E73" w14:textId="77777777" w:rsidR="00673C2E" w:rsidRPr="00673C2E" w:rsidRDefault="00673C2E" w:rsidP="00673C2E">
      <w:pPr>
        <w:pStyle w:val="Paragraphedeliste"/>
        <w:ind w:left="780"/>
      </w:pPr>
      <w:r w:rsidRPr="00673C2E">
        <w:rPr>
          <w:u w:val="single"/>
        </w:rPr>
        <w:t>Liste des équipements de protection</w:t>
      </w:r>
      <w:r w:rsidRPr="00673C2E">
        <w:t xml:space="preserve"> pouvant être prêté directement à la piste (nettoyage fait après chaque utilisation) :</w:t>
      </w:r>
    </w:p>
    <w:p w14:paraId="3453B986" w14:textId="77777777" w:rsidR="00673C2E" w:rsidRPr="00673C2E" w:rsidRDefault="00673C2E" w:rsidP="00673C2E">
      <w:pPr>
        <w:pStyle w:val="Paragraphedeliste"/>
        <w:ind w:left="780"/>
      </w:pPr>
    </w:p>
    <w:p w14:paraId="0B0128EB" w14:textId="77777777" w:rsidR="00673C2E" w:rsidRPr="00673C2E" w:rsidRDefault="00673C2E" w:rsidP="00673C2E">
      <w:pPr>
        <w:pStyle w:val="Paragraphedeliste"/>
        <w:numPr>
          <w:ilvl w:val="0"/>
          <w:numId w:val="4"/>
        </w:numPr>
      </w:pPr>
      <w:r w:rsidRPr="00673C2E">
        <w:t>Casque intégral, taille XS et S avec charlotte</w:t>
      </w:r>
    </w:p>
    <w:p w14:paraId="468B6DAD" w14:textId="77777777" w:rsidR="00673C2E" w:rsidRPr="00673C2E" w:rsidRDefault="00673C2E" w:rsidP="00673C2E">
      <w:pPr>
        <w:pStyle w:val="Paragraphedeliste"/>
        <w:numPr>
          <w:ilvl w:val="0"/>
          <w:numId w:val="4"/>
        </w:numPr>
      </w:pPr>
      <w:r w:rsidRPr="00673C2E">
        <w:t>Genouillères, taille Kids et adulte</w:t>
      </w:r>
    </w:p>
    <w:p w14:paraId="6DFB696D" w14:textId="77777777" w:rsidR="00673C2E" w:rsidRPr="00673C2E" w:rsidRDefault="00673C2E" w:rsidP="00673C2E">
      <w:pPr>
        <w:pStyle w:val="Paragraphedeliste"/>
        <w:numPr>
          <w:ilvl w:val="0"/>
          <w:numId w:val="4"/>
        </w:numPr>
      </w:pPr>
      <w:r w:rsidRPr="00673C2E">
        <w:t>Coudières, taille Kids et adultes</w:t>
      </w:r>
    </w:p>
    <w:p w14:paraId="610863CC" w14:textId="77777777" w:rsidR="00673C2E" w:rsidRPr="00673C2E" w:rsidRDefault="00673C2E" w:rsidP="00673C2E">
      <w:pPr>
        <w:pStyle w:val="Paragraphedeliste"/>
        <w:ind w:left="780"/>
        <w:rPr>
          <w:u w:val="single"/>
        </w:rPr>
      </w:pPr>
    </w:p>
    <w:p w14:paraId="19E963DA" w14:textId="77777777" w:rsidR="00673C2E" w:rsidRPr="00673C2E" w:rsidRDefault="00673C2E" w:rsidP="00673C2E">
      <w:pPr>
        <w:pStyle w:val="Paragraphedeliste"/>
        <w:ind w:left="780"/>
        <w:rPr>
          <w:u w:val="single"/>
        </w:rPr>
      </w:pPr>
      <w:r w:rsidRPr="00673C2E">
        <w:rPr>
          <w:u w:val="single"/>
        </w:rPr>
        <w:t>Prêt de BMX RACE :</w:t>
      </w:r>
    </w:p>
    <w:p w14:paraId="29A85466" w14:textId="77777777" w:rsidR="00673C2E" w:rsidRPr="00673C2E" w:rsidRDefault="00673C2E" w:rsidP="00673C2E">
      <w:pPr>
        <w:pStyle w:val="Paragraphedeliste"/>
        <w:ind w:left="780"/>
      </w:pPr>
      <w:r w:rsidRPr="00673C2E">
        <w:t>Concernant le prêt de BMX race pour les pilotes qui ne possèdent pas encore leur propre vélo, le club peut prêter des BMX du club.</w:t>
      </w:r>
    </w:p>
    <w:p w14:paraId="39BA9B5B" w14:textId="77777777" w:rsidR="00673C2E" w:rsidRPr="00673C2E" w:rsidRDefault="00673C2E" w:rsidP="00673C2E">
      <w:pPr>
        <w:pStyle w:val="Paragraphedeliste"/>
        <w:ind w:left="780"/>
      </w:pPr>
    </w:p>
    <w:p w14:paraId="46E6C4C8" w14:textId="77777777" w:rsidR="00673C2E" w:rsidRPr="00673C2E" w:rsidRDefault="00673C2E" w:rsidP="00673C2E">
      <w:pPr>
        <w:pStyle w:val="Paragraphedeliste"/>
        <w:ind w:left="780"/>
      </w:pPr>
      <w:r w:rsidRPr="00673C2E">
        <w:t xml:space="preserve"> En effet un large garage de BMX adapté à tous les pratiquants est disponible pour une taille comprise entre moins d’1 m 30 et environ 1.80m.</w:t>
      </w:r>
    </w:p>
    <w:p w14:paraId="1E17F484" w14:textId="77777777" w:rsidR="00673C2E" w:rsidRPr="00673C2E" w:rsidRDefault="00673C2E" w:rsidP="00673C2E">
      <w:pPr>
        <w:pStyle w:val="Paragraphedeliste"/>
        <w:ind w:left="780"/>
      </w:pPr>
      <w:r w:rsidRPr="00673C2E">
        <w:rPr>
          <w:noProof/>
          <w:lang w:eastAsia="fr-FR"/>
        </w:rPr>
        <w:drawing>
          <wp:anchor distT="0" distB="0" distL="114300" distR="114300" simplePos="0" relativeHeight="251702272" behindDoc="0" locked="0" layoutInCell="1" allowOverlap="1" wp14:anchorId="3ECB0429" wp14:editId="0D6B73DC">
            <wp:simplePos x="0" y="0"/>
            <wp:positionH relativeFrom="margin">
              <wp:posOffset>2306543</wp:posOffset>
            </wp:positionH>
            <wp:positionV relativeFrom="paragraph">
              <wp:posOffset>15586</wp:posOffset>
            </wp:positionV>
            <wp:extent cx="2222367" cy="570865"/>
            <wp:effectExtent l="0" t="0" r="6985" b="635"/>
            <wp:wrapNone/>
            <wp:docPr id="5" name="Image 5" descr="https://www.auvelo.com/images/Image/Image/Au%20v%C3%A9lo_logo%20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uvelo.com/images/Image/Image/Au%20v%C3%A9lo_logo%20copi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7680" cy="574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2E">
        <w:rPr>
          <w:noProof/>
          <w:lang w:eastAsia="fr-FR"/>
        </w:rPr>
        <w:drawing>
          <wp:anchor distT="0" distB="0" distL="114300" distR="114300" simplePos="0" relativeHeight="251701248" behindDoc="0" locked="0" layoutInCell="1" allowOverlap="1" wp14:anchorId="6E488607" wp14:editId="6F4AA2D7">
            <wp:simplePos x="0" y="0"/>
            <wp:positionH relativeFrom="margin">
              <wp:align>center</wp:align>
            </wp:positionH>
            <wp:positionV relativeFrom="paragraph">
              <wp:posOffset>15033</wp:posOffset>
            </wp:positionV>
            <wp:extent cx="5497698" cy="2516879"/>
            <wp:effectExtent l="0" t="0" r="8255" b="0"/>
            <wp:wrapNone/>
            <wp:docPr id="19" name="Image 19" descr="https://scontent.fcdg2-1.fna.fbcdn.net/v/t1.0-9/118597568_930033920838207_2866055888901368121_o.jpg?_nc_cat=103&amp;ccb=2&amp;_nc_sid=825194&amp;_nc_ohc=bvhGEVb3WX0AX_ruo_i&amp;_nc_ht=scontent.fcdg2-1.fna&amp;oh=d900d85b818825f1cbe07e8e1e3d59a7&amp;oe=5FE58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cdg2-1.fna.fbcdn.net/v/t1.0-9/118597568_930033920838207_2866055888901368121_o.jpg?_nc_cat=103&amp;ccb=2&amp;_nc_sid=825194&amp;_nc_ohc=bvhGEVb3WX0AX_ruo_i&amp;_nc_ht=scontent.fcdg2-1.fna&amp;oh=d900d85b818825f1cbe07e8e1e3d59a7&amp;oe=5FE58F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38" t="15357" r="3287" b="26508"/>
                    <a:stretch/>
                  </pic:blipFill>
                  <pic:spPr bwMode="auto">
                    <a:xfrm>
                      <a:off x="0" y="0"/>
                      <a:ext cx="5497698" cy="25168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C26D9" w14:textId="77777777" w:rsidR="00673C2E" w:rsidRPr="00673C2E" w:rsidRDefault="00673C2E" w:rsidP="00673C2E">
      <w:pPr>
        <w:pStyle w:val="Paragraphedeliste"/>
        <w:ind w:left="780"/>
      </w:pPr>
    </w:p>
    <w:p w14:paraId="253B23D5" w14:textId="77777777" w:rsidR="00673C2E" w:rsidRPr="00673C2E" w:rsidRDefault="00673C2E" w:rsidP="00673C2E">
      <w:pPr>
        <w:pStyle w:val="Paragraphedeliste"/>
        <w:ind w:left="780"/>
      </w:pPr>
    </w:p>
    <w:p w14:paraId="68DA636A" w14:textId="77777777" w:rsidR="00673C2E" w:rsidRPr="00673C2E" w:rsidRDefault="00673C2E" w:rsidP="00673C2E">
      <w:pPr>
        <w:pStyle w:val="Paragraphedeliste"/>
        <w:ind w:left="780"/>
      </w:pPr>
    </w:p>
    <w:p w14:paraId="1D24CCD3" w14:textId="77777777" w:rsidR="00673C2E" w:rsidRPr="00673C2E" w:rsidRDefault="00673C2E" w:rsidP="00673C2E">
      <w:pPr>
        <w:pStyle w:val="Paragraphedeliste"/>
        <w:ind w:left="780"/>
      </w:pPr>
    </w:p>
    <w:p w14:paraId="27D28309" w14:textId="77777777" w:rsidR="00673C2E" w:rsidRPr="00673C2E" w:rsidRDefault="00673C2E" w:rsidP="00673C2E">
      <w:pPr>
        <w:pStyle w:val="Paragraphedeliste"/>
        <w:ind w:left="780"/>
      </w:pPr>
    </w:p>
    <w:p w14:paraId="51F9B594" w14:textId="77777777" w:rsidR="00673C2E" w:rsidRPr="00673C2E" w:rsidRDefault="00673C2E" w:rsidP="00673C2E">
      <w:pPr>
        <w:pStyle w:val="Paragraphedeliste"/>
        <w:ind w:left="780"/>
      </w:pPr>
    </w:p>
    <w:p w14:paraId="73B7C947" w14:textId="77777777" w:rsidR="00673C2E" w:rsidRPr="00673C2E" w:rsidRDefault="00673C2E" w:rsidP="00673C2E">
      <w:pPr>
        <w:pStyle w:val="Paragraphedeliste"/>
        <w:ind w:left="780"/>
      </w:pPr>
    </w:p>
    <w:p w14:paraId="6CB192D0" w14:textId="77777777" w:rsidR="00673C2E" w:rsidRPr="00673C2E" w:rsidRDefault="00673C2E" w:rsidP="00673C2E">
      <w:pPr>
        <w:pStyle w:val="Paragraphedeliste"/>
        <w:ind w:left="780"/>
      </w:pPr>
    </w:p>
    <w:p w14:paraId="735A36A9" w14:textId="77777777" w:rsidR="00673C2E" w:rsidRPr="00673C2E" w:rsidRDefault="00673C2E" w:rsidP="00673C2E">
      <w:pPr>
        <w:pStyle w:val="Paragraphedeliste"/>
        <w:ind w:left="780"/>
      </w:pPr>
    </w:p>
    <w:p w14:paraId="66EFF065" w14:textId="77777777" w:rsidR="00673C2E" w:rsidRPr="00673C2E" w:rsidRDefault="00673C2E" w:rsidP="00673C2E">
      <w:pPr>
        <w:pStyle w:val="Paragraphedeliste"/>
        <w:ind w:left="780"/>
      </w:pPr>
    </w:p>
    <w:p w14:paraId="1DE64E67" w14:textId="77777777" w:rsidR="00673C2E" w:rsidRPr="00673C2E" w:rsidRDefault="00673C2E" w:rsidP="00673C2E">
      <w:pPr>
        <w:pStyle w:val="Paragraphedeliste"/>
        <w:ind w:left="780"/>
      </w:pPr>
    </w:p>
    <w:p w14:paraId="275A74A0" w14:textId="77777777" w:rsidR="00673C2E" w:rsidRPr="00673C2E" w:rsidRDefault="00673C2E" w:rsidP="00673C2E">
      <w:pPr>
        <w:pStyle w:val="Paragraphedeliste"/>
        <w:ind w:left="780"/>
      </w:pPr>
      <w:r w:rsidRPr="00673C2E">
        <w:t>Comment choisir son BMX RACE ?</w:t>
      </w:r>
    </w:p>
    <w:p w14:paraId="5438E23C" w14:textId="77777777" w:rsidR="00673C2E" w:rsidRPr="00673C2E" w:rsidRDefault="00673C2E" w:rsidP="00673C2E">
      <w:pPr>
        <w:pStyle w:val="Paragraphedeliste"/>
        <w:ind w:left="780"/>
      </w:pPr>
    </w:p>
    <w:p w14:paraId="254BF5E9" w14:textId="77777777" w:rsidR="00673C2E" w:rsidRPr="00673C2E" w:rsidRDefault="00673C2E" w:rsidP="00673C2E">
      <w:pPr>
        <w:pStyle w:val="Paragraphedeliste"/>
        <w:ind w:left="780"/>
      </w:pPr>
      <w:r w:rsidRPr="00673C2E">
        <w:t>https://info4bmx.wordpress.com/tailles/choisir-son-bmx-race/</w:t>
      </w:r>
    </w:p>
    <w:p w14:paraId="6E25A483" w14:textId="77777777" w:rsidR="00673C2E" w:rsidRPr="00673C2E" w:rsidRDefault="00673C2E" w:rsidP="00673C2E">
      <w:pPr>
        <w:pStyle w:val="Paragraphedeliste"/>
        <w:ind w:left="780"/>
      </w:pPr>
    </w:p>
    <w:p w14:paraId="352530A0" w14:textId="77777777" w:rsidR="00673C2E" w:rsidRPr="00673C2E" w:rsidRDefault="00673C2E" w:rsidP="00673C2E">
      <w:pPr>
        <w:pStyle w:val="Paragraphedeliste"/>
        <w:ind w:left="780"/>
      </w:pPr>
      <w:r w:rsidRPr="00673C2E">
        <w:rPr>
          <w:u w:val="single"/>
        </w:rPr>
        <w:t>Historique du club :</w:t>
      </w:r>
      <w:r w:rsidRPr="00673C2E">
        <w:t xml:space="preserve"> </w:t>
      </w:r>
    </w:p>
    <w:p w14:paraId="6EC7277D" w14:textId="77777777" w:rsidR="00673C2E" w:rsidRPr="00673C2E" w:rsidRDefault="00673C2E" w:rsidP="00673C2E">
      <w:pPr>
        <w:pStyle w:val="Paragraphedeliste"/>
        <w:ind w:left="780"/>
      </w:pPr>
    </w:p>
    <w:p w14:paraId="6942DD8B" w14:textId="77777777" w:rsidR="00673C2E" w:rsidRPr="00673C2E" w:rsidRDefault="00673C2E" w:rsidP="00673C2E">
      <w:pPr>
        <w:pStyle w:val="Paragraphedeliste"/>
        <w:ind w:left="780"/>
      </w:pPr>
      <w:r w:rsidRPr="00673C2E">
        <w:t>Crée en 2014 sous l’impulsion de la mairie de Bailleul sur Thérain et la construction de la piste, le club BST BMX était initialement affilié au Team Oise organisation (club de vélo de route /vtt).</w:t>
      </w:r>
    </w:p>
    <w:p w14:paraId="453A1681" w14:textId="77777777" w:rsidR="00673C2E" w:rsidRPr="00673C2E" w:rsidRDefault="00673C2E" w:rsidP="00673C2E">
      <w:pPr>
        <w:pStyle w:val="Paragraphedeliste"/>
        <w:ind w:left="780"/>
      </w:pPr>
    </w:p>
    <w:p w14:paraId="607E3A1D" w14:textId="77777777" w:rsidR="00673C2E" w:rsidRPr="00673C2E" w:rsidRDefault="00673C2E" w:rsidP="00673C2E">
      <w:pPr>
        <w:pStyle w:val="Paragraphedeliste"/>
        <w:ind w:left="780"/>
      </w:pPr>
      <w:r w:rsidRPr="00673C2E">
        <w:t>Deux coachs sportifs avait été engagés dans l’association Bailleul sur Thérain BMX</w:t>
      </w:r>
      <w:r w:rsidRPr="00673C2E">
        <w:rPr>
          <w:u w:val="single"/>
        </w:rPr>
        <w:t xml:space="preserve">, Mr </w:t>
      </w:r>
      <w:proofErr w:type="spellStart"/>
      <w:r w:rsidRPr="00673C2E">
        <w:rPr>
          <w:u w:val="single"/>
        </w:rPr>
        <w:t>Nion</w:t>
      </w:r>
      <w:proofErr w:type="spellEnd"/>
      <w:r w:rsidRPr="00673C2E">
        <w:t xml:space="preserve"> et </w:t>
      </w:r>
      <w:r w:rsidRPr="00673C2E">
        <w:rPr>
          <w:u w:val="single"/>
        </w:rPr>
        <w:t>Mr Hansart</w:t>
      </w:r>
      <w:r w:rsidRPr="00673C2E">
        <w:t xml:space="preserve"> en 2014.</w:t>
      </w:r>
    </w:p>
    <w:p w14:paraId="65884FE9" w14:textId="77777777" w:rsidR="00673C2E" w:rsidRPr="00673C2E" w:rsidRDefault="00673C2E" w:rsidP="00673C2E">
      <w:pPr>
        <w:pStyle w:val="Paragraphedeliste"/>
        <w:ind w:left="780"/>
      </w:pPr>
    </w:p>
    <w:p w14:paraId="396E94A2" w14:textId="77777777" w:rsidR="00673C2E" w:rsidRPr="00673C2E" w:rsidRDefault="00673C2E" w:rsidP="00673C2E">
      <w:pPr>
        <w:pStyle w:val="Paragraphedeliste"/>
        <w:ind w:left="780"/>
      </w:pPr>
      <w:r w:rsidRPr="00673C2E">
        <w:t xml:space="preserve">Suite à un détachement de Mr Hansart et du Team Oise Organisation, Mr </w:t>
      </w:r>
      <w:proofErr w:type="spellStart"/>
      <w:r w:rsidRPr="00673C2E">
        <w:rPr>
          <w:u w:val="single"/>
        </w:rPr>
        <w:t>Nion</w:t>
      </w:r>
      <w:proofErr w:type="spellEnd"/>
      <w:r w:rsidRPr="00673C2E">
        <w:rPr>
          <w:u w:val="single"/>
        </w:rPr>
        <w:t>,</w:t>
      </w:r>
      <w:r w:rsidRPr="00673C2E">
        <w:t xml:space="preserve"> avec l’aide des membres de l’association, continue à faire vivre le club avec la dispense des entrainements en sa qualité de coach sportif.</w:t>
      </w:r>
    </w:p>
    <w:p w14:paraId="6248CF69" w14:textId="77777777" w:rsidR="00673C2E" w:rsidRPr="00673C2E" w:rsidRDefault="00673C2E" w:rsidP="00673C2E">
      <w:pPr>
        <w:pStyle w:val="Paragraphedeliste"/>
        <w:ind w:left="780"/>
      </w:pPr>
    </w:p>
    <w:p w14:paraId="1E49D0B4" w14:textId="77777777" w:rsidR="00673C2E" w:rsidRPr="00673C2E" w:rsidRDefault="00673C2E" w:rsidP="00673C2E">
      <w:pPr>
        <w:pStyle w:val="Paragraphedeliste"/>
        <w:ind w:left="780"/>
      </w:pPr>
      <w:r w:rsidRPr="00673C2E">
        <w:rPr>
          <w:u w:val="single"/>
        </w:rPr>
        <w:t>La Mairie de Bailleul sur Thérain</w:t>
      </w:r>
      <w:r w:rsidRPr="00673C2E">
        <w:t xml:space="preserve"> devient le principal partenaire de l’association.</w:t>
      </w:r>
    </w:p>
    <w:p w14:paraId="10D84FE7" w14:textId="77777777" w:rsidR="00673C2E" w:rsidRPr="00673C2E" w:rsidRDefault="00673C2E" w:rsidP="00673C2E">
      <w:pPr>
        <w:pStyle w:val="Paragraphedeliste"/>
        <w:ind w:left="780"/>
      </w:pPr>
    </w:p>
    <w:p w14:paraId="557E0178" w14:textId="77777777" w:rsidR="00673C2E" w:rsidRPr="00673C2E" w:rsidRDefault="00673C2E" w:rsidP="00673C2E">
      <w:pPr>
        <w:pStyle w:val="Paragraphedeliste"/>
        <w:ind w:left="780"/>
      </w:pPr>
      <w:r w:rsidRPr="00673C2E">
        <w:t>L’arrivée des cours collectifs du centre périscolaire de Bailleul sur Thérain, la récente création de la piste, la proximité avec la ville de Beauvais sont des éléments qui ont permis à l’association d’attirer de nouveaux adhérents de tout âge.</w:t>
      </w:r>
    </w:p>
    <w:p w14:paraId="5E0B4D68" w14:textId="77777777" w:rsidR="00673C2E" w:rsidRPr="00673C2E" w:rsidRDefault="00673C2E" w:rsidP="00673C2E">
      <w:pPr>
        <w:pStyle w:val="Paragraphedeliste"/>
        <w:ind w:left="780"/>
      </w:pPr>
    </w:p>
    <w:p w14:paraId="72A56F70" w14:textId="77777777" w:rsidR="00673C2E" w:rsidRPr="00673C2E" w:rsidRDefault="00673C2E" w:rsidP="00673C2E">
      <w:pPr>
        <w:pStyle w:val="Paragraphedeliste"/>
        <w:ind w:left="780"/>
      </w:pPr>
      <w:r w:rsidRPr="00673C2E">
        <w:t xml:space="preserve">En Octobre 2017, l’association Bailleul sur Thérain BMX change de nom et devient le BST BMX avec la nomination d’un nouveau président Monsieur </w:t>
      </w:r>
      <w:proofErr w:type="spellStart"/>
      <w:r w:rsidRPr="00673C2E">
        <w:rPr>
          <w:u w:val="single"/>
        </w:rPr>
        <w:t>Maurez</w:t>
      </w:r>
      <w:proofErr w:type="spellEnd"/>
      <w:r w:rsidRPr="00673C2E">
        <w:rPr>
          <w:u w:val="single"/>
        </w:rPr>
        <w:t>.</w:t>
      </w:r>
    </w:p>
    <w:p w14:paraId="4FB101AA" w14:textId="77777777" w:rsidR="00673C2E" w:rsidRPr="00673C2E" w:rsidRDefault="00673C2E" w:rsidP="00673C2E">
      <w:pPr>
        <w:pStyle w:val="Paragraphedeliste"/>
        <w:ind w:left="780"/>
      </w:pPr>
    </w:p>
    <w:p w14:paraId="5499B8D7" w14:textId="77777777" w:rsidR="00673C2E" w:rsidRPr="00673C2E" w:rsidRDefault="00673C2E" w:rsidP="00673C2E">
      <w:pPr>
        <w:pStyle w:val="Paragraphedeliste"/>
        <w:ind w:left="780"/>
      </w:pPr>
      <w:r w:rsidRPr="00673C2E">
        <w:t xml:space="preserve">Graphiste dans l’entreprise </w:t>
      </w:r>
      <w:proofErr w:type="spellStart"/>
      <w:r w:rsidRPr="00673C2E">
        <w:rPr>
          <w:u w:val="single"/>
        </w:rPr>
        <w:t>Riderunik</w:t>
      </w:r>
      <w:proofErr w:type="spellEnd"/>
      <w:r w:rsidRPr="00673C2E">
        <w:t xml:space="preserve"> (à Bresles), ce fabricant de kits déco devient également le 1</w:t>
      </w:r>
      <w:r w:rsidRPr="00673C2E">
        <w:rPr>
          <w:vertAlign w:val="superscript"/>
        </w:rPr>
        <w:t>er</w:t>
      </w:r>
      <w:r w:rsidRPr="00673C2E">
        <w:t xml:space="preserve"> sponsor du BST BMX en fournissant des maillots et des gants au club.</w:t>
      </w:r>
    </w:p>
    <w:p w14:paraId="2854E108" w14:textId="77777777" w:rsidR="00673C2E" w:rsidRPr="00673C2E" w:rsidRDefault="00673C2E" w:rsidP="00673C2E">
      <w:pPr>
        <w:pStyle w:val="Paragraphedeliste"/>
        <w:ind w:left="780"/>
      </w:pPr>
    </w:p>
    <w:p w14:paraId="5B49A9F9" w14:textId="77777777" w:rsidR="00673C2E" w:rsidRPr="00673C2E" w:rsidRDefault="00673C2E" w:rsidP="00673C2E">
      <w:pPr>
        <w:pStyle w:val="Paragraphedeliste"/>
        <w:ind w:left="780"/>
      </w:pPr>
      <w:r w:rsidRPr="00673C2E">
        <w:t xml:space="preserve">Par la suite </w:t>
      </w:r>
      <w:r w:rsidRPr="00673C2E">
        <w:rPr>
          <w:u w:val="single"/>
        </w:rPr>
        <w:t>le magasin de cyclisme AU Vélo</w:t>
      </w:r>
      <w:r w:rsidRPr="00673C2E">
        <w:t xml:space="preserve"> situé à Breuil –le Vert devient notre second sponsor mais aussi par la même occasion notre fournisseur de pièces pour BMX Race.</w:t>
      </w:r>
    </w:p>
    <w:p w14:paraId="340AACE5" w14:textId="77777777" w:rsidR="00673C2E" w:rsidRPr="00673C2E" w:rsidRDefault="00673C2E" w:rsidP="00673C2E">
      <w:pPr>
        <w:pStyle w:val="Paragraphedeliste"/>
        <w:ind w:left="780"/>
      </w:pPr>
    </w:p>
    <w:p w14:paraId="18979533" w14:textId="77777777" w:rsidR="00673C2E" w:rsidRPr="00673C2E" w:rsidRDefault="00673C2E" w:rsidP="00673C2E">
      <w:pPr>
        <w:pStyle w:val="Paragraphedeliste"/>
        <w:ind w:left="780"/>
      </w:pPr>
      <w:r w:rsidRPr="00673C2E">
        <w:t xml:space="preserve">Depuis 2020, </w:t>
      </w:r>
      <w:r w:rsidRPr="00673C2E">
        <w:rPr>
          <w:u w:val="single"/>
        </w:rPr>
        <w:t xml:space="preserve">l’entreprise LC </w:t>
      </w:r>
      <w:proofErr w:type="spellStart"/>
      <w:r w:rsidRPr="00673C2E">
        <w:rPr>
          <w:u w:val="single"/>
        </w:rPr>
        <w:t>Rénov</w:t>
      </w:r>
      <w:proofErr w:type="spellEnd"/>
      <w:r w:rsidRPr="00673C2E">
        <w:rPr>
          <w:u w:val="single"/>
        </w:rPr>
        <w:t xml:space="preserve"> menuiserie</w:t>
      </w:r>
      <w:r w:rsidRPr="00673C2E">
        <w:t xml:space="preserve"> localisée à Abbecourt est devenu notre 3 </w:t>
      </w:r>
      <w:proofErr w:type="spellStart"/>
      <w:r w:rsidRPr="00673C2E">
        <w:t>ème</w:t>
      </w:r>
      <w:proofErr w:type="spellEnd"/>
      <w:r w:rsidRPr="00673C2E">
        <w:t xml:space="preserve"> partenaire.</w:t>
      </w:r>
    </w:p>
    <w:p w14:paraId="0A438E5C" w14:textId="77777777" w:rsidR="00673C2E" w:rsidRPr="00673C2E" w:rsidRDefault="00673C2E" w:rsidP="00673C2E">
      <w:pPr>
        <w:pStyle w:val="Paragraphedeliste"/>
        <w:ind w:left="780"/>
      </w:pPr>
      <w:r w:rsidRPr="00673C2E">
        <w:rPr>
          <w:noProof/>
          <w:lang w:eastAsia="fr-FR"/>
        </w:rPr>
        <w:lastRenderedPageBreak/>
        <w:drawing>
          <wp:inline distT="0" distB="0" distL="0" distR="0" wp14:anchorId="1D560C51" wp14:editId="09233CCC">
            <wp:extent cx="5760720" cy="4317365"/>
            <wp:effectExtent l="0" t="0" r="0" b="6985"/>
            <wp:docPr id="24" name="Image 24" descr="C:\Users\florian\Downloads\FB_IMG_1606587308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wnloads\FB_IMG_160658730825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17365"/>
                    </a:xfrm>
                    <a:prstGeom prst="rect">
                      <a:avLst/>
                    </a:prstGeom>
                    <a:noFill/>
                    <a:ln>
                      <a:noFill/>
                    </a:ln>
                  </pic:spPr>
                </pic:pic>
              </a:graphicData>
            </a:graphic>
          </wp:inline>
        </w:drawing>
      </w:r>
    </w:p>
    <w:p w14:paraId="5CB9282D" w14:textId="77777777" w:rsidR="00673C2E" w:rsidRPr="00673C2E" w:rsidRDefault="00673C2E" w:rsidP="00673C2E">
      <w:pPr>
        <w:pStyle w:val="Paragraphedeliste"/>
        <w:ind w:left="780"/>
      </w:pPr>
    </w:p>
    <w:p w14:paraId="46472E7F" w14:textId="77777777" w:rsidR="00673C2E" w:rsidRPr="00673C2E" w:rsidRDefault="00673C2E" w:rsidP="00673C2E">
      <w:pPr>
        <w:pStyle w:val="Paragraphedeliste"/>
        <w:ind w:left="780"/>
      </w:pPr>
      <w:r w:rsidRPr="00673C2E">
        <w:t xml:space="preserve">Lors des années 2018-2019, </w:t>
      </w:r>
    </w:p>
    <w:p w14:paraId="33CFAA69" w14:textId="77777777" w:rsidR="00673C2E" w:rsidRPr="00673C2E" w:rsidRDefault="00673C2E" w:rsidP="00673C2E">
      <w:pPr>
        <w:pStyle w:val="Paragraphedeliste"/>
        <w:ind w:left="780"/>
      </w:pPr>
      <w:r w:rsidRPr="00673C2E">
        <w:t xml:space="preserve">Un changement de présidence : </w:t>
      </w:r>
      <w:r w:rsidRPr="00673C2E">
        <w:rPr>
          <w:u w:val="single"/>
        </w:rPr>
        <w:t xml:space="preserve">Monsieur Cochon </w:t>
      </w:r>
      <w:r w:rsidRPr="00673C2E">
        <w:t xml:space="preserve">a succédé à </w:t>
      </w:r>
      <w:r w:rsidRPr="00673C2E">
        <w:rPr>
          <w:u w:val="single"/>
        </w:rPr>
        <w:t xml:space="preserve">Monsieur </w:t>
      </w:r>
      <w:proofErr w:type="spellStart"/>
      <w:r w:rsidRPr="00673C2E">
        <w:rPr>
          <w:u w:val="single"/>
        </w:rPr>
        <w:t>Maurez</w:t>
      </w:r>
      <w:proofErr w:type="spellEnd"/>
      <w:r w:rsidRPr="00673C2E">
        <w:t xml:space="preserve"> puis lors de l’année 2019 une passation de pouvoir a été effectuée entre </w:t>
      </w:r>
      <w:r w:rsidRPr="00673C2E">
        <w:rPr>
          <w:u w:val="single"/>
        </w:rPr>
        <w:t>Monsieur Cochon</w:t>
      </w:r>
      <w:r w:rsidRPr="00673C2E">
        <w:t xml:space="preserve"> et </w:t>
      </w:r>
      <w:r w:rsidRPr="00673C2E">
        <w:rPr>
          <w:u w:val="single"/>
        </w:rPr>
        <w:t xml:space="preserve">Monsieur </w:t>
      </w:r>
      <w:proofErr w:type="spellStart"/>
      <w:r w:rsidRPr="00673C2E">
        <w:rPr>
          <w:u w:val="single"/>
        </w:rPr>
        <w:t>Vandenhecke</w:t>
      </w:r>
      <w:proofErr w:type="spellEnd"/>
      <w:r w:rsidRPr="00673C2E">
        <w:t xml:space="preserve"> précédemment trésorier.</w:t>
      </w:r>
    </w:p>
    <w:p w14:paraId="40C943AE" w14:textId="77777777" w:rsidR="00673C2E" w:rsidRPr="00673C2E" w:rsidRDefault="00673C2E" w:rsidP="00673C2E">
      <w:pPr>
        <w:pStyle w:val="Paragraphedeliste"/>
        <w:ind w:left="780"/>
      </w:pPr>
    </w:p>
    <w:p w14:paraId="04363345" w14:textId="77777777" w:rsidR="00673C2E" w:rsidRPr="00673C2E" w:rsidRDefault="00673C2E" w:rsidP="00673C2E">
      <w:pPr>
        <w:pStyle w:val="Paragraphedeliste"/>
        <w:ind w:left="780"/>
      </w:pPr>
      <w:r w:rsidRPr="00673C2E">
        <w:rPr>
          <w:u w:val="single"/>
        </w:rPr>
        <w:t>Le 15 septembre 2019</w:t>
      </w:r>
      <w:r w:rsidRPr="00673C2E">
        <w:t>, le BST BMX a organisé avec succès sa première compétition de coupe régionale d’Automne BMX Hauts-de-France.</w:t>
      </w:r>
    </w:p>
    <w:p w14:paraId="2E59955D" w14:textId="77777777" w:rsidR="00673C2E" w:rsidRPr="00673C2E" w:rsidRDefault="00673C2E" w:rsidP="00673C2E">
      <w:pPr>
        <w:pStyle w:val="Paragraphedeliste"/>
        <w:ind w:left="780"/>
      </w:pPr>
    </w:p>
    <w:p w14:paraId="3DC3EC93" w14:textId="77777777" w:rsidR="00673C2E" w:rsidRPr="00673C2E" w:rsidRDefault="00673C2E" w:rsidP="00673C2E">
      <w:pPr>
        <w:pStyle w:val="Paragraphedeliste"/>
        <w:ind w:left="780"/>
      </w:pPr>
      <w:r w:rsidRPr="00673C2E">
        <w:t xml:space="preserve">Grâce au dévouement des membres bénévoles du club et un entretien irréprochable de la piste, l’accueil d’un grand nombre de pilotes de Hauts-de-France a été perçu comme très positif par les clubs accueillis. </w:t>
      </w:r>
    </w:p>
    <w:p w14:paraId="20578A70" w14:textId="77777777" w:rsidR="00673C2E" w:rsidRPr="00673C2E" w:rsidRDefault="00673C2E" w:rsidP="00673C2E">
      <w:pPr>
        <w:pStyle w:val="Paragraphedeliste"/>
        <w:ind w:left="780"/>
      </w:pPr>
    </w:p>
    <w:p w14:paraId="5966A5A8" w14:textId="77777777" w:rsidR="00673C2E" w:rsidRPr="00673C2E" w:rsidRDefault="00673C2E" w:rsidP="00673C2E">
      <w:pPr>
        <w:pStyle w:val="Paragraphedeliste"/>
        <w:ind w:left="780"/>
      </w:pPr>
      <w:r w:rsidRPr="00673C2E">
        <w:t xml:space="preserve"> Des retombées économiques positives pour l’environnement local du club, sont apparues (camping de Bresles complet, boulangerie sollicitée)</w:t>
      </w:r>
    </w:p>
    <w:p w14:paraId="51EDF5FF" w14:textId="77777777" w:rsidR="00673C2E" w:rsidRPr="00673C2E" w:rsidRDefault="00673C2E" w:rsidP="00673C2E">
      <w:pPr>
        <w:pStyle w:val="Paragraphedeliste"/>
        <w:ind w:left="780"/>
      </w:pPr>
      <w:r w:rsidRPr="00673C2E">
        <w:rPr>
          <w:noProof/>
          <w:lang w:eastAsia="fr-FR"/>
        </w:rPr>
        <w:lastRenderedPageBreak/>
        <w:drawing>
          <wp:inline distT="0" distB="0" distL="0" distR="0" wp14:anchorId="27E00885" wp14:editId="58B3A8D0">
            <wp:extent cx="5760720" cy="7999598"/>
            <wp:effectExtent l="0" t="0" r="0" b="1905"/>
            <wp:docPr id="25" name="Image 25" descr="C:\Users\florian\Downloads\FB_IMG_160658876865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rian\Downloads\FB_IMG_1606588768655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7999598"/>
                    </a:xfrm>
                    <a:prstGeom prst="rect">
                      <a:avLst/>
                    </a:prstGeom>
                    <a:noFill/>
                    <a:ln>
                      <a:noFill/>
                    </a:ln>
                  </pic:spPr>
                </pic:pic>
              </a:graphicData>
            </a:graphic>
          </wp:inline>
        </w:drawing>
      </w:r>
    </w:p>
    <w:p w14:paraId="31031AEB" w14:textId="77777777" w:rsidR="00673C2E" w:rsidRPr="00673C2E" w:rsidRDefault="00673C2E" w:rsidP="00673C2E">
      <w:pPr>
        <w:pStyle w:val="Paragraphedeliste"/>
        <w:ind w:left="780"/>
      </w:pPr>
      <w:r w:rsidRPr="00673C2E">
        <w:t xml:space="preserve">Depuis juillet 2020, création d’une nouvelle plage horaire de pratique (3 au total par semaine) : </w:t>
      </w:r>
    </w:p>
    <w:p w14:paraId="5F2C76B2" w14:textId="77777777" w:rsidR="00673C2E" w:rsidRPr="00673C2E" w:rsidRDefault="00673C2E" w:rsidP="00673C2E">
      <w:pPr>
        <w:pStyle w:val="Paragraphedeliste"/>
        <w:numPr>
          <w:ilvl w:val="0"/>
          <w:numId w:val="5"/>
        </w:numPr>
      </w:pPr>
      <w:r w:rsidRPr="00673C2E">
        <w:t>Le dimanche matin de 10h à 12h.</w:t>
      </w:r>
    </w:p>
    <w:p w14:paraId="47D275E3" w14:textId="77777777" w:rsidR="00673C2E" w:rsidRPr="00673C2E" w:rsidRDefault="00673C2E" w:rsidP="00673C2E">
      <w:pPr>
        <w:pStyle w:val="Paragraphedeliste"/>
        <w:ind w:left="780"/>
      </w:pPr>
    </w:p>
    <w:p w14:paraId="70015C87" w14:textId="77777777" w:rsidR="00673C2E" w:rsidRPr="00673C2E" w:rsidRDefault="00673C2E" w:rsidP="00673C2E">
      <w:pPr>
        <w:pStyle w:val="Paragraphedeliste"/>
        <w:ind w:left="780"/>
      </w:pPr>
    </w:p>
    <w:p w14:paraId="7F47A9CA" w14:textId="77777777" w:rsidR="00673C2E" w:rsidRPr="00673C2E" w:rsidRDefault="00673C2E" w:rsidP="00673C2E">
      <w:pPr>
        <w:pStyle w:val="Paragraphedeliste"/>
        <w:ind w:left="780"/>
      </w:pPr>
    </w:p>
    <w:p w14:paraId="7B49A93C" w14:textId="77777777" w:rsidR="00673C2E" w:rsidRPr="00673C2E" w:rsidRDefault="00673C2E" w:rsidP="00673C2E">
      <w:pPr>
        <w:pStyle w:val="Paragraphedeliste"/>
        <w:ind w:left="780"/>
      </w:pPr>
    </w:p>
    <w:p w14:paraId="53EE5091" w14:textId="77777777" w:rsidR="00673C2E" w:rsidRPr="00673C2E" w:rsidRDefault="00673C2E" w:rsidP="00673C2E">
      <w:pPr>
        <w:pStyle w:val="Paragraphedeliste"/>
        <w:ind w:left="780"/>
      </w:pPr>
    </w:p>
    <w:p w14:paraId="7895A88F" w14:textId="77777777" w:rsidR="00673C2E" w:rsidRPr="00673C2E" w:rsidRDefault="00673C2E" w:rsidP="00673C2E">
      <w:pPr>
        <w:pStyle w:val="Paragraphedeliste"/>
        <w:ind w:left="780"/>
      </w:pPr>
    </w:p>
    <w:p w14:paraId="207066A5" w14:textId="77777777" w:rsidR="00673C2E" w:rsidRPr="00673C2E" w:rsidRDefault="00673C2E" w:rsidP="00673C2E">
      <w:pPr>
        <w:pStyle w:val="Paragraphedeliste"/>
        <w:ind w:left="780"/>
      </w:pPr>
    </w:p>
    <w:p w14:paraId="131E829D" w14:textId="77777777" w:rsidR="00673C2E" w:rsidRPr="00673C2E" w:rsidRDefault="00673C2E" w:rsidP="00673C2E">
      <w:pPr>
        <w:pStyle w:val="Paragraphedeliste"/>
        <w:ind w:left="780"/>
      </w:pPr>
      <w:r w:rsidRPr="00673C2E">
        <w:t>Le Bureau :</w:t>
      </w:r>
    </w:p>
    <w:p w14:paraId="14857D21" w14:textId="77777777" w:rsidR="00673C2E" w:rsidRPr="00673C2E" w:rsidRDefault="00673C2E" w:rsidP="00673C2E">
      <w:pPr>
        <w:pStyle w:val="Paragraphedeliste"/>
        <w:ind w:left="780"/>
      </w:pPr>
    </w:p>
    <w:p w14:paraId="601E2863" w14:textId="77777777" w:rsidR="00673C2E" w:rsidRPr="00673C2E" w:rsidRDefault="00673C2E" w:rsidP="00673C2E">
      <w:pPr>
        <w:pStyle w:val="Paragraphedeliste"/>
        <w:ind w:left="780"/>
      </w:pPr>
      <w:r w:rsidRPr="00673C2E">
        <w:t>Afin de faire vivre l’association et le club BST BMX, nous disposons de 6 fonctions réparties entre chacun des membres bénévoles du club.</w:t>
      </w:r>
    </w:p>
    <w:p w14:paraId="00005029" w14:textId="77777777" w:rsidR="00673C2E" w:rsidRPr="00673C2E" w:rsidRDefault="00673C2E" w:rsidP="00673C2E">
      <w:pPr>
        <w:pStyle w:val="Paragraphedeliste"/>
        <w:ind w:left="780"/>
      </w:pPr>
    </w:p>
    <w:p w14:paraId="270FE17B" w14:textId="77777777" w:rsidR="00673C2E" w:rsidRPr="00673C2E" w:rsidRDefault="00673C2E" w:rsidP="00673C2E">
      <w:pPr>
        <w:pStyle w:val="Paragraphedeliste"/>
        <w:ind w:left="780"/>
        <w:rPr>
          <w:u w:val="single"/>
        </w:rPr>
      </w:pPr>
      <w:r w:rsidRPr="00673C2E">
        <w:rPr>
          <w:u w:val="single"/>
        </w:rPr>
        <w:t>Composition du Bureau :</w:t>
      </w:r>
    </w:p>
    <w:p w14:paraId="2749E216" w14:textId="77777777" w:rsidR="00673C2E" w:rsidRPr="00673C2E" w:rsidRDefault="00673C2E" w:rsidP="00673C2E">
      <w:pPr>
        <w:pStyle w:val="Paragraphedeliste"/>
        <w:ind w:left="780"/>
        <w:rPr>
          <w:u w:val="single"/>
        </w:rPr>
      </w:pPr>
    </w:p>
    <w:p w14:paraId="5873224F" w14:textId="77777777" w:rsidR="00673C2E" w:rsidRPr="00673C2E" w:rsidRDefault="00673C2E" w:rsidP="00673C2E">
      <w:pPr>
        <w:pStyle w:val="Paragraphedeliste"/>
        <w:numPr>
          <w:ilvl w:val="0"/>
          <w:numId w:val="5"/>
        </w:numPr>
      </w:pPr>
      <w:r w:rsidRPr="00673C2E">
        <w:t xml:space="preserve">Président : Laurent </w:t>
      </w:r>
      <w:proofErr w:type="spellStart"/>
      <w:r w:rsidRPr="00673C2E">
        <w:t>Vandenhecke</w:t>
      </w:r>
      <w:proofErr w:type="spellEnd"/>
    </w:p>
    <w:p w14:paraId="53F81301" w14:textId="77777777" w:rsidR="00673C2E" w:rsidRPr="00673C2E" w:rsidRDefault="00673C2E" w:rsidP="00673C2E">
      <w:pPr>
        <w:pStyle w:val="Paragraphedeliste"/>
        <w:numPr>
          <w:ilvl w:val="0"/>
          <w:numId w:val="5"/>
        </w:numPr>
      </w:pPr>
      <w:r w:rsidRPr="00673C2E">
        <w:t>Vice-président : Nicolas Buire</w:t>
      </w:r>
    </w:p>
    <w:p w14:paraId="6EFDF330" w14:textId="77777777" w:rsidR="00673C2E" w:rsidRPr="00673C2E" w:rsidRDefault="00673C2E" w:rsidP="00673C2E">
      <w:pPr>
        <w:pStyle w:val="Paragraphedeliste"/>
        <w:numPr>
          <w:ilvl w:val="0"/>
          <w:numId w:val="5"/>
        </w:numPr>
      </w:pPr>
      <w:r w:rsidRPr="00673C2E">
        <w:t>Trésorière : Priscilla Loiseau</w:t>
      </w:r>
    </w:p>
    <w:p w14:paraId="1F6772DF" w14:textId="77777777" w:rsidR="00673C2E" w:rsidRPr="00673C2E" w:rsidRDefault="00673C2E" w:rsidP="00673C2E">
      <w:pPr>
        <w:pStyle w:val="Paragraphedeliste"/>
        <w:numPr>
          <w:ilvl w:val="0"/>
          <w:numId w:val="5"/>
        </w:numPr>
      </w:pPr>
      <w:r w:rsidRPr="00673C2E">
        <w:t xml:space="preserve">Secrétaire : Bruno </w:t>
      </w:r>
      <w:proofErr w:type="spellStart"/>
      <w:r w:rsidRPr="00673C2E">
        <w:t>Maimbourg</w:t>
      </w:r>
      <w:proofErr w:type="spellEnd"/>
    </w:p>
    <w:p w14:paraId="5EAEA75B" w14:textId="77777777" w:rsidR="00673C2E" w:rsidRPr="00673C2E" w:rsidRDefault="00673C2E" w:rsidP="00673C2E">
      <w:pPr>
        <w:pStyle w:val="Paragraphedeliste"/>
        <w:numPr>
          <w:ilvl w:val="0"/>
          <w:numId w:val="5"/>
        </w:numPr>
      </w:pPr>
      <w:r w:rsidRPr="00673C2E">
        <w:t xml:space="preserve">Dirigeants : Matthieu Léon, Annabelle </w:t>
      </w:r>
      <w:proofErr w:type="spellStart"/>
      <w:r w:rsidRPr="00673C2E">
        <w:t>Derosiaux</w:t>
      </w:r>
      <w:proofErr w:type="spellEnd"/>
      <w:r w:rsidRPr="00673C2E">
        <w:t xml:space="preserve">, Olivier </w:t>
      </w:r>
      <w:proofErr w:type="spellStart"/>
      <w:r w:rsidRPr="00673C2E">
        <w:t>Delarche</w:t>
      </w:r>
      <w:proofErr w:type="spellEnd"/>
      <w:r w:rsidRPr="00673C2E">
        <w:t>, Marc Cochon, Florian Chartier.</w:t>
      </w:r>
    </w:p>
    <w:p w14:paraId="6D573FCC" w14:textId="77777777" w:rsidR="00673C2E" w:rsidRPr="00673C2E" w:rsidRDefault="00673C2E" w:rsidP="00673C2E">
      <w:pPr>
        <w:pStyle w:val="Paragraphedeliste"/>
        <w:numPr>
          <w:ilvl w:val="0"/>
          <w:numId w:val="5"/>
        </w:numPr>
      </w:pPr>
      <w:r w:rsidRPr="00673C2E">
        <w:t xml:space="preserve">Entraineur : Mickael </w:t>
      </w:r>
      <w:proofErr w:type="spellStart"/>
      <w:r w:rsidRPr="00673C2E">
        <w:t>Nion</w:t>
      </w:r>
      <w:proofErr w:type="spellEnd"/>
      <w:r w:rsidRPr="00673C2E">
        <w:t xml:space="preserve"> </w:t>
      </w:r>
    </w:p>
    <w:p w14:paraId="47376AF9" w14:textId="77777777" w:rsidR="00673C2E" w:rsidRPr="00673C2E" w:rsidRDefault="00673C2E" w:rsidP="00673C2E">
      <w:pPr>
        <w:pStyle w:val="Paragraphedeliste"/>
        <w:ind w:left="780"/>
      </w:pPr>
    </w:p>
    <w:p w14:paraId="340FA1A8" w14:textId="77777777" w:rsidR="00673C2E" w:rsidRPr="00673C2E" w:rsidRDefault="00673C2E" w:rsidP="00673C2E">
      <w:pPr>
        <w:pStyle w:val="Paragraphedeliste"/>
        <w:ind w:left="780"/>
      </w:pPr>
      <w:r w:rsidRPr="00673C2E">
        <w:t>La composition du bureau actuel 2020, liste non exhaustive, peut être modifiée ultérieurement</w:t>
      </w:r>
    </w:p>
    <w:p w14:paraId="56B983A5" w14:textId="77777777" w:rsidR="00673C2E" w:rsidRPr="00673C2E" w:rsidRDefault="00673C2E" w:rsidP="00673C2E">
      <w:pPr>
        <w:pStyle w:val="Paragraphedeliste"/>
        <w:ind w:left="780"/>
      </w:pPr>
    </w:p>
    <w:p w14:paraId="25FC3413" w14:textId="77777777" w:rsidR="00673C2E" w:rsidRPr="00673C2E" w:rsidRDefault="00673C2E" w:rsidP="00673C2E">
      <w:pPr>
        <w:pStyle w:val="Paragraphedeliste"/>
        <w:ind w:left="780"/>
      </w:pPr>
    </w:p>
    <w:p w14:paraId="57667C4A" w14:textId="77777777" w:rsidR="00417F96" w:rsidRDefault="00417F96" w:rsidP="00673C2E">
      <w:pPr>
        <w:pStyle w:val="Paragraphedeliste"/>
        <w:ind w:left="780"/>
      </w:pPr>
    </w:p>
    <w:p w14:paraId="11BB165A" w14:textId="77777777" w:rsidR="00417F96" w:rsidRDefault="00417F96" w:rsidP="00417F96">
      <w:pPr>
        <w:pStyle w:val="Paragraphedeliste"/>
        <w:ind w:left="780"/>
      </w:pPr>
    </w:p>
    <w:p w14:paraId="51552AA6" w14:textId="77777777" w:rsidR="002F4B3C" w:rsidRDefault="002F4B3C" w:rsidP="002F4B3C"/>
    <w:p w14:paraId="4B5205BC" w14:textId="77777777" w:rsidR="00673C2E" w:rsidRDefault="00673C2E" w:rsidP="002F4B3C"/>
    <w:p w14:paraId="24B2D890" w14:textId="77777777" w:rsidR="00673C2E" w:rsidRDefault="00673C2E" w:rsidP="002F4B3C"/>
    <w:p w14:paraId="7C2AC8ED" w14:textId="77777777" w:rsidR="00673C2E" w:rsidRDefault="00673C2E" w:rsidP="002F4B3C"/>
    <w:p w14:paraId="106B2A48" w14:textId="77777777" w:rsidR="00673C2E" w:rsidRDefault="00673C2E" w:rsidP="002F4B3C"/>
    <w:p w14:paraId="7A41BB22" w14:textId="77777777" w:rsidR="00673C2E" w:rsidRDefault="00673C2E" w:rsidP="002F4B3C"/>
    <w:p w14:paraId="46B50348" w14:textId="77777777" w:rsidR="00673C2E" w:rsidRDefault="00673C2E" w:rsidP="002F4B3C"/>
    <w:p w14:paraId="294BCBC8" w14:textId="77777777" w:rsidR="00673C2E" w:rsidRDefault="00673C2E" w:rsidP="002F4B3C"/>
    <w:p w14:paraId="5BD57D57" w14:textId="77777777" w:rsidR="00673C2E" w:rsidRDefault="00673C2E" w:rsidP="002F4B3C"/>
    <w:p w14:paraId="28364999" w14:textId="77777777" w:rsidR="002F4B3C" w:rsidRDefault="002F4B3C" w:rsidP="002F4B3C"/>
    <w:p w14:paraId="45B24800" w14:textId="77777777" w:rsidR="002F4B3C" w:rsidRDefault="002F4B3C" w:rsidP="002F4B3C"/>
    <w:p w14:paraId="63810489" w14:textId="77777777" w:rsidR="00FC2A3C" w:rsidRPr="00FC2A3C" w:rsidRDefault="002F4B3C" w:rsidP="00FC2A3C">
      <w:pPr>
        <w:rPr>
          <w:rFonts w:ascii="Cooper Black" w:hAnsi="Cooper Black"/>
          <w:b w:val="0"/>
          <w:color w:val="auto"/>
        </w:rPr>
      </w:pPr>
      <w:r w:rsidRPr="00FC2A3C">
        <w:rPr>
          <w:sz w:val="36"/>
        </w:rPr>
        <w:t xml:space="preserve"> </w:t>
      </w:r>
      <w:r w:rsidR="00FC2A3C" w:rsidRPr="00FC2A3C">
        <w:rPr>
          <w:rFonts w:ascii="Cooper Black" w:hAnsi="Cooper Black"/>
          <w:b w:val="0"/>
          <w:color w:val="auto"/>
        </w:rPr>
        <w:t xml:space="preserve">06 – Page : Adhésions   </w:t>
      </w:r>
      <w:proofErr w:type="spellStart"/>
      <w:r w:rsidR="00FC2A3C" w:rsidRPr="00FC2A3C">
        <w:rPr>
          <w:rFonts w:ascii="Cooper Black" w:hAnsi="Cooper Black"/>
          <w:b w:val="0"/>
          <w:color w:val="auto"/>
        </w:rPr>
        <w:t>Raiyane</w:t>
      </w:r>
      <w:proofErr w:type="spellEnd"/>
    </w:p>
    <w:p w14:paraId="6797E21F" w14:textId="77777777" w:rsidR="00FC2A3C" w:rsidRDefault="00FC2A3C" w:rsidP="00FC2A3C">
      <w:pPr>
        <w:rPr>
          <w:rFonts w:ascii="Cooper Black" w:hAnsi="Cooper Black"/>
          <w:b w:val="0"/>
          <w:color w:val="auto"/>
        </w:rPr>
      </w:pPr>
      <w:r w:rsidRPr="00FC2A3C">
        <w:rPr>
          <w:rFonts w:ascii="Cooper Black" w:hAnsi="Cooper Black"/>
          <w:b w:val="0"/>
          <w:color w:val="auto"/>
        </w:rPr>
        <w:t>Comment adhérer au club.</w:t>
      </w:r>
    </w:p>
    <w:p w14:paraId="48CA9DBF" w14:textId="77777777" w:rsidR="007C7704" w:rsidRDefault="007C7704" w:rsidP="00FC2A3C">
      <w:pPr>
        <w:rPr>
          <w:rFonts w:ascii="Cooper Black" w:hAnsi="Cooper Black"/>
          <w:b w:val="0"/>
          <w:color w:val="auto"/>
        </w:rPr>
      </w:pPr>
    </w:p>
    <w:p w14:paraId="2012841A" w14:textId="77777777" w:rsidR="00CB39EA" w:rsidRPr="00FC2A3C" w:rsidRDefault="00CB39EA" w:rsidP="00FC2A3C">
      <w:pPr>
        <w:rPr>
          <w:rFonts w:ascii="Cooper Black" w:hAnsi="Cooper Black"/>
          <w:b w:val="0"/>
          <w:color w:val="auto"/>
        </w:rPr>
      </w:pPr>
    </w:p>
    <w:p w14:paraId="01629983" w14:textId="77777777" w:rsidR="00FC2A3C" w:rsidRDefault="00FC2A3C" w:rsidP="00FC2A3C">
      <w:pPr>
        <w:rPr>
          <w:rFonts w:ascii="Cooper Black" w:hAnsi="Cooper Black"/>
          <w:b w:val="0"/>
          <w:color w:val="auto"/>
        </w:rPr>
      </w:pPr>
      <w:r w:rsidRPr="00FC2A3C">
        <w:rPr>
          <w:rFonts w:ascii="Cooper Black" w:hAnsi="Cooper Black"/>
          <w:b w:val="0"/>
          <w:color w:val="auto"/>
        </w:rPr>
        <w:t>Voir feuille grille tarifaire et condition pour adhérer à l’association</w:t>
      </w:r>
    </w:p>
    <w:p w14:paraId="3EA7F5AE" w14:textId="77777777" w:rsidR="00A814D8" w:rsidRDefault="00A814D8" w:rsidP="00FC2A3C">
      <w:pPr>
        <w:rPr>
          <w:rFonts w:ascii="Cooper Black" w:hAnsi="Cooper Black"/>
          <w:b w:val="0"/>
          <w:color w:val="auto"/>
        </w:rPr>
      </w:pPr>
      <w:r>
        <w:rPr>
          <w:noProof/>
          <w:lang w:eastAsia="fr-FR"/>
        </w:rPr>
        <w:drawing>
          <wp:inline distT="0" distB="0" distL="0" distR="0" wp14:anchorId="7F600CE0" wp14:editId="22DADAFF">
            <wp:extent cx="5457825" cy="2286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7825" cy="228600"/>
                    </a:xfrm>
                    <a:prstGeom prst="rect">
                      <a:avLst/>
                    </a:prstGeom>
                  </pic:spPr>
                </pic:pic>
              </a:graphicData>
            </a:graphic>
          </wp:inline>
        </w:drawing>
      </w:r>
    </w:p>
    <w:p w14:paraId="4C88EBCE" w14:textId="77777777" w:rsidR="00A814D8" w:rsidRPr="00FC2A3C" w:rsidRDefault="00A814D8" w:rsidP="00FC2A3C">
      <w:pPr>
        <w:rPr>
          <w:rFonts w:ascii="Cooper Black" w:hAnsi="Cooper Black"/>
          <w:b w:val="0"/>
          <w:color w:val="auto"/>
        </w:rPr>
      </w:pPr>
      <w:r>
        <w:rPr>
          <w:noProof/>
          <w:lang w:eastAsia="fr-FR"/>
        </w:rPr>
        <w:drawing>
          <wp:inline distT="0" distB="0" distL="0" distR="0" wp14:anchorId="41103896" wp14:editId="2657A511">
            <wp:extent cx="5667375" cy="4286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428625"/>
                    </a:xfrm>
                    <a:prstGeom prst="rect">
                      <a:avLst/>
                    </a:prstGeom>
                  </pic:spPr>
                </pic:pic>
              </a:graphicData>
            </a:graphic>
          </wp:inline>
        </w:drawing>
      </w:r>
    </w:p>
    <w:p w14:paraId="3BCB09BD" w14:textId="77777777" w:rsidR="00FC2A3C" w:rsidRDefault="00FC2A3C" w:rsidP="00FC2A3C">
      <w:pPr>
        <w:rPr>
          <w:rFonts w:ascii="Cooper Black" w:hAnsi="Cooper Black"/>
          <w:b w:val="0"/>
          <w:color w:val="auto"/>
        </w:rPr>
      </w:pPr>
    </w:p>
    <w:p w14:paraId="77417192"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Ouvert le mercredi de 14h à 17h :</w:t>
      </w:r>
    </w:p>
    <w:p w14:paraId="24AEED0B"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-Premier entrainement de 14h00 à 15h15</w:t>
      </w:r>
    </w:p>
    <w:p w14:paraId="65C89456"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-Premier entrainement de 15h30 à 16h45</w:t>
      </w:r>
    </w:p>
    <w:p w14:paraId="5AEFA32C" w14:textId="77777777" w:rsidR="007C7704" w:rsidRPr="007C7704" w:rsidRDefault="007C7704" w:rsidP="007C7704">
      <w:pPr>
        <w:rPr>
          <w:rFonts w:ascii="Cooper Black" w:hAnsi="Cooper Black"/>
          <w:b w:val="0"/>
          <w:color w:val="auto"/>
        </w:rPr>
      </w:pPr>
    </w:p>
    <w:p w14:paraId="3653B975"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Et le samedi de 9h à 12h00 :</w:t>
      </w:r>
    </w:p>
    <w:p w14:paraId="44FE9B9D"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-premier entrainement de 9h00 à 10h15</w:t>
      </w:r>
    </w:p>
    <w:p w14:paraId="76A4B544"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-premier entrainement de 10h30 à 11h45</w:t>
      </w:r>
    </w:p>
    <w:p w14:paraId="27CAECBD" w14:textId="77777777" w:rsidR="007C7704" w:rsidRPr="007C7704" w:rsidRDefault="007C7704" w:rsidP="007C7704">
      <w:pPr>
        <w:rPr>
          <w:rFonts w:ascii="Cooper Black" w:hAnsi="Cooper Black"/>
          <w:b w:val="0"/>
          <w:color w:val="auto"/>
        </w:rPr>
      </w:pPr>
    </w:p>
    <w:p w14:paraId="2EE8CC07"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Dimanche en libre de 10h à 12h.</w:t>
      </w:r>
    </w:p>
    <w:p w14:paraId="33E7F951" w14:textId="77777777" w:rsidR="007C7704" w:rsidRPr="007C7704" w:rsidRDefault="007C7704" w:rsidP="007C7704">
      <w:pPr>
        <w:rPr>
          <w:rFonts w:ascii="Cooper Black" w:hAnsi="Cooper Black"/>
          <w:b w:val="0"/>
          <w:color w:val="auto"/>
        </w:rPr>
      </w:pPr>
    </w:p>
    <w:p w14:paraId="65546AEB"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Les essais :</w:t>
      </w:r>
    </w:p>
    <w:p w14:paraId="7296B90C" w14:textId="77777777" w:rsidR="007C7704" w:rsidRPr="007C7704" w:rsidRDefault="007C7704" w:rsidP="007C7704">
      <w:pPr>
        <w:rPr>
          <w:rFonts w:ascii="Cooper Black" w:hAnsi="Cooper Black"/>
          <w:b w:val="0"/>
          <w:color w:val="auto"/>
        </w:rPr>
      </w:pPr>
      <w:r w:rsidRPr="007C7704">
        <w:rPr>
          <w:rFonts w:ascii="Cooper Black" w:hAnsi="Cooper Black"/>
          <w:b w:val="0"/>
          <w:color w:val="auto"/>
        </w:rPr>
        <w:t>-Mercredi de 15h15 à 15h45</w:t>
      </w:r>
    </w:p>
    <w:p w14:paraId="1B45EEFB" w14:textId="77777777" w:rsidR="00FC2A3C" w:rsidRPr="007C7704" w:rsidRDefault="007C7704" w:rsidP="007C7704">
      <w:pPr>
        <w:rPr>
          <w:rFonts w:ascii="Cooper Black" w:hAnsi="Cooper Black"/>
          <w:b w:val="0"/>
          <w:color w:val="auto"/>
        </w:rPr>
      </w:pPr>
      <w:r w:rsidRPr="007C7704">
        <w:rPr>
          <w:rFonts w:ascii="Cooper Black" w:hAnsi="Cooper Black"/>
          <w:b w:val="0"/>
          <w:color w:val="auto"/>
        </w:rPr>
        <w:t>-Samedi de 10h 15 à 10h45</w:t>
      </w:r>
    </w:p>
    <w:p w14:paraId="64EDE321" w14:textId="77777777" w:rsidR="00FC2A3C" w:rsidRPr="00FC2A3C" w:rsidRDefault="00FC2A3C" w:rsidP="00FC2A3C">
      <w:pPr>
        <w:rPr>
          <w:rFonts w:ascii="Cooper Black" w:hAnsi="Cooper Black"/>
          <w:b w:val="0"/>
          <w:color w:val="auto"/>
        </w:rPr>
      </w:pPr>
    </w:p>
    <w:p w14:paraId="152F61ED" w14:textId="77777777" w:rsidR="00FC2A3C" w:rsidRDefault="00FC2A3C" w:rsidP="00FC2A3C">
      <w:pPr>
        <w:rPr>
          <w:rFonts w:ascii="Cooper Black" w:hAnsi="Cooper Black"/>
          <w:b w:val="0"/>
          <w:color w:val="auto"/>
        </w:rPr>
      </w:pPr>
      <w:r w:rsidRPr="00FC2A3C">
        <w:rPr>
          <w:rFonts w:ascii="Cooper Black" w:hAnsi="Cooper Black"/>
          <w:b w:val="0"/>
          <w:color w:val="auto"/>
        </w:rPr>
        <w:t>Licence</w:t>
      </w:r>
    </w:p>
    <w:p w14:paraId="55CC7B04" w14:textId="77777777" w:rsidR="00A814D8" w:rsidRDefault="00A814D8" w:rsidP="00FC2A3C">
      <w:pPr>
        <w:rPr>
          <w:rFonts w:ascii="Cooper Black" w:hAnsi="Cooper Black"/>
          <w:b w:val="0"/>
          <w:color w:val="auto"/>
        </w:rPr>
      </w:pPr>
      <w:r>
        <w:rPr>
          <w:noProof/>
          <w:lang w:eastAsia="fr-FR"/>
        </w:rPr>
        <w:drawing>
          <wp:inline distT="0" distB="0" distL="0" distR="0" wp14:anchorId="0B643719" wp14:editId="1EA27D38">
            <wp:extent cx="56769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304800"/>
                    </a:xfrm>
                    <a:prstGeom prst="rect">
                      <a:avLst/>
                    </a:prstGeom>
                  </pic:spPr>
                </pic:pic>
              </a:graphicData>
            </a:graphic>
          </wp:inline>
        </w:drawing>
      </w:r>
    </w:p>
    <w:p w14:paraId="209831F4" w14:textId="77777777" w:rsidR="00FC2A3C" w:rsidRPr="00FC2A3C" w:rsidRDefault="00FC2A3C" w:rsidP="00FC2A3C">
      <w:pPr>
        <w:rPr>
          <w:rFonts w:ascii="Cooper Black" w:hAnsi="Cooper Black"/>
          <w:b w:val="0"/>
          <w:color w:val="auto"/>
        </w:rPr>
      </w:pPr>
    </w:p>
    <w:p w14:paraId="09C12DE4" w14:textId="77777777" w:rsidR="00FC2A3C" w:rsidRDefault="00FC2A3C" w:rsidP="00FC2A3C">
      <w:pPr>
        <w:rPr>
          <w:rFonts w:ascii="Cooper Black" w:hAnsi="Cooper Black"/>
          <w:b w:val="0"/>
          <w:color w:val="auto"/>
        </w:rPr>
      </w:pPr>
    </w:p>
    <w:p w14:paraId="530A4BE9" w14:textId="77777777" w:rsidR="002F4B3C" w:rsidRDefault="002F4B3C" w:rsidP="002F4B3C"/>
    <w:p w14:paraId="4D0EF971" w14:textId="77777777" w:rsidR="002F4B3C" w:rsidRDefault="002F4B3C" w:rsidP="002F4B3C"/>
    <w:p w14:paraId="52844F0C" w14:textId="77777777" w:rsidR="002F4B3C" w:rsidRDefault="002F4B3C" w:rsidP="002F4B3C">
      <w:r>
        <w:t xml:space="preserve"> </w:t>
      </w:r>
    </w:p>
    <w:p w14:paraId="38D967E3" w14:textId="77777777" w:rsidR="002F4B3C" w:rsidRDefault="002F4B3C" w:rsidP="002F4B3C"/>
    <w:p w14:paraId="077331DB" w14:textId="77777777" w:rsidR="002F4B3C" w:rsidRDefault="002F4B3C" w:rsidP="002F4B3C">
      <w:r>
        <w:t xml:space="preserve"> </w:t>
      </w:r>
    </w:p>
    <w:p w14:paraId="694C4F7C" w14:textId="77777777" w:rsidR="002F4B3C" w:rsidRDefault="002F4B3C" w:rsidP="002F4B3C"/>
    <w:p w14:paraId="2F923957" w14:textId="77777777" w:rsidR="002F4B3C" w:rsidRDefault="002F4B3C" w:rsidP="002F4B3C">
      <w:r>
        <w:t xml:space="preserve"> </w:t>
      </w:r>
    </w:p>
    <w:p w14:paraId="17AE8AA9" w14:textId="77777777" w:rsidR="002F4B3C" w:rsidRDefault="002F4B3C" w:rsidP="002F4B3C"/>
    <w:p w14:paraId="1E0A36E2" w14:textId="77777777" w:rsidR="00855E8E" w:rsidRPr="00B20107" w:rsidRDefault="002F4B3C" w:rsidP="00855E8E">
      <w:r>
        <w:lastRenderedPageBreak/>
        <w:t xml:space="preserve"> </w:t>
      </w:r>
      <w:r w:rsidR="00855E8E" w:rsidRPr="00933498">
        <w:rPr>
          <w:rFonts w:ascii="Cooper Black" w:hAnsi="Cooper Black"/>
          <w:b w:val="0"/>
          <w:color w:val="auto"/>
          <w:sz w:val="22"/>
        </w:rPr>
        <w:t>07 – Page : Inscription Courses (aller voir club)</w:t>
      </w:r>
    </w:p>
    <w:p w14:paraId="08E84C81"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t xml:space="preserve">Walid </w:t>
      </w:r>
    </w:p>
    <w:p w14:paraId="52CBA084" w14:textId="77777777" w:rsidR="00855E8E" w:rsidRDefault="00855E8E" w:rsidP="002F4B3C"/>
    <w:p w14:paraId="68D9D5DF" w14:textId="77777777" w:rsidR="005419C3" w:rsidRDefault="00855E8E" w:rsidP="002F4B3C">
      <w:r>
        <w:t xml:space="preserve">Inscription des </w:t>
      </w:r>
      <w:r w:rsidR="005419C3">
        <w:t>pilotes pour les courses organisées par la FFC (avec licence spécifique) ou par les clubs UNIQUEMENT possible physiquement à la piste (voir feuille d’inscription dans le bureau).</w:t>
      </w:r>
    </w:p>
    <w:p w14:paraId="07EEB7C3" w14:textId="77777777" w:rsidR="005419C3" w:rsidRDefault="005419C3" w:rsidP="002F4B3C">
      <w:r>
        <w:t>Dernier délai de règlement possible 1 SEMAINE avant l’événement.</w:t>
      </w:r>
    </w:p>
    <w:p w14:paraId="6C0C6EF5" w14:textId="77777777" w:rsidR="00855E8E" w:rsidRDefault="005419C3" w:rsidP="002F4B3C">
      <w:r>
        <w:t xml:space="preserve">Voir contact du club : </w:t>
      </w:r>
      <w:hyperlink r:id="rId29" w:history="1">
        <w:r w:rsidRPr="008D650D">
          <w:rPr>
            <w:rStyle w:val="Lienhypertexte"/>
          </w:rPr>
          <w:t>bmxbailleulsurtherain@gmail.com</w:t>
        </w:r>
      </w:hyperlink>
      <w:r>
        <w:t xml:space="preserve">  ou </w:t>
      </w:r>
      <w:proofErr w:type="spellStart"/>
      <w:r>
        <w:t>facebook</w:t>
      </w:r>
      <w:proofErr w:type="spellEnd"/>
      <w:r>
        <w:t xml:space="preserve"> du BST BMX</w:t>
      </w:r>
    </w:p>
    <w:p w14:paraId="340992E8" w14:textId="77777777" w:rsidR="00855E8E" w:rsidRDefault="00A814D8" w:rsidP="002F4B3C">
      <w:r>
        <w:t>+ insertion des documents :</w:t>
      </w:r>
    </w:p>
    <w:p w14:paraId="6E55A951" w14:textId="77777777" w:rsidR="00A814D8" w:rsidRDefault="00A814D8" w:rsidP="002F4B3C">
      <w:r>
        <w:rPr>
          <w:noProof/>
          <w:lang w:eastAsia="fr-FR"/>
        </w:rPr>
        <w:drawing>
          <wp:inline distT="0" distB="0" distL="0" distR="0" wp14:anchorId="5AAA9D97" wp14:editId="5E6C984C">
            <wp:extent cx="5676900" cy="4476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6900" cy="447675"/>
                    </a:xfrm>
                    <a:prstGeom prst="rect">
                      <a:avLst/>
                    </a:prstGeom>
                  </pic:spPr>
                </pic:pic>
              </a:graphicData>
            </a:graphic>
          </wp:inline>
        </w:drawing>
      </w:r>
    </w:p>
    <w:p w14:paraId="674D7CDD" w14:textId="77777777" w:rsidR="00855E8E" w:rsidRDefault="00855E8E" w:rsidP="002F4B3C"/>
    <w:p w14:paraId="22BC0E9E" w14:textId="77777777" w:rsidR="00855E8E" w:rsidRDefault="00855E8E" w:rsidP="002F4B3C"/>
    <w:p w14:paraId="23897F31" w14:textId="77777777" w:rsidR="00855E8E" w:rsidRDefault="00855E8E" w:rsidP="002F4B3C"/>
    <w:p w14:paraId="6CE152B0" w14:textId="77777777" w:rsidR="00855E8E" w:rsidRDefault="00855E8E" w:rsidP="002F4B3C"/>
    <w:p w14:paraId="1B2E2C9D" w14:textId="77777777" w:rsidR="00855E8E" w:rsidRDefault="00855E8E" w:rsidP="002F4B3C"/>
    <w:p w14:paraId="5572547B" w14:textId="77777777" w:rsidR="00855E8E" w:rsidRDefault="00855E8E" w:rsidP="002F4B3C"/>
    <w:p w14:paraId="1E1FDD89" w14:textId="77777777" w:rsidR="00855E8E" w:rsidRDefault="00855E8E" w:rsidP="002F4B3C"/>
    <w:p w14:paraId="478284FF" w14:textId="77777777" w:rsidR="00855E8E" w:rsidRDefault="00855E8E" w:rsidP="002F4B3C"/>
    <w:p w14:paraId="7534F543" w14:textId="77777777" w:rsidR="00855E8E" w:rsidRDefault="00855E8E" w:rsidP="002F4B3C"/>
    <w:p w14:paraId="0BB20840" w14:textId="77777777" w:rsidR="00855E8E" w:rsidRDefault="00855E8E" w:rsidP="002F4B3C"/>
    <w:p w14:paraId="47F32AEF" w14:textId="77777777" w:rsidR="00855E8E" w:rsidRDefault="00855E8E" w:rsidP="002F4B3C"/>
    <w:p w14:paraId="56C2E8B1" w14:textId="77777777" w:rsidR="00855E8E" w:rsidRDefault="00855E8E" w:rsidP="002F4B3C"/>
    <w:p w14:paraId="0E65AE4A" w14:textId="77777777" w:rsidR="00855E8E" w:rsidRDefault="00855E8E" w:rsidP="002F4B3C"/>
    <w:p w14:paraId="6DDBF425" w14:textId="77777777" w:rsidR="00855E8E" w:rsidRDefault="00855E8E" w:rsidP="002F4B3C"/>
    <w:p w14:paraId="2A32102D" w14:textId="77777777" w:rsidR="00855E8E" w:rsidRDefault="00855E8E" w:rsidP="002F4B3C"/>
    <w:p w14:paraId="5DA35501" w14:textId="77777777" w:rsidR="00855E8E" w:rsidRDefault="00855E8E" w:rsidP="002F4B3C"/>
    <w:p w14:paraId="5E00EC37" w14:textId="77777777" w:rsidR="00855E8E" w:rsidRDefault="00855E8E" w:rsidP="002F4B3C"/>
    <w:p w14:paraId="6472E68D" w14:textId="77777777" w:rsidR="00855E8E" w:rsidRDefault="00855E8E" w:rsidP="002F4B3C"/>
    <w:p w14:paraId="270390A2" w14:textId="77777777" w:rsidR="00855E8E" w:rsidRDefault="00855E8E" w:rsidP="002F4B3C"/>
    <w:p w14:paraId="4ED04F6C" w14:textId="77777777" w:rsidR="00855E8E" w:rsidRDefault="00855E8E" w:rsidP="002F4B3C"/>
    <w:p w14:paraId="2883C165" w14:textId="77777777" w:rsidR="00855E8E" w:rsidRDefault="00855E8E" w:rsidP="002F4B3C"/>
    <w:p w14:paraId="619F0D64" w14:textId="77777777" w:rsidR="00855E8E" w:rsidRDefault="00855E8E" w:rsidP="002F4B3C"/>
    <w:p w14:paraId="2DD19D08" w14:textId="77777777" w:rsidR="00855E8E" w:rsidRDefault="00855E8E" w:rsidP="002F4B3C"/>
    <w:p w14:paraId="5D81FE5E" w14:textId="77777777" w:rsidR="00855E8E" w:rsidRDefault="00855E8E" w:rsidP="002F4B3C"/>
    <w:p w14:paraId="5F083A68" w14:textId="77777777" w:rsidR="00855E8E" w:rsidRDefault="00855E8E" w:rsidP="002F4B3C"/>
    <w:p w14:paraId="59B594F3" w14:textId="77777777" w:rsidR="00855E8E" w:rsidRDefault="00855E8E" w:rsidP="002F4B3C"/>
    <w:p w14:paraId="26202112" w14:textId="77777777" w:rsidR="00855E8E" w:rsidRDefault="00855E8E" w:rsidP="002F4B3C"/>
    <w:p w14:paraId="39A16D81" w14:textId="77777777" w:rsidR="00855E8E" w:rsidRDefault="00855E8E" w:rsidP="002F4B3C"/>
    <w:p w14:paraId="00F2D006" w14:textId="77777777" w:rsidR="00855E8E" w:rsidRDefault="00855E8E" w:rsidP="002F4B3C"/>
    <w:p w14:paraId="7E2327B4" w14:textId="77777777" w:rsidR="00855E8E" w:rsidRDefault="00855E8E" w:rsidP="002F4B3C"/>
    <w:p w14:paraId="25B72712" w14:textId="77777777" w:rsidR="00855E8E" w:rsidRDefault="00855E8E" w:rsidP="002F4B3C"/>
    <w:p w14:paraId="7E629429"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Pr="00933498">
        <w:rPr>
          <w:rFonts w:ascii="Cooper Black" w:hAnsi="Cooper Black"/>
          <w:b w:val="0"/>
          <w:color w:val="auto"/>
          <w:sz w:val="22"/>
        </w:rPr>
        <w:t>raiyane</w:t>
      </w:r>
      <w:proofErr w:type="spellEnd"/>
    </w:p>
    <w:p w14:paraId="26DAD2B2" w14:textId="77777777" w:rsidR="00855E8E" w:rsidRDefault="00855E8E" w:rsidP="00855E8E">
      <w:pPr>
        <w:rPr>
          <w:rFonts w:ascii="Cooper Black" w:hAnsi="Cooper Black"/>
          <w:b w:val="0"/>
          <w:color w:val="auto"/>
          <w:sz w:val="22"/>
        </w:rPr>
      </w:pPr>
      <w:r w:rsidRPr="00933498">
        <w:rPr>
          <w:rFonts w:ascii="Cooper Black" w:hAnsi="Cooper Black"/>
          <w:b w:val="0"/>
          <w:color w:val="auto"/>
          <w:sz w:val="22"/>
        </w:rPr>
        <w:t>(Repartage infos)</w:t>
      </w:r>
    </w:p>
    <w:p w14:paraId="33D1BC6C" w14:textId="77777777" w:rsidR="00855E8E" w:rsidRDefault="00855E8E" w:rsidP="00855E8E">
      <w:pPr>
        <w:rPr>
          <w:rFonts w:ascii="Cooper Black" w:hAnsi="Cooper Black"/>
          <w:b w:val="0"/>
          <w:color w:val="auto"/>
          <w:sz w:val="22"/>
        </w:rPr>
      </w:pPr>
      <w:r>
        <w:rPr>
          <w:rFonts w:ascii="Cooper Black" w:hAnsi="Cooper Black"/>
          <w:b w:val="0"/>
          <w:color w:val="auto"/>
          <w:sz w:val="22"/>
        </w:rPr>
        <w:t xml:space="preserve">Chaque post sur le bon coin peut </w:t>
      </w:r>
      <w:r w:rsidR="00DA0336">
        <w:rPr>
          <w:rFonts w:ascii="Cooper Black" w:hAnsi="Cooper Black"/>
          <w:b w:val="0"/>
          <w:color w:val="auto"/>
          <w:sz w:val="22"/>
        </w:rPr>
        <w:t>être</w:t>
      </w:r>
      <w:r>
        <w:rPr>
          <w:rFonts w:ascii="Cooper Black" w:hAnsi="Cooper Black"/>
          <w:b w:val="0"/>
          <w:color w:val="auto"/>
          <w:sz w:val="22"/>
        </w:rPr>
        <w:t xml:space="preserve"> rediriger vers le </w:t>
      </w:r>
      <w:proofErr w:type="spellStart"/>
      <w:proofErr w:type="gramStart"/>
      <w:r>
        <w:rPr>
          <w:rFonts w:ascii="Cooper Black" w:hAnsi="Cooper Black"/>
          <w:b w:val="0"/>
          <w:color w:val="auto"/>
          <w:sz w:val="22"/>
        </w:rPr>
        <w:t>site,.</w:t>
      </w:r>
      <w:proofErr w:type="gramEnd"/>
      <w:r>
        <w:rPr>
          <w:rFonts w:ascii="Cooper Black" w:hAnsi="Cooper Black"/>
          <w:b w:val="0"/>
          <w:color w:val="auto"/>
          <w:sz w:val="22"/>
        </w:rPr>
        <w:t>internet</w:t>
      </w:r>
      <w:proofErr w:type="spellEnd"/>
      <w:r>
        <w:rPr>
          <w:rFonts w:ascii="Cooper Black" w:hAnsi="Cooper Black"/>
          <w:b w:val="0"/>
          <w:color w:val="auto"/>
          <w:sz w:val="22"/>
        </w:rPr>
        <w:t xml:space="preserve"> </w:t>
      </w:r>
    </w:p>
    <w:p w14:paraId="10365933" w14:textId="77777777" w:rsidR="00855E8E" w:rsidRDefault="00855E8E" w:rsidP="00855E8E">
      <w:pPr>
        <w:rPr>
          <w:rFonts w:ascii="Cooper Black" w:hAnsi="Cooper Black"/>
          <w:b w:val="0"/>
          <w:color w:val="auto"/>
          <w:sz w:val="22"/>
        </w:rPr>
      </w:pPr>
      <w:proofErr w:type="gramStart"/>
      <w:r>
        <w:rPr>
          <w:rFonts w:ascii="Cooper Black" w:hAnsi="Cooper Black"/>
          <w:b w:val="0"/>
          <w:color w:val="auto"/>
          <w:sz w:val="22"/>
        </w:rPr>
        <w:t>le</w:t>
      </w:r>
      <w:proofErr w:type="gramEnd"/>
      <w:r>
        <w:rPr>
          <w:rFonts w:ascii="Cooper Black" w:hAnsi="Cooper Black"/>
          <w:b w:val="0"/>
          <w:color w:val="auto"/>
          <w:sz w:val="22"/>
        </w:rPr>
        <w:t xml:space="preserve"> </w:t>
      </w:r>
      <w:proofErr w:type="spellStart"/>
      <w:r>
        <w:rPr>
          <w:rFonts w:ascii="Cooper Black" w:hAnsi="Cooper Black"/>
          <w:b w:val="0"/>
          <w:color w:val="auto"/>
          <w:sz w:val="22"/>
        </w:rPr>
        <w:t>facebook</w:t>
      </w:r>
      <w:proofErr w:type="spellEnd"/>
      <w:r>
        <w:rPr>
          <w:rFonts w:ascii="Cooper Black" w:hAnsi="Cooper Black"/>
          <w:b w:val="0"/>
          <w:color w:val="auto"/>
          <w:sz w:val="22"/>
        </w:rPr>
        <w:t xml:space="preserve">  du club permet d’afficher le matériels d’occ</w:t>
      </w:r>
      <w:r w:rsidR="00DA0336">
        <w:rPr>
          <w:rFonts w:ascii="Cooper Black" w:hAnsi="Cooper Black"/>
          <w:b w:val="0"/>
          <w:color w:val="auto"/>
          <w:sz w:val="22"/>
        </w:rPr>
        <w:t>a</w:t>
      </w:r>
      <w:r>
        <w:rPr>
          <w:rFonts w:ascii="Cooper Black" w:hAnsi="Cooper Black"/>
          <w:b w:val="0"/>
          <w:color w:val="auto"/>
          <w:sz w:val="22"/>
        </w:rPr>
        <w:t xml:space="preserve">sions </w:t>
      </w:r>
      <w:r w:rsidR="00DA0336">
        <w:rPr>
          <w:rFonts w:ascii="Cooper Black" w:hAnsi="Cooper Black"/>
          <w:b w:val="0"/>
          <w:color w:val="auto"/>
          <w:sz w:val="22"/>
        </w:rPr>
        <w:t>à</w:t>
      </w:r>
      <w:r>
        <w:rPr>
          <w:rFonts w:ascii="Cooper Black" w:hAnsi="Cooper Black"/>
          <w:b w:val="0"/>
          <w:color w:val="auto"/>
          <w:sz w:val="22"/>
        </w:rPr>
        <w:t xml:space="preserve"> vendre  ,le site devrait le  permettre  aussi </w:t>
      </w:r>
    </w:p>
    <w:p w14:paraId="1008A477" w14:textId="77777777" w:rsidR="00855E8E" w:rsidRDefault="00855E8E" w:rsidP="00855E8E">
      <w:pPr>
        <w:rPr>
          <w:rFonts w:ascii="Cooper Black" w:hAnsi="Cooper Black"/>
          <w:b w:val="0"/>
          <w:color w:val="auto"/>
          <w:sz w:val="22"/>
        </w:rPr>
      </w:pPr>
    </w:p>
    <w:p w14:paraId="369A1FC7" w14:textId="77777777" w:rsidR="00855E8E" w:rsidRDefault="00855E8E" w:rsidP="00855E8E">
      <w:pPr>
        <w:rPr>
          <w:rFonts w:ascii="Cooper Black" w:hAnsi="Cooper Black"/>
          <w:b w:val="0"/>
          <w:color w:val="auto"/>
          <w:sz w:val="22"/>
        </w:rPr>
      </w:pPr>
    </w:p>
    <w:p w14:paraId="51C1F81F" w14:textId="77777777" w:rsidR="00855E8E" w:rsidRDefault="00855E8E" w:rsidP="00855E8E">
      <w:pPr>
        <w:rPr>
          <w:rFonts w:ascii="Cooper Black" w:hAnsi="Cooper Black"/>
          <w:b w:val="0"/>
          <w:color w:val="auto"/>
          <w:sz w:val="22"/>
        </w:rPr>
      </w:pPr>
    </w:p>
    <w:p w14:paraId="1958AD82" w14:textId="77777777" w:rsidR="00855E8E" w:rsidRDefault="00855E8E" w:rsidP="00855E8E">
      <w:pPr>
        <w:rPr>
          <w:rFonts w:ascii="Cooper Black" w:hAnsi="Cooper Black"/>
          <w:b w:val="0"/>
          <w:color w:val="auto"/>
          <w:sz w:val="22"/>
        </w:rPr>
      </w:pPr>
    </w:p>
    <w:p w14:paraId="7A050B72" w14:textId="77777777" w:rsidR="00855E8E" w:rsidRDefault="00855E8E" w:rsidP="00855E8E">
      <w:pPr>
        <w:rPr>
          <w:rFonts w:ascii="Cooper Black" w:hAnsi="Cooper Black"/>
          <w:b w:val="0"/>
          <w:color w:val="auto"/>
          <w:sz w:val="22"/>
        </w:rPr>
      </w:pPr>
    </w:p>
    <w:p w14:paraId="2E950F99" w14:textId="77777777" w:rsidR="00855E8E" w:rsidRDefault="00855E8E" w:rsidP="00855E8E">
      <w:pPr>
        <w:rPr>
          <w:rFonts w:ascii="Cooper Black" w:hAnsi="Cooper Black"/>
          <w:b w:val="0"/>
          <w:color w:val="auto"/>
          <w:sz w:val="22"/>
        </w:rPr>
      </w:pPr>
    </w:p>
    <w:p w14:paraId="27842BBD" w14:textId="77777777" w:rsidR="00855E8E" w:rsidRDefault="00855E8E" w:rsidP="00855E8E">
      <w:pPr>
        <w:rPr>
          <w:rFonts w:ascii="Cooper Black" w:hAnsi="Cooper Black"/>
          <w:b w:val="0"/>
          <w:color w:val="auto"/>
          <w:sz w:val="22"/>
        </w:rPr>
      </w:pPr>
    </w:p>
    <w:p w14:paraId="148EAC42" w14:textId="77777777" w:rsidR="00855E8E" w:rsidRDefault="00855E8E" w:rsidP="00855E8E">
      <w:pPr>
        <w:rPr>
          <w:rFonts w:ascii="Cooper Black" w:hAnsi="Cooper Black"/>
          <w:b w:val="0"/>
          <w:color w:val="auto"/>
          <w:sz w:val="22"/>
        </w:rPr>
      </w:pPr>
      <w:r>
        <w:rPr>
          <w:rFonts w:ascii="Cooper Black" w:hAnsi="Cooper Black"/>
          <w:b w:val="0"/>
          <w:color w:val="auto"/>
          <w:sz w:val="22"/>
        </w:rPr>
        <w:t xml:space="preserve"> Pour avoir le contact des annonces </w:t>
      </w:r>
      <w:r w:rsidR="00DA0336">
        <w:rPr>
          <w:rFonts w:ascii="Cooper Black" w:hAnsi="Cooper Black"/>
          <w:b w:val="0"/>
          <w:color w:val="auto"/>
          <w:sz w:val="22"/>
        </w:rPr>
        <w:t>à</w:t>
      </w:r>
      <w:r>
        <w:rPr>
          <w:rFonts w:ascii="Cooper Black" w:hAnsi="Cooper Black"/>
          <w:b w:val="0"/>
          <w:color w:val="auto"/>
          <w:sz w:val="22"/>
        </w:rPr>
        <w:t xml:space="preserve"> poster =</w:t>
      </w:r>
      <w:r w:rsidRPr="00933498">
        <w:rPr>
          <w:rFonts w:ascii="Cooper Black" w:hAnsi="Cooper Black"/>
          <w:b w:val="0"/>
          <w:color w:val="auto"/>
          <w:sz w:val="22"/>
        </w:rPr>
        <w:t xml:space="preserve">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r w:rsidR="008957EF">
        <w:rPr>
          <w:rFonts w:ascii="Cooper Black" w:hAnsi="Cooper Black"/>
          <w:b w:val="0"/>
          <w:color w:val="auto"/>
          <w:sz w:val="22"/>
        </w:rPr>
        <w:t>dépôt</w:t>
      </w:r>
    </w:p>
    <w:p w14:paraId="4073151A"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 xml:space="preserve">08 – Page : Ventes/Achats de matériels </w:t>
      </w:r>
      <w:proofErr w:type="spellStart"/>
      <w:r w:rsidRPr="008957EF">
        <w:rPr>
          <w:rFonts w:ascii="Calibri" w:eastAsia="Calibri" w:hAnsi="Calibri" w:cs="Times New Roman"/>
          <w:b w:val="0"/>
          <w:color w:val="auto"/>
          <w:sz w:val="22"/>
        </w:rPr>
        <w:t>raiyane</w:t>
      </w:r>
      <w:proofErr w:type="spellEnd"/>
    </w:p>
    <w:p w14:paraId="19FD57F8"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w:t>
      </w:r>
      <w:proofErr w:type="gramStart"/>
      <w:r w:rsidRPr="008957EF">
        <w:rPr>
          <w:rFonts w:ascii="Calibri" w:eastAsia="Calibri" w:hAnsi="Calibri" w:cs="Times New Roman"/>
          <w:b w:val="0"/>
          <w:color w:val="auto"/>
          <w:sz w:val="22"/>
        </w:rPr>
        <w:t>repartage</w:t>
      </w:r>
      <w:proofErr w:type="gramEnd"/>
      <w:r w:rsidRPr="008957EF">
        <w:rPr>
          <w:rFonts w:ascii="Calibri" w:eastAsia="Calibri" w:hAnsi="Calibri" w:cs="Times New Roman"/>
          <w:b w:val="0"/>
          <w:color w:val="auto"/>
          <w:sz w:val="22"/>
        </w:rPr>
        <w:t xml:space="preserve"> infos) crée adresse </w:t>
      </w:r>
      <w:proofErr w:type="spellStart"/>
      <w:r w:rsidRPr="008957EF">
        <w:rPr>
          <w:rFonts w:ascii="Calibri" w:eastAsia="Calibri" w:hAnsi="Calibri" w:cs="Times New Roman"/>
          <w:b w:val="0"/>
          <w:color w:val="auto"/>
          <w:sz w:val="22"/>
        </w:rPr>
        <w:t>gmail</w:t>
      </w:r>
      <w:proofErr w:type="spellEnd"/>
      <w:r w:rsidRPr="008957EF">
        <w:rPr>
          <w:rFonts w:ascii="Calibri" w:eastAsia="Calibri" w:hAnsi="Calibri" w:cs="Times New Roman"/>
          <w:b w:val="0"/>
          <w:color w:val="auto"/>
          <w:sz w:val="22"/>
        </w:rPr>
        <w:t xml:space="preserve"> pour dépôt</w:t>
      </w:r>
    </w:p>
    <w:p w14:paraId="2724908C"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 xml:space="preserve">L’idée serai de proposer aux membres du club ou simplement les personnes qui consultent le site </w:t>
      </w:r>
      <w:proofErr w:type="gramStart"/>
      <w:r w:rsidRPr="008957EF">
        <w:rPr>
          <w:rFonts w:ascii="Calibri" w:eastAsia="Calibri" w:hAnsi="Calibri" w:cs="Times New Roman"/>
          <w:b w:val="0"/>
          <w:color w:val="auto"/>
          <w:sz w:val="22"/>
        </w:rPr>
        <w:t>de un</w:t>
      </w:r>
      <w:proofErr w:type="gramEnd"/>
      <w:r w:rsidRPr="008957EF">
        <w:rPr>
          <w:rFonts w:ascii="Calibri" w:eastAsia="Calibri" w:hAnsi="Calibri" w:cs="Times New Roman"/>
          <w:b w:val="0"/>
          <w:color w:val="auto"/>
          <w:sz w:val="22"/>
        </w:rPr>
        <w:t xml:space="preserve"> outil de repartages de publications de ventes (style le bon coin, troc vélo, Facebook marketplace) dans le but d’améliorer la visibilité des annonces. </w:t>
      </w:r>
      <w:proofErr w:type="gramStart"/>
      <w:r w:rsidRPr="008957EF">
        <w:rPr>
          <w:rFonts w:ascii="Calibri" w:eastAsia="Calibri" w:hAnsi="Calibri" w:cs="Times New Roman"/>
          <w:b w:val="0"/>
          <w:color w:val="auto"/>
          <w:sz w:val="22"/>
        </w:rPr>
        <w:t>voir</w:t>
      </w:r>
      <w:proofErr w:type="gramEnd"/>
      <w:r w:rsidRPr="008957EF">
        <w:rPr>
          <w:rFonts w:ascii="Calibri" w:eastAsia="Calibri" w:hAnsi="Calibri" w:cs="Times New Roman"/>
          <w:b w:val="0"/>
          <w:color w:val="auto"/>
          <w:sz w:val="22"/>
        </w:rPr>
        <w:t xml:space="preserve"> </w:t>
      </w:r>
      <w:proofErr w:type="spellStart"/>
      <w:r w:rsidRPr="008957EF">
        <w:rPr>
          <w:rFonts w:ascii="Calibri" w:eastAsia="Calibri" w:hAnsi="Calibri" w:cs="Times New Roman"/>
          <w:b w:val="0"/>
          <w:color w:val="auto"/>
          <w:sz w:val="22"/>
        </w:rPr>
        <w:t>screenshot</w:t>
      </w:r>
      <w:proofErr w:type="spellEnd"/>
      <w:r w:rsidRPr="008957EF">
        <w:rPr>
          <w:rFonts w:ascii="Calibri" w:eastAsia="Calibri" w:hAnsi="Calibri" w:cs="Times New Roman"/>
          <w:b w:val="0"/>
          <w:color w:val="auto"/>
          <w:sz w:val="22"/>
        </w:rPr>
        <w:t>.</w:t>
      </w:r>
    </w:p>
    <w:p w14:paraId="40CA2154"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Mais la subtilité c’est que nous ne ferons que faire un repartage de lien de publications de ce fait (</w:t>
      </w:r>
      <w:proofErr w:type="gramStart"/>
      <w:r w:rsidRPr="008957EF">
        <w:rPr>
          <w:rFonts w:ascii="Calibri" w:eastAsia="Calibri" w:hAnsi="Calibri" w:cs="Times New Roman"/>
          <w:b w:val="0"/>
          <w:color w:val="auto"/>
          <w:sz w:val="22"/>
        </w:rPr>
        <w:t xml:space="preserve">gratuitement)   </w:t>
      </w:r>
      <w:proofErr w:type="gramEnd"/>
      <w:r w:rsidRPr="008957EF">
        <w:rPr>
          <w:rFonts w:ascii="Calibri" w:eastAsia="Calibri" w:hAnsi="Calibri" w:cs="Times New Roman"/>
          <w:b w:val="0"/>
          <w:color w:val="auto"/>
          <w:sz w:val="22"/>
        </w:rPr>
        <w:t>en s’adressant à une adresse mail précise ( </w:t>
      </w:r>
      <w:r w:rsidRPr="008957EF">
        <w:rPr>
          <w:rFonts w:ascii="Calibri" w:eastAsia="Calibri" w:hAnsi="Calibri" w:cs="Times New Roman"/>
          <w:i/>
          <w:color w:val="auto"/>
          <w:sz w:val="22"/>
        </w:rPr>
        <w:t>bstbmx.annonces.ventes.achats@gmail.com</w:t>
      </w:r>
      <w:r w:rsidRPr="008957EF">
        <w:rPr>
          <w:rFonts w:ascii="Calibri" w:eastAsia="Calibri" w:hAnsi="Calibri" w:cs="Times New Roman"/>
          <w:b w:val="0"/>
          <w:color w:val="auto"/>
          <w:sz w:val="22"/>
        </w:rPr>
        <w:t>) les personnes pourront entrée en contact avec nous et nous verrons avec elle pour repartager au mieux les annonces proposées.</w:t>
      </w:r>
    </w:p>
    <w:p w14:paraId="256D5E85" w14:textId="77777777" w:rsidR="008957EF" w:rsidRPr="008957EF" w:rsidRDefault="008957EF" w:rsidP="008957EF">
      <w:pPr>
        <w:spacing w:after="160" w:line="256" w:lineRule="auto"/>
        <w:rPr>
          <w:rFonts w:ascii="Calibri" w:eastAsia="Calibri" w:hAnsi="Calibri" w:cs="Times New Roman"/>
          <w:b w:val="0"/>
          <w:color w:val="auto"/>
          <w:sz w:val="22"/>
        </w:rPr>
      </w:pPr>
    </w:p>
    <w:p w14:paraId="6FCFE756" w14:textId="77777777" w:rsidR="008957EF" w:rsidRPr="008957EF" w:rsidRDefault="008957EF" w:rsidP="008957EF">
      <w:pPr>
        <w:spacing w:after="160" w:line="256" w:lineRule="auto"/>
        <w:rPr>
          <w:rFonts w:ascii="Calibri" w:eastAsia="Calibri" w:hAnsi="Calibri" w:cs="Times New Roman"/>
          <w:b w:val="0"/>
          <w:color w:val="auto"/>
          <w:sz w:val="22"/>
        </w:rPr>
      </w:pPr>
    </w:p>
    <w:p w14:paraId="15EAB1FA" w14:textId="77777777" w:rsidR="008957EF" w:rsidRPr="008957EF" w:rsidRDefault="008957EF" w:rsidP="008957EF">
      <w:pPr>
        <w:spacing w:after="160" w:line="256" w:lineRule="auto"/>
        <w:rPr>
          <w:rFonts w:ascii="Calibri" w:eastAsia="Calibri" w:hAnsi="Calibri" w:cs="Times New Roman"/>
          <w:b w:val="0"/>
          <w:color w:val="auto"/>
          <w:sz w:val="22"/>
        </w:rPr>
      </w:pPr>
    </w:p>
    <w:p w14:paraId="67BA6E4D"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Trame :</w:t>
      </w:r>
    </w:p>
    <w:p w14:paraId="76267FCC" w14:textId="77777777" w:rsidR="008957EF" w:rsidRPr="008957EF" w:rsidRDefault="008957EF" w:rsidP="008957EF">
      <w:pPr>
        <w:autoSpaceDE w:val="0"/>
        <w:autoSpaceDN w:val="0"/>
        <w:adjustRightInd w:val="0"/>
        <w:spacing w:line="240" w:lineRule="auto"/>
        <w:rPr>
          <w:rFonts w:ascii="Cooper Black" w:eastAsia="Calibri" w:hAnsi="Cooper Black" w:cs="Cooper Black"/>
          <w:b w:val="0"/>
          <w:i/>
          <w:iCs/>
          <w:color w:val="000000"/>
          <w:sz w:val="24"/>
          <w:szCs w:val="24"/>
        </w:rPr>
      </w:pPr>
      <w:r w:rsidRPr="008957EF">
        <w:rPr>
          <w:rFonts w:ascii="Cooper Black" w:eastAsia="Calibri" w:hAnsi="Cooper Black" w:cs="Cooper Black"/>
          <w:b w:val="0"/>
          <w:i/>
          <w:iCs/>
          <w:color w:val="000000"/>
          <w:sz w:val="24"/>
          <w:szCs w:val="24"/>
        </w:rPr>
        <w:t xml:space="preserve">Vous souhaitez donner plus de visibilité à vos annonces de ventes de </w:t>
      </w:r>
      <w:proofErr w:type="gramStart"/>
      <w:r w:rsidRPr="008957EF">
        <w:rPr>
          <w:rFonts w:ascii="Cooper Black" w:eastAsia="Calibri" w:hAnsi="Cooper Black" w:cs="Cooper Black"/>
          <w:b w:val="0"/>
          <w:i/>
          <w:iCs/>
          <w:color w:val="000000"/>
          <w:sz w:val="24"/>
          <w:szCs w:val="24"/>
        </w:rPr>
        <w:t>matériels?</w:t>
      </w:r>
      <w:proofErr w:type="gramEnd"/>
      <w:r w:rsidRPr="008957EF">
        <w:rPr>
          <w:rFonts w:ascii="Cooper Black" w:eastAsia="Calibri" w:hAnsi="Cooper Black" w:cs="Cooper Black"/>
          <w:b w:val="0"/>
          <w:i/>
          <w:iCs/>
          <w:color w:val="000000"/>
          <w:sz w:val="24"/>
          <w:szCs w:val="24"/>
        </w:rPr>
        <w:t xml:space="preserve"> </w:t>
      </w:r>
    </w:p>
    <w:p w14:paraId="3E01B0AB" w14:textId="77777777" w:rsidR="008957EF" w:rsidRPr="008957EF" w:rsidRDefault="008957EF" w:rsidP="008957EF">
      <w:pPr>
        <w:autoSpaceDE w:val="0"/>
        <w:autoSpaceDN w:val="0"/>
        <w:adjustRightInd w:val="0"/>
        <w:spacing w:line="240" w:lineRule="auto"/>
        <w:rPr>
          <w:rFonts w:ascii="Cooper Black" w:eastAsia="Calibri" w:hAnsi="Cooper Black" w:cs="Cooper Black"/>
          <w:b w:val="0"/>
          <w:color w:val="auto"/>
          <w:sz w:val="22"/>
          <w:u w:val="single"/>
        </w:rPr>
      </w:pPr>
      <w:proofErr w:type="spellStart"/>
      <w:r w:rsidRPr="008957EF">
        <w:rPr>
          <w:rFonts w:ascii="Cooper Black" w:eastAsia="Calibri" w:hAnsi="Cooper Black" w:cs="Cooper Black"/>
          <w:b w:val="0"/>
          <w:i/>
          <w:iCs/>
          <w:color w:val="000000"/>
          <w:sz w:val="24"/>
          <w:szCs w:val="24"/>
        </w:rPr>
        <w:t>Contactez nous</w:t>
      </w:r>
      <w:proofErr w:type="spellEnd"/>
      <w:r w:rsidRPr="008957EF">
        <w:rPr>
          <w:rFonts w:ascii="Cooper Black" w:eastAsia="Calibri" w:hAnsi="Cooper Black" w:cs="Cooper Black"/>
          <w:b w:val="0"/>
          <w:i/>
          <w:iCs/>
          <w:color w:val="000000"/>
          <w:sz w:val="24"/>
          <w:szCs w:val="24"/>
        </w:rPr>
        <w:t xml:space="preserve"> </w:t>
      </w:r>
      <w:proofErr w:type="gramStart"/>
      <w:r w:rsidRPr="008957EF">
        <w:rPr>
          <w:rFonts w:ascii="Cooper Black" w:eastAsia="Calibri" w:hAnsi="Cooper Black" w:cs="Cooper Black"/>
          <w:b w:val="0"/>
          <w:i/>
          <w:iCs/>
          <w:color w:val="000000"/>
          <w:sz w:val="24"/>
          <w:szCs w:val="24"/>
        </w:rPr>
        <w:t>à:</w:t>
      </w:r>
      <w:proofErr w:type="gramEnd"/>
      <w:r w:rsidRPr="008957EF">
        <w:rPr>
          <w:rFonts w:ascii="Cooper Black" w:eastAsia="Calibri" w:hAnsi="Cooper Black" w:cs="Cooper Black"/>
          <w:b w:val="0"/>
          <w:i/>
          <w:iCs/>
          <w:color w:val="000000"/>
          <w:sz w:val="24"/>
          <w:szCs w:val="24"/>
        </w:rPr>
        <w:t xml:space="preserve">  </w:t>
      </w:r>
      <w:r w:rsidRPr="008957EF">
        <w:rPr>
          <w:rFonts w:ascii="Cooper Black" w:eastAsia="Calibri" w:hAnsi="Cooper Black" w:cs="Cooper Black"/>
          <w:b w:val="0"/>
          <w:color w:val="auto"/>
          <w:sz w:val="22"/>
          <w:u w:val="single"/>
        </w:rPr>
        <w:t>bstbmx.annonces.ventes.achats@gmail.com</w:t>
      </w:r>
    </w:p>
    <w:p w14:paraId="61E357D3" w14:textId="77777777" w:rsidR="008957EF" w:rsidRPr="008957EF" w:rsidRDefault="008957EF" w:rsidP="008957EF">
      <w:pPr>
        <w:autoSpaceDE w:val="0"/>
        <w:autoSpaceDN w:val="0"/>
        <w:adjustRightInd w:val="0"/>
        <w:spacing w:line="240" w:lineRule="auto"/>
        <w:rPr>
          <w:rFonts w:ascii="Cooper Black" w:eastAsia="Calibri" w:hAnsi="Cooper Black" w:cs="Cooper Black"/>
          <w:b w:val="0"/>
          <w:color w:val="auto"/>
          <w:sz w:val="22"/>
          <w:u w:val="single"/>
        </w:rPr>
      </w:pPr>
    </w:p>
    <w:p w14:paraId="69AD3355" w14:textId="77777777" w:rsidR="008957EF" w:rsidRPr="008957EF" w:rsidRDefault="008957EF" w:rsidP="008957EF">
      <w:pPr>
        <w:autoSpaceDE w:val="0"/>
        <w:autoSpaceDN w:val="0"/>
        <w:adjustRightInd w:val="0"/>
        <w:spacing w:line="240" w:lineRule="auto"/>
        <w:rPr>
          <w:rFonts w:ascii="Cooper Black" w:eastAsia="Calibri" w:hAnsi="Cooper Black" w:cs="Cooper Black"/>
          <w:b w:val="0"/>
          <w:color w:val="000000"/>
          <w:sz w:val="24"/>
          <w:szCs w:val="24"/>
          <w:u w:val="single"/>
        </w:rPr>
      </w:pPr>
      <w:r w:rsidRPr="008957EF">
        <w:rPr>
          <w:rFonts w:ascii="Cooper Black" w:eastAsia="Calibri" w:hAnsi="Cooper Black" w:cs="Cooper Black"/>
          <w:b w:val="0"/>
          <w:color w:val="auto"/>
          <w:sz w:val="22"/>
        </w:rPr>
        <w:t>Afin que nous puissions publier votre lien d'annonce sans frais de votre part sur notre site internet.</w:t>
      </w:r>
    </w:p>
    <w:p w14:paraId="3497437C" w14:textId="77777777" w:rsidR="008957EF" w:rsidRDefault="008957EF" w:rsidP="00855E8E">
      <w:pPr>
        <w:rPr>
          <w:rFonts w:ascii="Cooper Black" w:hAnsi="Cooper Black"/>
          <w:b w:val="0"/>
          <w:color w:val="auto"/>
          <w:sz w:val="22"/>
        </w:rPr>
      </w:pPr>
    </w:p>
    <w:p w14:paraId="2A04AC56" w14:textId="77777777" w:rsidR="008957EF" w:rsidRDefault="008957EF" w:rsidP="00855E8E">
      <w:pPr>
        <w:rPr>
          <w:rFonts w:ascii="Cooper Black" w:hAnsi="Cooper Black"/>
          <w:b w:val="0"/>
          <w:color w:val="auto"/>
          <w:sz w:val="22"/>
        </w:rPr>
      </w:pPr>
    </w:p>
    <w:p w14:paraId="1054333D" w14:textId="77777777" w:rsidR="008957EF" w:rsidRDefault="008957EF" w:rsidP="00855E8E">
      <w:pPr>
        <w:rPr>
          <w:rFonts w:ascii="Cooper Black" w:hAnsi="Cooper Black"/>
          <w:b w:val="0"/>
          <w:color w:val="auto"/>
          <w:sz w:val="22"/>
        </w:rPr>
      </w:pPr>
    </w:p>
    <w:p w14:paraId="093E7664" w14:textId="77777777" w:rsidR="008957EF" w:rsidRDefault="008957EF" w:rsidP="00855E8E">
      <w:pPr>
        <w:rPr>
          <w:rFonts w:ascii="Cooper Black" w:hAnsi="Cooper Black"/>
          <w:b w:val="0"/>
          <w:color w:val="auto"/>
          <w:sz w:val="22"/>
        </w:rPr>
      </w:pPr>
    </w:p>
    <w:p w14:paraId="3C509BE4" w14:textId="77777777" w:rsidR="008957EF" w:rsidRDefault="008957EF" w:rsidP="00855E8E">
      <w:pPr>
        <w:rPr>
          <w:rFonts w:ascii="Cooper Black" w:hAnsi="Cooper Black"/>
          <w:b w:val="0"/>
          <w:color w:val="auto"/>
          <w:sz w:val="22"/>
        </w:rPr>
      </w:pPr>
    </w:p>
    <w:p w14:paraId="7B795131" w14:textId="77777777" w:rsidR="008957EF" w:rsidRDefault="008957EF" w:rsidP="00855E8E">
      <w:pPr>
        <w:rPr>
          <w:rFonts w:ascii="Cooper Black" w:hAnsi="Cooper Black"/>
          <w:b w:val="0"/>
          <w:color w:val="auto"/>
          <w:sz w:val="22"/>
        </w:rPr>
      </w:pPr>
    </w:p>
    <w:p w14:paraId="782CBD0F" w14:textId="77777777" w:rsidR="008957EF" w:rsidRDefault="008957EF" w:rsidP="00855E8E">
      <w:pPr>
        <w:rPr>
          <w:rFonts w:ascii="Cooper Black" w:hAnsi="Cooper Black"/>
          <w:b w:val="0"/>
          <w:color w:val="auto"/>
          <w:sz w:val="22"/>
        </w:rPr>
      </w:pPr>
    </w:p>
    <w:p w14:paraId="675DD6D1" w14:textId="77777777" w:rsidR="008957EF" w:rsidRDefault="008957EF" w:rsidP="00855E8E">
      <w:pPr>
        <w:rPr>
          <w:rFonts w:ascii="Cooper Black" w:hAnsi="Cooper Black"/>
          <w:b w:val="0"/>
          <w:color w:val="auto"/>
          <w:sz w:val="22"/>
        </w:rPr>
      </w:pPr>
    </w:p>
    <w:p w14:paraId="1606FF32" w14:textId="77777777" w:rsidR="008957EF" w:rsidRDefault="008957EF" w:rsidP="00855E8E">
      <w:pPr>
        <w:rPr>
          <w:rFonts w:ascii="Cooper Black" w:hAnsi="Cooper Black"/>
          <w:b w:val="0"/>
          <w:color w:val="auto"/>
          <w:sz w:val="22"/>
        </w:rPr>
      </w:pPr>
    </w:p>
    <w:p w14:paraId="2578F0E4" w14:textId="77777777" w:rsidR="008957EF" w:rsidRDefault="008957EF" w:rsidP="00855E8E">
      <w:pPr>
        <w:rPr>
          <w:rFonts w:ascii="Cooper Black" w:hAnsi="Cooper Black"/>
          <w:b w:val="0"/>
          <w:color w:val="auto"/>
          <w:sz w:val="22"/>
        </w:rPr>
      </w:pPr>
    </w:p>
    <w:p w14:paraId="2BBE187F" w14:textId="77777777" w:rsidR="008957EF" w:rsidRPr="00933498" w:rsidRDefault="008957EF" w:rsidP="00855E8E">
      <w:pPr>
        <w:rPr>
          <w:rFonts w:ascii="Cooper Black" w:hAnsi="Cooper Black"/>
          <w:b w:val="0"/>
          <w:color w:val="auto"/>
          <w:sz w:val="22"/>
        </w:rPr>
      </w:pPr>
      <w:r>
        <w:rPr>
          <w:rFonts w:ascii="Cooper Black" w:hAnsi="Cooper Black"/>
          <w:b w:val="0"/>
          <w:noProof/>
          <w:color w:val="auto"/>
          <w:sz w:val="22"/>
          <w:lang w:eastAsia="fr-FR"/>
        </w:rPr>
        <w:drawing>
          <wp:inline distT="0" distB="0" distL="0" distR="0" wp14:anchorId="071B91C6" wp14:editId="47B41D90">
            <wp:extent cx="7297420" cy="45358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97420" cy="4535805"/>
                    </a:xfrm>
                    <a:prstGeom prst="rect">
                      <a:avLst/>
                    </a:prstGeom>
                    <a:noFill/>
                  </pic:spPr>
                </pic:pic>
              </a:graphicData>
            </a:graphic>
          </wp:inline>
        </w:drawing>
      </w:r>
    </w:p>
    <w:p w14:paraId="36BE866C" w14:textId="77777777" w:rsidR="00855E8E" w:rsidRDefault="008957EF" w:rsidP="002F4B3C">
      <w:r>
        <w:rPr>
          <w:rFonts w:ascii="Cooper Black" w:hAnsi="Cooper Black"/>
          <w:b w:val="0"/>
          <w:noProof/>
          <w:color w:val="auto"/>
          <w:sz w:val="22"/>
          <w:lang w:eastAsia="fr-FR"/>
        </w:rPr>
        <w:drawing>
          <wp:anchor distT="0" distB="0" distL="114300" distR="114300" simplePos="0" relativeHeight="251703296" behindDoc="0" locked="0" layoutInCell="1" allowOverlap="1" wp14:anchorId="63DF05D6" wp14:editId="7DEFCB7D">
            <wp:simplePos x="0" y="0"/>
            <wp:positionH relativeFrom="column">
              <wp:posOffset>1009402</wp:posOffset>
            </wp:positionH>
            <wp:positionV relativeFrom="paragraph">
              <wp:posOffset>10795</wp:posOffset>
            </wp:positionV>
            <wp:extent cx="3609340" cy="4041775"/>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9340" cy="4041775"/>
                    </a:xfrm>
                    <a:prstGeom prst="rect">
                      <a:avLst/>
                    </a:prstGeom>
                    <a:noFill/>
                  </pic:spPr>
                </pic:pic>
              </a:graphicData>
            </a:graphic>
          </wp:anchor>
        </w:drawing>
      </w:r>
    </w:p>
    <w:p w14:paraId="46379F3F" w14:textId="77777777" w:rsidR="00855E8E" w:rsidRDefault="00855E8E" w:rsidP="002F4B3C"/>
    <w:p w14:paraId="5EE50EB3" w14:textId="77777777" w:rsidR="00855E8E" w:rsidRDefault="00855E8E" w:rsidP="002F4B3C"/>
    <w:p w14:paraId="1471C890" w14:textId="77777777" w:rsidR="00855E8E" w:rsidRDefault="00855E8E" w:rsidP="002F4B3C"/>
    <w:p w14:paraId="6C28067D" w14:textId="77777777" w:rsidR="00855E8E" w:rsidRDefault="00855E8E" w:rsidP="002F4B3C"/>
    <w:p w14:paraId="568DE2DE" w14:textId="77777777" w:rsidR="00855E8E" w:rsidRDefault="00855E8E" w:rsidP="002F4B3C"/>
    <w:p w14:paraId="1C45496C" w14:textId="77777777" w:rsidR="00855E8E" w:rsidRDefault="00855E8E" w:rsidP="002F4B3C"/>
    <w:p w14:paraId="291E87DB" w14:textId="77777777" w:rsidR="00855E8E" w:rsidRDefault="00855E8E" w:rsidP="002F4B3C"/>
    <w:p w14:paraId="134EAB50" w14:textId="77777777" w:rsidR="00855E8E" w:rsidRDefault="00855E8E" w:rsidP="002F4B3C"/>
    <w:p w14:paraId="4C0ECBDE" w14:textId="77777777" w:rsidR="00855E8E" w:rsidRDefault="00855E8E" w:rsidP="002F4B3C"/>
    <w:p w14:paraId="6EAFD924" w14:textId="77777777" w:rsidR="00855E8E" w:rsidRDefault="00855E8E" w:rsidP="002F4B3C"/>
    <w:p w14:paraId="6B2A1D95" w14:textId="77777777" w:rsidR="00855E8E" w:rsidRDefault="00855E8E" w:rsidP="002F4B3C"/>
    <w:p w14:paraId="49BDBF5C" w14:textId="77777777" w:rsidR="00855E8E" w:rsidRDefault="00855E8E" w:rsidP="002F4B3C"/>
    <w:p w14:paraId="0F630B5C" w14:textId="77777777" w:rsidR="00855E8E" w:rsidRDefault="00855E8E" w:rsidP="002F4B3C"/>
    <w:p w14:paraId="65B78137" w14:textId="77777777" w:rsidR="00855E8E" w:rsidRDefault="00855E8E" w:rsidP="002F4B3C"/>
    <w:p w14:paraId="4BE50F0B" w14:textId="77777777" w:rsidR="00855E8E" w:rsidRDefault="00855E8E" w:rsidP="002F4B3C"/>
    <w:p w14:paraId="2D7F00B3" w14:textId="77777777" w:rsidR="00855E8E" w:rsidRDefault="00855E8E" w:rsidP="002F4B3C"/>
    <w:p w14:paraId="7C4A957C" w14:textId="77777777" w:rsidR="00855E8E" w:rsidRDefault="00855E8E" w:rsidP="002F4B3C"/>
    <w:p w14:paraId="5455BAAB" w14:textId="77777777" w:rsidR="00855E8E" w:rsidRDefault="008957EF" w:rsidP="002F4B3C">
      <w:r>
        <w:rPr>
          <w:noProof/>
          <w:lang w:eastAsia="fr-FR"/>
        </w:rPr>
        <w:drawing>
          <wp:inline distT="0" distB="0" distL="0" distR="0" wp14:anchorId="735E7810" wp14:editId="0A30EF2F">
            <wp:extent cx="3688715" cy="4498975"/>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8715" cy="4498975"/>
                    </a:xfrm>
                    <a:prstGeom prst="rect">
                      <a:avLst/>
                    </a:prstGeom>
                    <a:noFill/>
                  </pic:spPr>
                </pic:pic>
              </a:graphicData>
            </a:graphic>
          </wp:inline>
        </w:drawing>
      </w:r>
    </w:p>
    <w:p w14:paraId="77E71F70" w14:textId="77777777" w:rsidR="00855E8E" w:rsidRDefault="00855E8E" w:rsidP="002F4B3C"/>
    <w:p w14:paraId="78AE0C69" w14:textId="77777777" w:rsidR="00855E8E" w:rsidRDefault="00855E8E" w:rsidP="002F4B3C"/>
    <w:p w14:paraId="481F1ABF" w14:textId="77777777" w:rsidR="00855E8E" w:rsidRDefault="00855E8E" w:rsidP="002F4B3C"/>
    <w:p w14:paraId="6C51DBF0" w14:textId="77777777" w:rsidR="00855E8E" w:rsidRDefault="00855E8E" w:rsidP="002F4B3C"/>
    <w:p w14:paraId="1B6F7C21" w14:textId="77777777" w:rsidR="00855E8E" w:rsidRDefault="00855E8E" w:rsidP="002F4B3C"/>
    <w:p w14:paraId="1EF9ADDF" w14:textId="77777777" w:rsidR="00855E8E" w:rsidRDefault="00855E8E" w:rsidP="002F4B3C"/>
    <w:p w14:paraId="6B8FFA1C" w14:textId="77777777" w:rsidR="00855E8E" w:rsidRDefault="00855E8E" w:rsidP="002F4B3C"/>
    <w:p w14:paraId="0D7AE38F" w14:textId="77777777" w:rsidR="00855E8E" w:rsidRDefault="00855E8E" w:rsidP="002F4B3C"/>
    <w:p w14:paraId="3E78A144" w14:textId="77777777" w:rsidR="009C3357" w:rsidRDefault="009C3357" w:rsidP="002F4B3C"/>
    <w:p w14:paraId="34CF9003" w14:textId="77777777" w:rsidR="009C3357" w:rsidRDefault="009C3357" w:rsidP="002F4B3C"/>
    <w:p w14:paraId="19D4828F" w14:textId="77777777" w:rsidR="009C3357" w:rsidRDefault="009C3357" w:rsidP="002F4B3C"/>
    <w:p w14:paraId="08A155A9" w14:textId="77777777" w:rsidR="009C3357" w:rsidRDefault="009C3357" w:rsidP="002F4B3C"/>
    <w:p w14:paraId="305FE03B" w14:textId="77777777" w:rsidR="009C3357" w:rsidRDefault="009C3357" w:rsidP="002F4B3C"/>
    <w:p w14:paraId="6929F4DF" w14:textId="77777777" w:rsidR="009C3357" w:rsidRDefault="009C3357" w:rsidP="002F4B3C"/>
    <w:p w14:paraId="09A40D1F" w14:textId="77777777" w:rsidR="009C3357" w:rsidRDefault="009C3357" w:rsidP="002F4B3C"/>
    <w:p w14:paraId="75980645" w14:textId="77777777" w:rsidR="009C3357" w:rsidRDefault="009C3357" w:rsidP="002F4B3C"/>
    <w:p w14:paraId="6435851E"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lastRenderedPageBreak/>
        <w:t xml:space="preserve">09 – Page : Nos partenaires Walid </w:t>
      </w:r>
    </w:p>
    <w:p w14:paraId="7440BA12" w14:textId="77777777" w:rsidR="00855E8E" w:rsidRDefault="00855E8E" w:rsidP="002F4B3C">
      <w:r>
        <w:t xml:space="preserve">Insertion des </w:t>
      </w:r>
      <w:proofErr w:type="gramStart"/>
      <w:r>
        <w:t>partenaires ,logo</w:t>
      </w:r>
      <w:proofErr w:type="gramEnd"/>
      <w:r>
        <w:t xml:space="preserve"> re lien vers leur site adresse</w:t>
      </w:r>
    </w:p>
    <w:p w14:paraId="722F2D23" w14:textId="77777777" w:rsidR="009C3357" w:rsidRDefault="009C3357" w:rsidP="002F4B3C">
      <w:r>
        <w:rPr>
          <w:noProof/>
          <w:lang w:eastAsia="fr-FR"/>
        </w:rPr>
        <w:drawing>
          <wp:inline distT="0" distB="0" distL="0" distR="0" wp14:anchorId="12548ACF" wp14:editId="505DEB88">
            <wp:extent cx="4581525" cy="49530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1525" cy="4953000"/>
                    </a:xfrm>
                    <a:prstGeom prst="rect">
                      <a:avLst/>
                    </a:prstGeom>
                  </pic:spPr>
                </pic:pic>
              </a:graphicData>
            </a:graphic>
          </wp:inline>
        </w:drawing>
      </w:r>
    </w:p>
    <w:p w14:paraId="16E38770" w14:textId="77777777" w:rsidR="00855E8E" w:rsidRDefault="00855E8E" w:rsidP="002F4B3C"/>
    <w:p w14:paraId="31CF8092" w14:textId="77777777" w:rsidR="00855E8E" w:rsidRDefault="00855E8E" w:rsidP="002F4B3C"/>
    <w:p w14:paraId="00843351" w14:textId="77777777" w:rsidR="00855E8E" w:rsidRDefault="00855E8E" w:rsidP="002F4B3C"/>
    <w:p w14:paraId="6AB14878" w14:textId="77777777" w:rsidR="00855E8E" w:rsidRDefault="00855E8E" w:rsidP="002F4B3C"/>
    <w:p w14:paraId="2E361D94" w14:textId="77777777" w:rsidR="00855E8E" w:rsidRDefault="00855E8E" w:rsidP="002F4B3C"/>
    <w:p w14:paraId="6D1990FA" w14:textId="77777777" w:rsidR="00855E8E" w:rsidRDefault="00855E8E" w:rsidP="002F4B3C"/>
    <w:p w14:paraId="08DBBB56" w14:textId="77777777" w:rsidR="00855E8E" w:rsidRDefault="00855E8E" w:rsidP="002F4B3C"/>
    <w:p w14:paraId="70AE9719" w14:textId="77777777" w:rsidR="00855E8E" w:rsidRDefault="00855E8E" w:rsidP="002F4B3C"/>
    <w:p w14:paraId="74E79782" w14:textId="77777777" w:rsidR="00855E8E" w:rsidRDefault="00855E8E" w:rsidP="002F4B3C"/>
    <w:p w14:paraId="73AC5920" w14:textId="77777777" w:rsidR="002F4B3C" w:rsidRDefault="002F4B3C" w:rsidP="002F4B3C">
      <w:r>
        <w:t xml:space="preserve"> </w:t>
      </w:r>
    </w:p>
    <w:p w14:paraId="35E4070E" w14:textId="77777777" w:rsidR="002F4B3C" w:rsidRDefault="002F4B3C" w:rsidP="002F4B3C"/>
    <w:p w14:paraId="07EF6341" w14:textId="77777777" w:rsidR="002F4B3C" w:rsidRDefault="002F4B3C" w:rsidP="002F4B3C"/>
    <w:p w14:paraId="05BF6CD0" w14:textId="77777777" w:rsidR="002F4B3C" w:rsidRDefault="002F4B3C" w:rsidP="002F4B3C">
      <w:r>
        <w:br w:type="page"/>
      </w:r>
    </w:p>
    <w:p w14:paraId="1BBE23E2" w14:textId="77777777" w:rsidR="002F4B3C" w:rsidRDefault="002F4B3C" w:rsidP="002F4B3C">
      <w:r>
        <w:lastRenderedPageBreak/>
        <w:t>C:\Documents and Settings\92\Bureau\videos.png</w:t>
      </w:r>
    </w:p>
    <w:p w14:paraId="6873510B" w14:textId="77777777" w:rsidR="002F4B3C" w:rsidRDefault="002F4B3C" w:rsidP="002F4B3C">
      <w:r>
        <w:t xml:space="preserve">Page de vidéos récapitulant les derniers événements. </w:t>
      </w:r>
    </w:p>
    <w:p w14:paraId="2AF8F8D3" w14:textId="77777777" w:rsidR="002F4B3C" w:rsidRDefault="002F4B3C" w:rsidP="002F4B3C">
      <w:r>
        <w:t xml:space="preserve">Les vidéos pourront être directement téléchargées sur le serveur ou être diffusées via l’intermédiaire de site comme YouTube ou Dailymotion. </w:t>
      </w:r>
    </w:p>
    <w:p w14:paraId="2C6E8AB9" w14:textId="77777777" w:rsidR="002F4B3C" w:rsidRDefault="002F4B3C" w:rsidP="002F4B3C"/>
    <w:p w14:paraId="27CCAD68" w14:textId="77777777" w:rsidR="002F4B3C" w:rsidRDefault="002F4B3C" w:rsidP="002F4B3C"/>
    <w:p w14:paraId="72252C38" w14:textId="77777777" w:rsidR="002F4B3C" w:rsidRDefault="002F4B3C" w:rsidP="002F4B3C">
      <w:r>
        <w:t xml:space="preserve"> </w:t>
      </w:r>
    </w:p>
    <w:p w14:paraId="171E5E73" w14:textId="77777777" w:rsidR="002F4B3C" w:rsidRDefault="002F4B3C" w:rsidP="002F4B3C"/>
    <w:p w14:paraId="031A303B" w14:textId="77777777" w:rsidR="002F4B3C" w:rsidRDefault="002F4B3C" w:rsidP="002F4B3C">
      <w:r>
        <w:t xml:space="preserve"> </w:t>
      </w:r>
    </w:p>
    <w:p w14:paraId="1EB901BB" w14:textId="77777777" w:rsidR="002F4B3C" w:rsidRDefault="002F4B3C" w:rsidP="002F4B3C"/>
    <w:p w14:paraId="3A84228D" w14:textId="77777777" w:rsidR="002F4B3C" w:rsidRDefault="002F4B3C" w:rsidP="002F4B3C">
      <w:r>
        <w:t xml:space="preserve"> </w:t>
      </w:r>
    </w:p>
    <w:p w14:paraId="7A2E4DDE" w14:textId="77777777" w:rsidR="002F4B3C" w:rsidRDefault="002F4B3C" w:rsidP="002F4B3C"/>
    <w:p w14:paraId="5D6E24E6" w14:textId="77777777" w:rsidR="002F4B3C" w:rsidRDefault="002F4B3C" w:rsidP="002F4B3C">
      <w:r>
        <w:t xml:space="preserve"> </w:t>
      </w:r>
    </w:p>
    <w:p w14:paraId="658A7115" w14:textId="77777777" w:rsidR="002F4B3C" w:rsidRDefault="002F4B3C" w:rsidP="002F4B3C"/>
    <w:p w14:paraId="0B211131" w14:textId="77777777" w:rsidR="002F4B3C" w:rsidRDefault="002F4B3C" w:rsidP="002F4B3C">
      <w:r>
        <w:t xml:space="preserve"> </w:t>
      </w:r>
    </w:p>
    <w:p w14:paraId="0E9D411F" w14:textId="77777777" w:rsidR="002F4B3C" w:rsidRDefault="002F4B3C" w:rsidP="002F4B3C"/>
    <w:p w14:paraId="41D7FE34" w14:textId="77777777" w:rsidR="002F4B3C" w:rsidRDefault="002F4B3C" w:rsidP="002F4B3C">
      <w:r>
        <w:t xml:space="preserve"> </w:t>
      </w:r>
    </w:p>
    <w:p w14:paraId="163FF6B9" w14:textId="77777777" w:rsidR="002F4B3C" w:rsidRDefault="002F4B3C" w:rsidP="002F4B3C"/>
    <w:p w14:paraId="2EE8C4EA" w14:textId="77777777" w:rsidR="002F4B3C" w:rsidRDefault="002F4B3C" w:rsidP="002F4B3C">
      <w:r>
        <w:t xml:space="preserve"> </w:t>
      </w:r>
    </w:p>
    <w:p w14:paraId="32D71735" w14:textId="77777777" w:rsidR="002F4B3C" w:rsidRDefault="002F4B3C" w:rsidP="002F4B3C"/>
    <w:p w14:paraId="00A209B3" w14:textId="77777777" w:rsidR="002F4B3C" w:rsidRDefault="002F4B3C" w:rsidP="002F4B3C"/>
    <w:p w14:paraId="635AC967" w14:textId="77777777" w:rsidR="002F4B3C" w:rsidRDefault="002F4B3C" w:rsidP="002F4B3C">
      <w:r>
        <w:t xml:space="preserve"> </w:t>
      </w:r>
    </w:p>
    <w:p w14:paraId="2CED6929" w14:textId="77777777" w:rsidR="002F4B3C" w:rsidRDefault="002F4B3C" w:rsidP="002F4B3C"/>
    <w:p w14:paraId="2AE808B0" w14:textId="77777777" w:rsidR="002F4B3C" w:rsidRDefault="002F4B3C" w:rsidP="002F4B3C">
      <w:r>
        <w:t xml:space="preserve"> </w:t>
      </w:r>
    </w:p>
    <w:p w14:paraId="22A203A8" w14:textId="77777777" w:rsidR="002F4B3C" w:rsidRDefault="002F4B3C" w:rsidP="002F4B3C"/>
    <w:p w14:paraId="3C7314F4" w14:textId="77777777" w:rsidR="002F4B3C" w:rsidRDefault="002F4B3C" w:rsidP="002F4B3C">
      <w:r>
        <w:t xml:space="preserve"> </w:t>
      </w:r>
    </w:p>
    <w:p w14:paraId="25F7B513" w14:textId="77777777" w:rsidR="002F4B3C" w:rsidRDefault="002F4B3C" w:rsidP="002F4B3C"/>
    <w:p w14:paraId="2AEA6AFA" w14:textId="77777777" w:rsidR="002F4B3C" w:rsidRDefault="002F4B3C" w:rsidP="002F4B3C">
      <w:r>
        <w:t xml:space="preserve">Un page d’actualités sous forme de brèves sera mis en place pour agrémenter le contenu du site et parler du domaine d’activité en général. </w:t>
      </w:r>
    </w:p>
    <w:p w14:paraId="7E16C0D3" w14:textId="77777777" w:rsidR="002F4B3C" w:rsidRDefault="002F4B3C" w:rsidP="002F4B3C"/>
    <w:p w14:paraId="49F04DD8" w14:textId="77777777" w:rsidR="002F4B3C" w:rsidRDefault="002F4B3C" w:rsidP="002F4B3C">
      <w:r>
        <w:t>Les administrateurs du site pourront publier des articles sur l’actua</w:t>
      </w:r>
      <w:r w:rsidR="00B85193">
        <w:t>lité de leur association avec des idées, images, documents.</w:t>
      </w:r>
    </w:p>
    <w:p w14:paraId="22E74697" w14:textId="77777777" w:rsidR="002F4B3C" w:rsidRDefault="002F4B3C" w:rsidP="002F4B3C"/>
    <w:p w14:paraId="1D8BD0A5" w14:textId="77777777" w:rsidR="002F4B3C" w:rsidRDefault="002F4B3C" w:rsidP="002F4B3C">
      <w:r>
        <w:t xml:space="preserve">Afin d’améliorer le référencement et leur positionnement. Il serait judicieux de mettre des liens entres les actualités et le site, et vice versa. </w:t>
      </w:r>
    </w:p>
    <w:p w14:paraId="17D00FDA" w14:textId="77777777" w:rsidR="002F4B3C" w:rsidRDefault="002F4B3C" w:rsidP="002F4B3C"/>
    <w:p w14:paraId="23FCE3BB" w14:textId="77777777" w:rsidR="002F4B3C" w:rsidRDefault="002F4B3C" w:rsidP="002F4B3C">
      <w:r>
        <w:lastRenderedPageBreak/>
        <w:t xml:space="preserve"> </w:t>
      </w:r>
    </w:p>
    <w:p w14:paraId="37B945FD" w14:textId="77777777" w:rsidR="002F4B3C" w:rsidRDefault="002F4B3C" w:rsidP="002F4B3C"/>
    <w:p w14:paraId="59BED892" w14:textId="77777777" w:rsidR="002F4B3C" w:rsidRDefault="002F4B3C" w:rsidP="002F4B3C">
      <w:r>
        <w:t xml:space="preserve"> </w:t>
      </w:r>
    </w:p>
    <w:p w14:paraId="098734D4" w14:textId="77777777" w:rsidR="002F4B3C" w:rsidRDefault="002F4B3C" w:rsidP="002F4B3C"/>
    <w:p w14:paraId="2302700D" w14:textId="77777777" w:rsidR="002F4B3C" w:rsidRDefault="002F4B3C" w:rsidP="002F4B3C">
      <w:r>
        <w:br w:type="page"/>
      </w:r>
    </w:p>
    <w:p w14:paraId="2F915DB1" w14:textId="77777777" w:rsidR="002F4B3C" w:rsidRDefault="002F4B3C" w:rsidP="002F4B3C">
      <w:r>
        <w:lastRenderedPageBreak/>
        <w:t xml:space="preserve">Les autres pages non mentionnées dans ce cahier des charges sont des pages de textes quelconques accompagnés d’images. </w:t>
      </w:r>
    </w:p>
    <w:p w14:paraId="76C42743" w14:textId="77777777" w:rsidR="002F4B3C" w:rsidRDefault="002F4B3C" w:rsidP="002F4B3C"/>
    <w:p w14:paraId="5E233EFB" w14:textId="77777777" w:rsidR="002F4B3C" w:rsidRDefault="002F4B3C" w:rsidP="002F4B3C">
      <w:r>
        <w:t xml:space="preserve">16 </w:t>
      </w:r>
    </w:p>
    <w:p w14:paraId="093416F4" w14:textId="77777777" w:rsidR="002F4B3C" w:rsidRDefault="002F4B3C" w:rsidP="002F4B3C"/>
    <w:p w14:paraId="2E61341B" w14:textId="77777777" w:rsidR="002F4B3C" w:rsidRDefault="00B85193" w:rsidP="002F4B3C">
      <w:r>
        <w:t>Autres pages et demandes</w:t>
      </w:r>
    </w:p>
    <w:p w14:paraId="6218C2C1" w14:textId="77777777" w:rsidR="002F4B3C" w:rsidRDefault="002F4B3C" w:rsidP="002F4B3C"/>
    <w:p w14:paraId="6AF442DF" w14:textId="77777777" w:rsidR="002F4B3C" w:rsidRDefault="002F4B3C" w:rsidP="002F4B3C">
      <w:r>
        <w:t xml:space="preserve">Newsletter : Une newsletter permet de tenir toute personne qui le désire informée et peut présenter des avantages pour l’entreprise qui la diffuse. </w:t>
      </w:r>
    </w:p>
    <w:p w14:paraId="37B66045" w14:textId="77777777" w:rsidR="002F4B3C" w:rsidRDefault="002F4B3C" w:rsidP="002F4B3C"/>
    <w:p w14:paraId="6A980943" w14:textId="77777777" w:rsidR="002F4B3C" w:rsidRDefault="002F4B3C" w:rsidP="002F4B3C"/>
    <w:p w14:paraId="65A83324" w14:textId="77777777" w:rsidR="002F4B3C" w:rsidRDefault="002F4B3C" w:rsidP="002F4B3C"/>
    <w:p w14:paraId="00BEEA30" w14:textId="77777777" w:rsidR="002F4B3C" w:rsidRDefault="002F4B3C" w:rsidP="002F4B3C">
      <w:r>
        <w:t xml:space="preserve">Liens de partage : Des liens permanents de partage seront mis en place afin de favoriser la communication autour du site. </w:t>
      </w:r>
    </w:p>
    <w:p w14:paraId="372ADB73" w14:textId="77777777" w:rsidR="002F4B3C" w:rsidRDefault="002F4B3C" w:rsidP="002F4B3C"/>
    <w:p w14:paraId="0231A479" w14:textId="77777777" w:rsidR="002F4B3C" w:rsidRDefault="002F4B3C" w:rsidP="002F4B3C">
      <w:r>
        <w:t xml:space="preserve"> </w:t>
      </w:r>
    </w:p>
    <w:p w14:paraId="457F5ECB" w14:textId="77777777" w:rsidR="002F4B3C" w:rsidRDefault="002F4B3C" w:rsidP="002F4B3C"/>
    <w:p w14:paraId="42646B5D" w14:textId="77777777" w:rsidR="002F4B3C" w:rsidRDefault="002F4B3C" w:rsidP="002F4B3C">
      <w:r>
        <w:br w:type="page"/>
      </w:r>
    </w:p>
    <w:p w14:paraId="2177A28F" w14:textId="77777777" w:rsidR="002F4B3C" w:rsidRDefault="00992C09" w:rsidP="002F4B3C">
      <w:r>
        <w:rPr>
          <w:noProof/>
          <w:lang w:eastAsia="fr-FR"/>
        </w:rPr>
        <w:lastRenderedPageBreak/>
        <w:drawing>
          <wp:anchor distT="0" distB="0" distL="114300" distR="114300" simplePos="0" relativeHeight="251678720" behindDoc="0" locked="0" layoutInCell="1" allowOverlap="1" wp14:anchorId="3E21B36C" wp14:editId="2DED091B">
            <wp:simplePos x="0" y="0"/>
            <wp:positionH relativeFrom="margin">
              <wp:posOffset>-530682</wp:posOffset>
            </wp:positionH>
            <wp:positionV relativeFrom="paragraph">
              <wp:posOffset>334645</wp:posOffset>
            </wp:positionV>
            <wp:extent cx="7157085" cy="6195849"/>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b="24474"/>
                    <a:stretch/>
                  </pic:blipFill>
                  <pic:spPr bwMode="auto">
                    <a:xfrm>
                      <a:off x="0" y="0"/>
                      <a:ext cx="7157085" cy="6195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B3C">
        <w:t xml:space="preserve">Voici </w:t>
      </w:r>
      <w:proofErr w:type="gramStart"/>
      <w:r w:rsidR="002F4B3C">
        <w:t>quelques étapes conseillés</w:t>
      </w:r>
      <w:proofErr w:type="gramEnd"/>
      <w:r w:rsidR="002F4B3C">
        <w:t xml:space="preserve"> par le chef de projet : </w:t>
      </w:r>
    </w:p>
    <w:p w14:paraId="05A3FE47" w14:textId="77777777" w:rsidR="00992C09" w:rsidRDefault="00992C09" w:rsidP="002F4B3C">
      <w:pPr>
        <w:rPr>
          <w:noProof/>
          <w:lang w:eastAsia="fr-FR"/>
        </w:rPr>
      </w:pPr>
    </w:p>
    <w:p w14:paraId="7F5E915A" w14:textId="77777777" w:rsidR="002F4B3C" w:rsidRDefault="002F4B3C" w:rsidP="002F4B3C"/>
    <w:p w14:paraId="69FB264D" w14:textId="77777777" w:rsidR="002F4B3C" w:rsidRDefault="002F4B3C" w:rsidP="002F4B3C"/>
    <w:p w14:paraId="62F93482" w14:textId="77777777" w:rsidR="00B85193" w:rsidRDefault="00B85193" w:rsidP="002F4B3C"/>
    <w:p w14:paraId="0D604595" w14:textId="77777777" w:rsidR="00B85193" w:rsidRDefault="00B85193" w:rsidP="002F4B3C"/>
    <w:p w14:paraId="415A1D40" w14:textId="77777777" w:rsidR="00B85193" w:rsidRDefault="00B85193" w:rsidP="002F4B3C"/>
    <w:p w14:paraId="3920FBF7" w14:textId="77777777" w:rsidR="00B85193" w:rsidRDefault="00B85193" w:rsidP="002F4B3C"/>
    <w:p w14:paraId="416EF2CB" w14:textId="77777777" w:rsidR="00B85193" w:rsidRDefault="00B85193" w:rsidP="002F4B3C"/>
    <w:p w14:paraId="58653B33" w14:textId="77777777" w:rsidR="00B85193" w:rsidRDefault="00B85193" w:rsidP="002F4B3C"/>
    <w:p w14:paraId="3E9CEB1E" w14:textId="77777777" w:rsidR="00B85193" w:rsidRDefault="00992C09" w:rsidP="002F4B3C">
      <w:r>
        <w:rPr>
          <w:noProof/>
          <w:lang w:eastAsia="fr-FR"/>
        </w:rPr>
        <mc:AlternateContent>
          <mc:Choice Requires="wps">
            <w:drawing>
              <wp:anchor distT="45720" distB="45720" distL="114300" distR="114300" simplePos="0" relativeHeight="251680768" behindDoc="0" locked="0" layoutInCell="1" allowOverlap="1" wp14:anchorId="79832699" wp14:editId="376CBAF6">
                <wp:simplePos x="0" y="0"/>
                <wp:positionH relativeFrom="column">
                  <wp:posOffset>2353310</wp:posOffset>
                </wp:positionH>
                <wp:positionV relativeFrom="paragraph">
                  <wp:posOffset>41910</wp:posOffset>
                </wp:positionV>
                <wp:extent cx="2663825" cy="286385"/>
                <wp:effectExtent l="0" t="0" r="3175"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86385"/>
                        </a:xfrm>
                        <a:prstGeom prst="rect">
                          <a:avLst/>
                        </a:prstGeom>
                        <a:solidFill>
                          <a:srgbClr val="FFFFFF"/>
                        </a:solidFill>
                        <a:ln w="9525">
                          <a:noFill/>
                          <a:miter lim="800000"/>
                          <a:headEnd/>
                          <a:tailEnd/>
                        </a:ln>
                      </wps:spPr>
                      <wps:txbx>
                        <w:txbxContent>
                          <w:p w14:paraId="521C407C" w14:textId="77777777" w:rsidR="00B85193" w:rsidRPr="00AB2595" w:rsidRDefault="00B85193">
                            <w:pPr>
                              <w:rPr>
                                <w:rFonts w:ascii="Arial" w:hAnsi="Arial" w:cs="Arial"/>
                                <w:b w:val="0"/>
                                <w:color w:val="auto"/>
                              </w:rPr>
                            </w:pPr>
                            <w:r w:rsidRPr="00AB2595">
                              <w:rPr>
                                <w:rFonts w:ascii="Arial" w:hAnsi="Arial" w:cs="Arial"/>
                                <w:b w:val="0"/>
                                <w:color w:val="auto"/>
                              </w:rPr>
                              <w:t>Infos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832699" id="_x0000_s1031" type="#_x0000_t202" style="position:absolute;margin-left:185.3pt;margin-top:3.3pt;width:209.75pt;height:22.5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" stroked="f">
                <v:textbox>
                  <w:txbxContent>
                    <w:p w14:paraId="521C407C" w14:textId="77777777" w:rsidR="00B85193" w:rsidRPr="00AB2595" w:rsidRDefault="00B85193">
                      <w:pPr>
                        <w:rPr>
                          <w:rFonts w:ascii="Arial" w:hAnsi="Arial" w:cs="Arial"/>
                          <w:b w:val="0"/>
                          <w:color w:val="auto"/>
                        </w:rPr>
                      </w:pPr>
                      <w:r w:rsidRPr="00AB2595">
                        <w:rPr>
                          <w:rFonts w:ascii="Arial" w:hAnsi="Arial" w:cs="Arial"/>
                          <w:b w:val="0"/>
                          <w:color w:val="auto"/>
                        </w:rPr>
                        <w:t>Infos</w:t>
                      </w:r>
                    </w:p>
                  </w:txbxContent>
                </v:textbox>
                <w10:wrap type="square"/>
              </v:shape>
            </w:pict>
          </mc:Fallback>
        </mc:AlternateContent>
      </w:r>
    </w:p>
    <w:p w14:paraId="24F4C4B4" w14:textId="77777777" w:rsidR="00B85193" w:rsidRDefault="00B85193" w:rsidP="002F4B3C"/>
    <w:p w14:paraId="5D2AE8F5" w14:textId="77777777" w:rsidR="00B85193" w:rsidRDefault="00992C09" w:rsidP="002F4B3C">
      <w:r>
        <w:rPr>
          <w:noProof/>
          <w:lang w:eastAsia="fr-FR"/>
        </w:rPr>
        <mc:AlternateContent>
          <mc:Choice Requires="wps">
            <w:drawing>
              <wp:anchor distT="45720" distB="45720" distL="114300" distR="114300" simplePos="0" relativeHeight="251682816" behindDoc="0" locked="0" layoutInCell="1" allowOverlap="1" wp14:anchorId="614D411D" wp14:editId="6BC7D5E4">
                <wp:simplePos x="0" y="0"/>
                <wp:positionH relativeFrom="column">
                  <wp:posOffset>2350770</wp:posOffset>
                </wp:positionH>
                <wp:positionV relativeFrom="paragraph">
                  <wp:posOffset>10795</wp:posOffset>
                </wp:positionV>
                <wp:extent cx="2566035" cy="1404620"/>
                <wp:effectExtent l="0" t="0" r="5715" b="762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1404620"/>
                        </a:xfrm>
                        <a:prstGeom prst="rect">
                          <a:avLst/>
                        </a:prstGeom>
                        <a:solidFill>
                          <a:schemeClr val="accent5">
                            <a:lumMod val="90000"/>
                          </a:schemeClr>
                        </a:solidFill>
                        <a:ln w="9525">
                          <a:noFill/>
                          <a:miter lim="800000"/>
                          <a:headEnd/>
                          <a:tailEnd/>
                        </a:ln>
                      </wps:spPr>
                      <wps:txbx>
                        <w:txbxContent>
                          <w:p w14:paraId="36C02515" w14:textId="77777777" w:rsidR="00BC0770" w:rsidRPr="00AB2595" w:rsidRDefault="00BC0770">
                            <w:pPr>
                              <w:rPr>
                                <w:rFonts w:ascii="Arial" w:hAnsi="Arial" w:cs="Arial"/>
                                <w:b w:val="0"/>
                                <w:color w:val="auto"/>
                              </w:rPr>
                            </w:pPr>
                            <w:r w:rsidRPr="00AB2595">
                              <w:rPr>
                                <w:rFonts w:ascii="Arial" w:hAnsi="Arial" w:cs="Arial"/>
                                <w:b w:val="0"/>
                                <w:color w:val="auto"/>
                              </w:rPr>
                              <w:t>Le club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411D" id="_x0000_s1032" type="#_x0000_t202" style="position:absolute;margin-left:185.1pt;margin-top:.85pt;width:202.0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" fillcolor="#a6c9b5 [2888]" stroked="f">
                <v:textbox style="mso-fit-shape-to-text:t">
                  <w:txbxContent>
                    <w:p w14:paraId="36C02515" w14:textId="77777777" w:rsidR="00BC0770" w:rsidRPr="00AB2595" w:rsidRDefault="00BC0770">
                      <w:pPr>
                        <w:rPr>
                          <w:rFonts w:ascii="Arial" w:hAnsi="Arial" w:cs="Arial"/>
                          <w:b w:val="0"/>
                          <w:color w:val="auto"/>
                        </w:rPr>
                      </w:pPr>
                      <w:r w:rsidRPr="00AB2595">
                        <w:rPr>
                          <w:rFonts w:ascii="Arial" w:hAnsi="Arial" w:cs="Arial"/>
                          <w:b w:val="0"/>
                          <w:color w:val="auto"/>
                        </w:rPr>
                        <w:t>Le club</w:t>
                      </w:r>
                    </w:p>
                  </w:txbxContent>
                </v:textbox>
                <w10:wrap type="square"/>
              </v:shape>
            </w:pict>
          </mc:Fallback>
        </mc:AlternateContent>
      </w:r>
    </w:p>
    <w:p w14:paraId="5237E85A" w14:textId="77777777" w:rsidR="00B85193" w:rsidRDefault="00B85193" w:rsidP="002F4B3C"/>
    <w:p w14:paraId="45D9AD5F" w14:textId="77777777" w:rsidR="00B85193" w:rsidRDefault="00992C09" w:rsidP="002F4B3C">
      <w:r>
        <w:rPr>
          <w:noProof/>
          <w:lang w:eastAsia="fr-FR"/>
        </w:rPr>
        <mc:AlternateContent>
          <mc:Choice Requires="wps">
            <w:drawing>
              <wp:anchor distT="45720" distB="45720" distL="114300" distR="114300" simplePos="0" relativeHeight="251684864" behindDoc="0" locked="0" layoutInCell="1" allowOverlap="1" wp14:anchorId="6C657C4B" wp14:editId="0C5E3BD1">
                <wp:simplePos x="0" y="0"/>
                <wp:positionH relativeFrom="column">
                  <wp:posOffset>2350859</wp:posOffset>
                </wp:positionH>
                <wp:positionV relativeFrom="paragraph">
                  <wp:posOffset>54167</wp:posOffset>
                </wp:positionV>
                <wp:extent cx="2566345" cy="1404620"/>
                <wp:effectExtent l="0" t="0" r="5715" b="762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345" cy="1404620"/>
                        </a:xfrm>
                        <a:prstGeom prst="rect">
                          <a:avLst/>
                        </a:prstGeom>
                        <a:solidFill>
                          <a:srgbClr val="FFFFFF"/>
                        </a:solidFill>
                        <a:ln w="9525">
                          <a:noFill/>
                          <a:miter lim="800000"/>
                          <a:headEnd/>
                          <a:tailEnd/>
                        </a:ln>
                      </wps:spPr>
                      <wps:txbx>
                        <w:txbxContent>
                          <w:p w14:paraId="405B9B45"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Adhésions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57C4B" id="_x0000_s1033" type="#_x0000_t202" style="position:absolute;margin-left:185.1pt;margin-top:4.25pt;width:202.0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" stroked="f">
                <v:textbox style="mso-fit-shape-to-text:t">
                  <w:txbxContent>
                    <w:p w14:paraId="405B9B45"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Adhésions</w:t>
                      </w:r>
                    </w:p>
                  </w:txbxContent>
                </v:textbox>
              </v:shape>
            </w:pict>
          </mc:Fallback>
        </mc:AlternateContent>
      </w:r>
    </w:p>
    <w:p w14:paraId="4ADCE5D6" w14:textId="77777777" w:rsidR="00B85193" w:rsidRDefault="00B85193" w:rsidP="002F4B3C"/>
    <w:p w14:paraId="176A11CB" w14:textId="77777777" w:rsidR="00B85193" w:rsidRDefault="00992C09" w:rsidP="002F4B3C">
      <w:r>
        <w:rPr>
          <w:noProof/>
          <w:lang w:eastAsia="fr-FR"/>
        </w:rPr>
        <mc:AlternateContent>
          <mc:Choice Requires="wps">
            <w:drawing>
              <wp:anchor distT="45720" distB="45720" distL="114300" distR="114300" simplePos="0" relativeHeight="251686912" behindDoc="0" locked="0" layoutInCell="1" allowOverlap="1" wp14:anchorId="16296A10" wp14:editId="4DD6B6F0">
                <wp:simplePos x="0" y="0"/>
                <wp:positionH relativeFrom="column">
                  <wp:posOffset>2350770</wp:posOffset>
                </wp:positionH>
                <wp:positionV relativeFrom="paragraph">
                  <wp:posOffset>54610</wp:posOffset>
                </wp:positionV>
                <wp:extent cx="2576830" cy="1404620"/>
                <wp:effectExtent l="0" t="0" r="0" b="762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1404620"/>
                        </a:xfrm>
                        <a:prstGeom prst="rect">
                          <a:avLst/>
                        </a:prstGeom>
                        <a:solidFill>
                          <a:schemeClr val="accent5">
                            <a:lumMod val="90000"/>
                          </a:schemeClr>
                        </a:solidFill>
                        <a:ln w="9525">
                          <a:noFill/>
                          <a:miter lim="800000"/>
                          <a:headEnd/>
                          <a:tailEnd/>
                        </a:ln>
                      </wps:spPr>
                      <wps:txbx>
                        <w:txbxContent>
                          <w:p w14:paraId="31937EE7" w14:textId="77777777" w:rsidR="00BC0770" w:rsidRPr="00AB2595" w:rsidRDefault="00BC0770">
                            <w:pPr>
                              <w:rPr>
                                <w:rFonts w:ascii="Arial" w:hAnsi="Arial" w:cs="Arial"/>
                                <w:b w:val="0"/>
                                <w:color w:val="auto"/>
                              </w:rPr>
                            </w:pPr>
                            <w:r w:rsidRPr="00AB2595">
                              <w:rPr>
                                <w:rFonts w:ascii="Arial" w:hAnsi="Arial" w:cs="Arial"/>
                                <w:b w:val="0"/>
                                <w:color w:val="auto"/>
                              </w:rPr>
                              <w:t>Inscriptions courses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296A10" id="_x0000_s1034" type="#_x0000_t202" style="position:absolute;margin-left:185.1pt;margin-top:4.3pt;width:202.9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" fillcolor="#a6c9b5 [2888]" stroked="f">
                <v:textbox style="mso-fit-shape-to-text:t">
                  <w:txbxContent>
                    <w:p w14:paraId="31937EE7" w14:textId="77777777" w:rsidR="00BC0770" w:rsidRPr="00AB2595" w:rsidRDefault="00BC0770">
                      <w:pPr>
                        <w:rPr>
                          <w:rFonts w:ascii="Arial" w:hAnsi="Arial" w:cs="Arial"/>
                          <w:b w:val="0"/>
                          <w:color w:val="auto"/>
                        </w:rPr>
                      </w:pPr>
                      <w:r w:rsidRPr="00AB2595">
                        <w:rPr>
                          <w:rFonts w:ascii="Arial" w:hAnsi="Arial" w:cs="Arial"/>
                          <w:b w:val="0"/>
                          <w:color w:val="auto"/>
                        </w:rPr>
                        <w:t>Inscriptions courses</w:t>
                      </w:r>
                    </w:p>
                  </w:txbxContent>
                </v:textbox>
                <w10:wrap type="square"/>
              </v:shape>
            </w:pict>
          </mc:Fallback>
        </mc:AlternateContent>
      </w:r>
    </w:p>
    <w:p w14:paraId="5B39646C" w14:textId="77777777" w:rsidR="00B85193" w:rsidRDefault="00B85193" w:rsidP="002F4B3C"/>
    <w:p w14:paraId="43CE6E9B" w14:textId="77777777" w:rsidR="00B85193" w:rsidRDefault="00992C09" w:rsidP="002F4B3C">
      <w:r>
        <w:rPr>
          <w:noProof/>
          <w:lang w:eastAsia="fr-FR"/>
        </w:rPr>
        <mc:AlternateContent>
          <mc:Choice Requires="wps">
            <w:drawing>
              <wp:anchor distT="45720" distB="45720" distL="114300" distR="114300" simplePos="0" relativeHeight="251688960" behindDoc="0" locked="0" layoutInCell="1" allowOverlap="1" wp14:anchorId="4134E7D5" wp14:editId="25AEBDA2">
                <wp:simplePos x="0" y="0"/>
                <wp:positionH relativeFrom="column">
                  <wp:posOffset>2344700</wp:posOffset>
                </wp:positionH>
                <wp:positionV relativeFrom="paragraph">
                  <wp:posOffset>62230</wp:posOffset>
                </wp:positionV>
                <wp:extent cx="2360930" cy="1404620"/>
                <wp:effectExtent l="0" t="0" r="0" b="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97E91CE"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Ventes/achats de matériels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34E7D5" id="_x0000_s1035" type="#_x0000_t202" style="position:absolute;margin-left:184.6pt;margin-top:4.9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" stroked="f">
                <v:textbox style="mso-fit-shape-to-text:t">
                  <w:txbxContent>
                    <w:p w14:paraId="597E91CE"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Ventes/achats de matériels</w:t>
                      </w:r>
                    </w:p>
                  </w:txbxContent>
                </v:textbox>
                <w10:wrap type="square"/>
              </v:shape>
            </w:pict>
          </mc:Fallback>
        </mc:AlternateContent>
      </w:r>
    </w:p>
    <w:p w14:paraId="6176154F" w14:textId="77777777" w:rsidR="00B85193" w:rsidRDefault="00B85193" w:rsidP="002F4B3C"/>
    <w:p w14:paraId="0A1C7236" w14:textId="77777777" w:rsidR="00B85193" w:rsidRDefault="00992C09" w:rsidP="002F4B3C">
      <w:r>
        <w:rPr>
          <w:noProof/>
          <w:lang w:eastAsia="fr-FR"/>
        </w:rPr>
        <mc:AlternateContent>
          <mc:Choice Requires="wps">
            <w:drawing>
              <wp:anchor distT="0" distB="0" distL="114300" distR="114300" simplePos="0" relativeHeight="251689984" behindDoc="0" locked="0" layoutInCell="1" allowOverlap="1" wp14:anchorId="3BADAEDE" wp14:editId="111A4B46">
                <wp:simplePos x="0" y="0"/>
                <wp:positionH relativeFrom="column">
                  <wp:posOffset>2353310</wp:posOffset>
                </wp:positionH>
                <wp:positionV relativeFrom="paragraph">
                  <wp:posOffset>40640</wp:posOffset>
                </wp:positionV>
                <wp:extent cx="2270234" cy="394138"/>
                <wp:effectExtent l="0" t="0" r="0" b="6350"/>
                <wp:wrapNone/>
                <wp:docPr id="17" name="Zone de texte 17"/>
                <wp:cNvGraphicFramePr/>
                <a:graphic xmlns:a="http://schemas.openxmlformats.org/drawingml/2006/main">
                  <a:graphicData uri="http://schemas.microsoft.com/office/word/2010/wordprocessingShape">
                    <wps:wsp>
                      <wps:cNvSpPr txBox="1"/>
                      <wps:spPr>
                        <a:xfrm>
                          <a:off x="0" y="0"/>
                          <a:ext cx="2270234" cy="394138"/>
                        </a:xfrm>
                        <a:prstGeom prst="rect">
                          <a:avLst/>
                        </a:prstGeom>
                        <a:solidFill>
                          <a:schemeClr val="accent5">
                            <a:lumMod val="90000"/>
                          </a:schemeClr>
                        </a:solidFill>
                        <a:ln w="6350">
                          <a:noFill/>
                        </a:ln>
                      </wps:spPr>
                      <wps:txbx>
                        <w:txbxContent>
                          <w:p w14:paraId="5AF0D017"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Nos partenaires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DAEDE" id="Zone de texte 17" o:spid="_x0000_s1036" type="#_x0000_t202" style="position:absolute;margin-left:185.3pt;margin-top:3.2pt;width:178.75pt;height:31.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" fillcolor="#a6c9b5 [2888]" stroked="f" strokeweight=".5pt">
                <v:textbox>
                  <w:txbxContent>
                    <w:p w14:paraId="5AF0D017"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Nos partenaires</w:t>
                      </w:r>
                    </w:p>
                  </w:txbxContent>
                </v:textbox>
              </v:shape>
            </w:pict>
          </mc:Fallback>
        </mc:AlternateContent>
      </w:r>
    </w:p>
    <w:p w14:paraId="0056346C" w14:textId="77777777" w:rsidR="00B85193" w:rsidRDefault="00B85193" w:rsidP="002F4B3C"/>
    <w:p w14:paraId="0625CC8F" w14:textId="77777777" w:rsidR="00B85193" w:rsidRDefault="00992C09" w:rsidP="002F4B3C">
      <w:r>
        <w:rPr>
          <w:noProof/>
          <w:lang w:eastAsia="fr-FR"/>
        </w:rPr>
        <mc:AlternateContent>
          <mc:Choice Requires="wps">
            <w:drawing>
              <wp:anchor distT="45720" distB="45720" distL="114300" distR="114300" simplePos="0" relativeHeight="251692032" behindDoc="0" locked="0" layoutInCell="1" allowOverlap="1" wp14:anchorId="38C680FD" wp14:editId="324F4B78">
                <wp:simplePos x="0" y="0"/>
                <wp:positionH relativeFrom="column">
                  <wp:posOffset>2296160</wp:posOffset>
                </wp:positionH>
                <wp:positionV relativeFrom="paragraph">
                  <wp:posOffset>19685</wp:posOffset>
                </wp:positionV>
                <wp:extent cx="2360930" cy="425450"/>
                <wp:effectExtent l="0" t="0" r="381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5450"/>
                        </a:xfrm>
                        <a:prstGeom prst="rect">
                          <a:avLst/>
                        </a:prstGeom>
                        <a:solidFill>
                          <a:schemeClr val="bg1"/>
                        </a:solidFill>
                        <a:ln w="9525">
                          <a:noFill/>
                          <a:miter lim="800000"/>
                          <a:headEnd/>
                          <a:tailEnd/>
                        </a:ln>
                      </wps:spPr>
                      <wps:txbx>
                        <w:txbxContent>
                          <w:p w14:paraId="3FF32D69"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Galerie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C680FD" id="_x0000_s1037" type="#_x0000_t202" style="position:absolute;margin-left:180.8pt;margin-top:1.55pt;width:185.9pt;height:33.5pt;z-index:2516920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" fillcolor="white [3212]" stroked="f">
                <v:textbox>
                  <w:txbxContent>
                    <w:p w14:paraId="3FF32D69"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Galerie</w:t>
                      </w:r>
                    </w:p>
                  </w:txbxContent>
                </v:textbox>
              </v:shape>
            </w:pict>
          </mc:Fallback>
        </mc:AlternateContent>
      </w:r>
    </w:p>
    <w:p w14:paraId="73253BB3" w14:textId="77777777" w:rsidR="00B85193" w:rsidRDefault="00B85193" w:rsidP="002F4B3C"/>
    <w:p w14:paraId="7670419D" w14:textId="77777777" w:rsidR="00B85193" w:rsidRDefault="00992C09" w:rsidP="002F4B3C">
      <w:r>
        <w:rPr>
          <w:noProof/>
          <w:lang w:eastAsia="fr-FR"/>
        </w:rPr>
        <mc:AlternateContent>
          <mc:Choice Requires="wps">
            <w:drawing>
              <wp:anchor distT="45720" distB="45720" distL="114300" distR="114300" simplePos="0" relativeHeight="251695104" behindDoc="0" locked="0" layoutInCell="1" allowOverlap="1" wp14:anchorId="270F011A" wp14:editId="05AA195E">
                <wp:simplePos x="0" y="0"/>
                <wp:positionH relativeFrom="column">
                  <wp:posOffset>520700</wp:posOffset>
                </wp:positionH>
                <wp:positionV relativeFrom="paragraph">
                  <wp:posOffset>76200</wp:posOffset>
                </wp:positionV>
                <wp:extent cx="2360930" cy="1404620"/>
                <wp:effectExtent l="0" t="0" r="381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accent5">
                            <a:lumMod val="90000"/>
                          </a:schemeClr>
                        </a:solidFill>
                        <a:ln w="9525">
                          <a:noFill/>
                          <a:miter lim="800000"/>
                          <a:headEnd/>
                          <a:tailEnd/>
                        </a:ln>
                      </wps:spPr>
                      <wps:txbx>
                        <w:txbxContent>
                          <w:p w14:paraId="008A1160" w14:textId="77777777" w:rsidR="00992C09" w:rsidRPr="00AB2595" w:rsidRDefault="00992C09">
                            <w:pPr>
                              <w:rPr>
                                <w:rFonts w:asciiTheme="majorHAnsi" w:hAnsiTheme="majorHAnsi" w:cstheme="majorHAnsi"/>
                                <w:b w:val="0"/>
                                <w:color w:val="auto"/>
                              </w:rPr>
                            </w:pPr>
                            <w:r w:rsidRPr="00AB2595">
                              <w:rPr>
                                <w:rFonts w:asciiTheme="majorHAnsi" w:hAnsiTheme="majorHAnsi" w:cstheme="majorHAnsi"/>
                                <w:b w:val="0"/>
                                <w:color w:val="auto"/>
                              </w:rPr>
                              <w:t>Lien groupe Facebook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0F011A" id="_x0000_s1038" type="#_x0000_t202" style="position:absolute;margin-left:41pt;margin-top:6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" fillcolor="#a6c9b5 [2888]" stroked="f">
                <v:textbox style="mso-fit-shape-to-text:t">
                  <w:txbxContent>
                    <w:p w14:paraId="008A1160" w14:textId="77777777" w:rsidR="00992C09" w:rsidRPr="00AB2595" w:rsidRDefault="00992C09">
                      <w:pPr>
                        <w:rPr>
                          <w:rFonts w:asciiTheme="majorHAnsi" w:hAnsiTheme="majorHAnsi" w:cstheme="majorHAnsi"/>
                          <w:b w:val="0"/>
                          <w:color w:val="auto"/>
                        </w:rPr>
                      </w:pPr>
                      <w:r w:rsidRPr="00AB2595">
                        <w:rPr>
                          <w:rFonts w:asciiTheme="majorHAnsi" w:hAnsiTheme="majorHAnsi" w:cstheme="majorHAnsi"/>
                          <w:b w:val="0"/>
                          <w:color w:val="auto"/>
                        </w:rPr>
                        <w:t>Lien groupe Facebook</w:t>
                      </w:r>
                    </w:p>
                  </w:txbxContent>
                </v:textbox>
                <w10:wrap type="square"/>
              </v:shape>
            </w:pict>
          </mc:Fallback>
        </mc:AlternateContent>
      </w:r>
    </w:p>
    <w:p w14:paraId="4B921A32" w14:textId="77777777" w:rsidR="00B85193" w:rsidRDefault="00992C09" w:rsidP="002F4B3C">
      <w:r>
        <w:rPr>
          <w:noProof/>
          <w:lang w:eastAsia="fr-FR"/>
        </w:rPr>
        <w:drawing>
          <wp:anchor distT="0" distB="0" distL="114300" distR="114300" simplePos="0" relativeHeight="251693056" behindDoc="0" locked="0" layoutInCell="1" allowOverlap="1" wp14:anchorId="699BD33C" wp14:editId="1A038575">
            <wp:simplePos x="0" y="0"/>
            <wp:positionH relativeFrom="margin">
              <wp:posOffset>-461010</wp:posOffset>
            </wp:positionH>
            <wp:positionV relativeFrom="paragraph">
              <wp:posOffset>147320</wp:posOffset>
            </wp:positionV>
            <wp:extent cx="7105650" cy="32956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105650" cy="3295650"/>
                    </a:xfrm>
                    <a:prstGeom prst="rect">
                      <a:avLst/>
                    </a:prstGeom>
                  </pic:spPr>
                </pic:pic>
              </a:graphicData>
            </a:graphic>
            <wp14:sizeRelH relativeFrom="margin">
              <wp14:pctWidth>0</wp14:pctWidth>
            </wp14:sizeRelH>
            <wp14:sizeRelV relativeFrom="margin">
              <wp14:pctHeight>0</wp14:pctHeight>
            </wp14:sizeRelV>
          </wp:anchor>
        </w:drawing>
      </w:r>
    </w:p>
    <w:p w14:paraId="3F03DB3D" w14:textId="77777777" w:rsidR="00B85193" w:rsidRDefault="00992C09" w:rsidP="002F4B3C">
      <w:r>
        <w:rPr>
          <w:noProof/>
          <w:lang w:eastAsia="fr-FR"/>
        </w:rPr>
        <mc:AlternateContent>
          <mc:Choice Requires="wps">
            <w:drawing>
              <wp:anchor distT="45720" distB="45720" distL="114300" distR="114300" simplePos="0" relativeHeight="251697152" behindDoc="0" locked="0" layoutInCell="1" allowOverlap="1" wp14:anchorId="1423991F" wp14:editId="34B5F5E8">
                <wp:simplePos x="0" y="0"/>
                <wp:positionH relativeFrom="margin">
                  <wp:posOffset>-403860</wp:posOffset>
                </wp:positionH>
                <wp:positionV relativeFrom="paragraph">
                  <wp:posOffset>297815</wp:posOffset>
                </wp:positionV>
                <wp:extent cx="6915150" cy="228600"/>
                <wp:effectExtent l="0" t="0" r="0" b="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0" cy="228600"/>
                        </a:xfrm>
                        <a:prstGeom prst="rect">
                          <a:avLst/>
                        </a:prstGeom>
                        <a:solidFill>
                          <a:srgbClr val="FFFFFF"/>
                        </a:solidFill>
                        <a:ln w="9525">
                          <a:noFill/>
                          <a:miter lim="800000"/>
                          <a:headEnd/>
                          <a:tailEnd/>
                        </a:ln>
                      </wps:spPr>
                      <wps:txbx>
                        <w:txbxContent>
                          <w:p w14:paraId="01523A95" w14:textId="77777777" w:rsidR="00992C09" w:rsidRDefault="00992C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3991F" id="_x0000_s1039" type="#_x0000_t202" style="position:absolute;margin-left:-31.8pt;margin-top:23.45pt;width:544.5pt;height:1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" stroked="f">
                <v:textbox>
                  <w:txbxContent>
                    <w:p w14:paraId="01523A95" w14:textId="77777777" w:rsidR="00992C09" w:rsidRDefault="00992C09"/>
                  </w:txbxContent>
                </v:textbox>
                <w10:wrap type="square" anchorx="margin"/>
              </v:shape>
            </w:pict>
          </mc:Fallback>
        </mc:AlternateContent>
      </w:r>
    </w:p>
    <w:p w14:paraId="11FE7C4B" w14:textId="77777777" w:rsidR="00B85193" w:rsidRDefault="00B85193" w:rsidP="002F4B3C"/>
    <w:p w14:paraId="6AF30782" w14:textId="77777777" w:rsidR="00B85193" w:rsidRDefault="00992C09" w:rsidP="002F4B3C">
      <w:r>
        <w:rPr>
          <w:noProof/>
          <w:lang w:eastAsia="fr-FR"/>
        </w:rPr>
        <mc:AlternateContent>
          <mc:Choice Requires="wps">
            <w:drawing>
              <wp:anchor distT="45720" distB="45720" distL="114300" distR="114300" simplePos="0" relativeHeight="251699200" behindDoc="0" locked="0" layoutInCell="1" allowOverlap="1" wp14:anchorId="43A78F3C" wp14:editId="0E2ED55B">
                <wp:simplePos x="0" y="0"/>
                <wp:positionH relativeFrom="margin">
                  <wp:posOffset>-403860</wp:posOffset>
                </wp:positionH>
                <wp:positionV relativeFrom="paragraph">
                  <wp:posOffset>409575</wp:posOffset>
                </wp:positionV>
                <wp:extent cx="7023735" cy="304800"/>
                <wp:effectExtent l="0" t="0" r="5715"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735" cy="304800"/>
                        </a:xfrm>
                        <a:prstGeom prst="rect">
                          <a:avLst/>
                        </a:prstGeom>
                        <a:solidFill>
                          <a:schemeClr val="bg1"/>
                        </a:solidFill>
                        <a:ln w="9525">
                          <a:noFill/>
                          <a:miter lim="800000"/>
                          <a:headEnd/>
                          <a:tailEnd/>
                        </a:ln>
                      </wps:spPr>
                      <wps:txbx>
                        <w:txbxContent>
                          <w:p w14:paraId="2DBC4752" w14:textId="77777777" w:rsidR="00992C09" w:rsidRDefault="00992C09" w:rsidP="00992C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78F3C" id="_x0000_s1040" type="#_x0000_t202" style="position:absolute;margin-left:-31.8pt;margin-top:32.25pt;width:553.05pt;height:2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" fillcolor="white [3212]" stroked="f">
                <v:textbox>
                  <w:txbxContent>
                    <w:p w14:paraId="2DBC4752" w14:textId="77777777" w:rsidR="00992C09" w:rsidRDefault="00992C09" w:rsidP="00992C09"/>
                  </w:txbxContent>
                </v:textbox>
                <w10:wrap type="square" anchorx="margin"/>
              </v:shape>
            </w:pict>
          </mc:Fallback>
        </mc:AlternateContent>
      </w:r>
    </w:p>
    <w:p w14:paraId="08740442" w14:textId="77777777" w:rsidR="00B85193" w:rsidRDefault="00B85193" w:rsidP="002F4B3C"/>
    <w:p w14:paraId="65D41F88" w14:textId="77777777" w:rsidR="00B85193" w:rsidRDefault="00B85193" w:rsidP="002F4B3C"/>
    <w:p w14:paraId="15CA9028" w14:textId="77777777" w:rsidR="00B85193" w:rsidRDefault="00B85193" w:rsidP="002F4B3C"/>
    <w:p w14:paraId="170909A7" w14:textId="77777777" w:rsidR="00B85193" w:rsidRDefault="00B85193" w:rsidP="002F4B3C"/>
    <w:p w14:paraId="50C40B35" w14:textId="77777777" w:rsidR="00B85193" w:rsidRDefault="00B85193" w:rsidP="002F4B3C"/>
    <w:p w14:paraId="0BEECB4C" w14:textId="77777777" w:rsidR="00B85193" w:rsidRDefault="00B85193" w:rsidP="002F4B3C"/>
    <w:p w14:paraId="62F9CA52" w14:textId="77777777" w:rsidR="00B85193" w:rsidRDefault="00B85193" w:rsidP="002F4B3C"/>
    <w:p w14:paraId="23D38FF8" w14:textId="77777777" w:rsidR="00B85193" w:rsidRDefault="00B85193" w:rsidP="002F4B3C"/>
    <w:p w14:paraId="0646F151" w14:textId="77777777" w:rsidR="00B85193" w:rsidRDefault="00B85193" w:rsidP="002F4B3C"/>
    <w:p w14:paraId="6AA46A31" w14:textId="77777777" w:rsidR="00B85193" w:rsidRDefault="00B85193" w:rsidP="002F4B3C"/>
    <w:p w14:paraId="408ADBBA" w14:textId="77777777" w:rsidR="00B85193" w:rsidRDefault="00B85193" w:rsidP="002F4B3C"/>
    <w:p w14:paraId="2A1C4710" w14:textId="77777777" w:rsidR="00B85193" w:rsidRDefault="00B85193" w:rsidP="002F4B3C"/>
    <w:p w14:paraId="19DEF826" w14:textId="77777777" w:rsidR="00B85193" w:rsidRDefault="00B85193" w:rsidP="002F4B3C"/>
    <w:p w14:paraId="19E27A49" w14:textId="77777777" w:rsidR="002F4B3C" w:rsidRDefault="002F4B3C" w:rsidP="002F4B3C"/>
    <w:p w14:paraId="207A0A01" w14:textId="77777777" w:rsidR="002F4B3C" w:rsidRDefault="002F4B3C" w:rsidP="002F4B3C"/>
    <w:p w14:paraId="04DE86C8" w14:textId="77777777" w:rsidR="002F4B3C" w:rsidRDefault="002F4B3C" w:rsidP="002F4B3C"/>
    <w:p w14:paraId="67E565E5" w14:textId="77777777" w:rsidR="002F4B3C" w:rsidRDefault="002F4B3C" w:rsidP="002F4B3C">
      <w:r>
        <w:t xml:space="preserve"> </w:t>
      </w:r>
    </w:p>
    <w:p w14:paraId="6682E7B8" w14:textId="77777777" w:rsidR="002F4B3C" w:rsidRDefault="002F4B3C" w:rsidP="002F4B3C"/>
    <w:p w14:paraId="47005C67" w14:textId="77777777" w:rsidR="002F4B3C" w:rsidRDefault="002F4B3C" w:rsidP="002F4B3C">
      <w:r>
        <w:t xml:space="preserve">18 </w:t>
      </w:r>
    </w:p>
    <w:p w14:paraId="73E5BE18" w14:textId="77777777" w:rsidR="002F4B3C" w:rsidRDefault="002F4B3C" w:rsidP="002F4B3C"/>
    <w:p w14:paraId="4FBAA763" w14:textId="77777777" w:rsidR="002F4B3C" w:rsidRDefault="002F4B3C" w:rsidP="002F4B3C">
      <w:r>
        <w:t xml:space="preserve">Fonctionnalités </w:t>
      </w:r>
    </w:p>
    <w:p w14:paraId="46B466CB" w14:textId="77777777" w:rsidR="002F4B3C" w:rsidRDefault="002F4B3C" w:rsidP="002F4B3C"/>
    <w:p w14:paraId="11D84DD2" w14:textId="77777777" w:rsidR="002F4B3C" w:rsidRDefault="002F4B3C" w:rsidP="002F4B3C">
      <w:r>
        <w:t xml:space="preserve"> </w:t>
      </w:r>
    </w:p>
    <w:p w14:paraId="322E1D20" w14:textId="77777777" w:rsidR="002F4B3C" w:rsidRDefault="002F4B3C" w:rsidP="002F4B3C"/>
    <w:p w14:paraId="2E201211" w14:textId="77777777" w:rsidR="002F4B3C" w:rsidRDefault="002F4B3C" w:rsidP="002F4B3C">
      <w:r>
        <w:t xml:space="preserve">Exemple : </w:t>
      </w:r>
    </w:p>
    <w:p w14:paraId="1F61EDEB" w14:textId="77777777" w:rsidR="002F4B3C" w:rsidRDefault="002F4B3C" w:rsidP="002F4B3C"/>
    <w:p w14:paraId="0AF11EC0" w14:textId="77777777" w:rsidR="002F4B3C" w:rsidRDefault="00FC2A3C" w:rsidP="002F4B3C">
      <w:r>
        <w:t>Formulaire de</w:t>
      </w:r>
      <w:r w:rsidR="002F4B3C">
        <w:t xml:space="preserve"> calendrier………………………………………………. Interface (HTML / CSS) </w:t>
      </w:r>
    </w:p>
    <w:p w14:paraId="5F355F13" w14:textId="77777777" w:rsidR="002F4B3C" w:rsidRDefault="00FC2A3C" w:rsidP="002F4B3C">
      <w:r>
        <w:t>Comptage de vues.</w:t>
      </w:r>
    </w:p>
    <w:p w14:paraId="1D8D4601" w14:textId="77777777" w:rsidR="002F4B3C" w:rsidRDefault="002F4B3C" w:rsidP="002F4B3C"/>
    <w:p w14:paraId="4FC34FA2" w14:textId="77777777" w:rsidR="002F4B3C" w:rsidRDefault="002F4B3C" w:rsidP="002F4B3C"/>
    <w:p w14:paraId="12D2C755" w14:textId="77777777" w:rsidR="002F4B3C" w:rsidRDefault="002F4B3C" w:rsidP="002F4B3C">
      <w:r>
        <w:t xml:space="preserve"> </w:t>
      </w:r>
    </w:p>
    <w:p w14:paraId="3B35B450" w14:textId="77777777" w:rsidR="002F4B3C" w:rsidRDefault="002F4B3C" w:rsidP="002F4B3C"/>
    <w:p w14:paraId="16532FE4" w14:textId="77777777" w:rsidR="002F4B3C" w:rsidRDefault="002F4B3C" w:rsidP="002F4B3C">
      <w:r>
        <w:t xml:space="preserve"> </w:t>
      </w:r>
    </w:p>
    <w:p w14:paraId="1060F49B" w14:textId="77777777" w:rsidR="002F4B3C" w:rsidRDefault="002F4B3C" w:rsidP="002F4B3C"/>
    <w:p w14:paraId="72948951" w14:textId="77777777" w:rsidR="002F4B3C" w:rsidRDefault="002F4B3C" w:rsidP="002F4B3C">
      <w:r>
        <w:t xml:space="preserve"> </w:t>
      </w:r>
    </w:p>
    <w:p w14:paraId="4764CC4E" w14:textId="77777777" w:rsidR="002F4B3C" w:rsidRDefault="002F4B3C" w:rsidP="002F4B3C"/>
    <w:p w14:paraId="00FEAB20" w14:textId="77777777" w:rsidR="002F4B3C" w:rsidRDefault="002F4B3C" w:rsidP="002F4B3C"/>
    <w:p w14:paraId="44F7957C" w14:textId="77777777" w:rsidR="002F4B3C" w:rsidRDefault="002F4B3C" w:rsidP="002F4B3C">
      <w:r>
        <w:t xml:space="preserve"> </w:t>
      </w:r>
    </w:p>
    <w:p w14:paraId="692E8BFD" w14:textId="77777777" w:rsidR="002F4B3C" w:rsidRDefault="002F4B3C" w:rsidP="002F4B3C"/>
    <w:p w14:paraId="39BD5B54" w14:textId="77777777" w:rsidR="002F4B3C" w:rsidRDefault="002F4B3C" w:rsidP="002F4B3C">
      <w:r>
        <w:t xml:space="preserve"> </w:t>
      </w:r>
    </w:p>
    <w:p w14:paraId="30656701" w14:textId="77777777" w:rsidR="002F4B3C" w:rsidRDefault="002F4B3C" w:rsidP="002F4B3C"/>
    <w:p w14:paraId="3D2D61C3" w14:textId="77777777" w:rsidR="0087605E" w:rsidRPr="00D70D02" w:rsidRDefault="0087605E" w:rsidP="00AB02A7">
      <w:pPr>
        <w:spacing w:after="200"/>
      </w:pPr>
    </w:p>
    <w:sectPr w:rsidR="0087605E" w:rsidRPr="00D70D02" w:rsidSect="000662FE">
      <w:headerReference w:type="default" r:id="rId37"/>
      <w:footerReference w:type="default" r:id="rId3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FFF8B" w14:textId="77777777" w:rsidR="00957B86" w:rsidRDefault="00957B86">
      <w:r>
        <w:separator/>
      </w:r>
    </w:p>
    <w:p w14:paraId="3BFB3D68" w14:textId="77777777" w:rsidR="00957B86" w:rsidRDefault="00957B86"/>
  </w:endnote>
  <w:endnote w:type="continuationSeparator" w:id="0">
    <w:p w14:paraId="4133E07B" w14:textId="77777777" w:rsidR="00957B86" w:rsidRDefault="00957B86">
      <w:r>
        <w:continuationSeparator/>
      </w:r>
    </w:p>
    <w:p w14:paraId="7E37AC57" w14:textId="77777777" w:rsidR="00957B86" w:rsidRDefault="00957B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44FBA305" w14:textId="77777777" w:rsidR="00DF2F2F" w:rsidRDefault="00DF2F2F">
        <w:pPr>
          <w:pStyle w:val="Pieddepage"/>
          <w:jc w:val="center"/>
        </w:pPr>
        <w:r>
          <w:rPr>
            <w:lang w:bidi="fr-FR"/>
          </w:rPr>
          <w:fldChar w:fldCharType="begin"/>
        </w:r>
        <w:r>
          <w:rPr>
            <w:lang w:bidi="fr-FR"/>
          </w:rPr>
          <w:instrText xml:space="preserve"> PAGE   \* MERGEFORMAT </w:instrText>
        </w:r>
        <w:r>
          <w:rPr>
            <w:lang w:bidi="fr-FR"/>
          </w:rPr>
          <w:fldChar w:fldCharType="separate"/>
        </w:r>
        <w:r w:rsidR="00DA0336">
          <w:rPr>
            <w:noProof/>
            <w:lang w:bidi="fr-FR"/>
          </w:rPr>
          <w:t>30</w:t>
        </w:r>
        <w:r>
          <w:rPr>
            <w:noProof/>
            <w:lang w:bidi="fr-FR"/>
          </w:rPr>
          <w:fldChar w:fldCharType="end"/>
        </w:r>
      </w:p>
    </w:sdtContent>
  </w:sdt>
  <w:p w14:paraId="04A9CD23" w14:textId="77777777" w:rsidR="00DF2F2F" w:rsidRDefault="00DF2F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C5FCB" w14:textId="77777777" w:rsidR="00957B86" w:rsidRDefault="00957B86">
      <w:r>
        <w:separator/>
      </w:r>
    </w:p>
    <w:p w14:paraId="0B43A8D2" w14:textId="77777777" w:rsidR="00957B86" w:rsidRDefault="00957B86"/>
  </w:footnote>
  <w:footnote w:type="continuationSeparator" w:id="0">
    <w:p w14:paraId="2A6E6702" w14:textId="77777777" w:rsidR="00957B86" w:rsidRDefault="00957B86">
      <w:r>
        <w:continuationSeparator/>
      </w:r>
    </w:p>
    <w:p w14:paraId="6872808E" w14:textId="77777777" w:rsidR="00957B86" w:rsidRDefault="00957B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F2F2F" w14:paraId="54C9D961" w14:textId="77777777" w:rsidTr="00360494">
      <w:trPr>
        <w:trHeight w:val="978"/>
      </w:trPr>
      <w:tc>
        <w:tcPr>
          <w:tcW w:w="10035" w:type="dxa"/>
          <w:tcBorders>
            <w:top w:val="nil"/>
            <w:left w:val="nil"/>
            <w:bottom w:val="single" w:sz="36" w:space="0" w:color="34ABA2" w:themeColor="accent3"/>
            <w:right w:val="nil"/>
          </w:tcBorders>
        </w:tcPr>
        <w:p w14:paraId="778C19E2" w14:textId="77777777" w:rsidR="00DF2F2F" w:rsidRDefault="00DF2F2F">
          <w:pPr>
            <w:pStyle w:val="En-tte"/>
          </w:pPr>
        </w:p>
      </w:tc>
    </w:tr>
  </w:tbl>
  <w:p w14:paraId="5EA5415E" w14:textId="77777777" w:rsidR="00DF2F2F" w:rsidRDefault="00DF2F2F"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20A64"/>
    <w:multiLevelType w:val="hybridMultilevel"/>
    <w:tmpl w:val="A6E2A62A"/>
    <w:lvl w:ilvl="0" w:tplc="0D6A051E">
      <w:numFmt w:val="bullet"/>
      <w:lvlText w:val="–"/>
      <w:lvlJc w:val="left"/>
      <w:pPr>
        <w:ind w:left="480" w:hanging="360"/>
      </w:pPr>
      <w:rPr>
        <w:rFonts w:ascii="Calibri" w:eastAsiaTheme="minorEastAsia" w:hAnsi="Calibri" w:cstheme="minorBidi" w:hint="default"/>
      </w:rPr>
    </w:lvl>
    <w:lvl w:ilvl="1" w:tplc="040C0003" w:tentative="1">
      <w:start w:val="1"/>
      <w:numFmt w:val="bullet"/>
      <w:lvlText w:val="o"/>
      <w:lvlJc w:val="left"/>
      <w:pPr>
        <w:ind w:left="1200" w:hanging="360"/>
      </w:pPr>
      <w:rPr>
        <w:rFonts w:ascii="Courier New" w:hAnsi="Courier New" w:cs="Courier New" w:hint="default"/>
      </w:rPr>
    </w:lvl>
    <w:lvl w:ilvl="2" w:tplc="040C0005" w:tentative="1">
      <w:start w:val="1"/>
      <w:numFmt w:val="bullet"/>
      <w:lvlText w:val=""/>
      <w:lvlJc w:val="left"/>
      <w:pPr>
        <w:ind w:left="1920" w:hanging="360"/>
      </w:pPr>
      <w:rPr>
        <w:rFonts w:ascii="Wingdings" w:hAnsi="Wingdings" w:hint="default"/>
      </w:rPr>
    </w:lvl>
    <w:lvl w:ilvl="3" w:tplc="040C0001" w:tentative="1">
      <w:start w:val="1"/>
      <w:numFmt w:val="bullet"/>
      <w:lvlText w:val=""/>
      <w:lvlJc w:val="left"/>
      <w:pPr>
        <w:ind w:left="2640" w:hanging="360"/>
      </w:pPr>
      <w:rPr>
        <w:rFonts w:ascii="Symbol" w:hAnsi="Symbol" w:hint="default"/>
      </w:rPr>
    </w:lvl>
    <w:lvl w:ilvl="4" w:tplc="040C0003" w:tentative="1">
      <w:start w:val="1"/>
      <w:numFmt w:val="bullet"/>
      <w:lvlText w:val="o"/>
      <w:lvlJc w:val="left"/>
      <w:pPr>
        <w:ind w:left="3360" w:hanging="360"/>
      </w:pPr>
      <w:rPr>
        <w:rFonts w:ascii="Courier New" w:hAnsi="Courier New" w:cs="Courier New" w:hint="default"/>
      </w:rPr>
    </w:lvl>
    <w:lvl w:ilvl="5" w:tplc="040C0005" w:tentative="1">
      <w:start w:val="1"/>
      <w:numFmt w:val="bullet"/>
      <w:lvlText w:val=""/>
      <w:lvlJc w:val="left"/>
      <w:pPr>
        <w:ind w:left="4080" w:hanging="360"/>
      </w:pPr>
      <w:rPr>
        <w:rFonts w:ascii="Wingdings" w:hAnsi="Wingdings" w:hint="default"/>
      </w:rPr>
    </w:lvl>
    <w:lvl w:ilvl="6" w:tplc="040C0001" w:tentative="1">
      <w:start w:val="1"/>
      <w:numFmt w:val="bullet"/>
      <w:lvlText w:val=""/>
      <w:lvlJc w:val="left"/>
      <w:pPr>
        <w:ind w:left="4800" w:hanging="360"/>
      </w:pPr>
      <w:rPr>
        <w:rFonts w:ascii="Symbol" w:hAnsi="Symbol" w:hint="default"/>
      </w:rPr>
    </w:lvl>
    <w:lvl w:ilvl="7" w:tplc="040C0003" w:tentative="1">
      <w:start w:val="1"/>
      <w:numFmt w:val="bullet"/>
      <w:lvlText w:val="o"/>
      <w:lvlJc w:val="left"/>
      <w:pPr>
        <w:ind w:left="5520" w:hanging="360"/>
      </w:pPr>
      <w:rPr>
        <w:rFonts w:ascii="Courier New" w:hAnsi="Courier New" w:cs="Courier New" w:hint="default"/>
      </w:rPr>
    </w:lvl>
    <w:lvl w:ilvl="8" w:tplc="040C0005" w:tentative="1">
      <w:start w:val="1"/>
      <w:numFmt w:val="bullet"/>
      <w:lvlText w:val=""/>
      <w:lvlJc w:val="left"/>
      <w:pPr>
        <w:ind w:left="6240" w:hanging="360"/>
      </w:pPr>
      <w:rPr>
        <w:rFonts w:ascii="Wingdings" w:hAnsi="Wingdings" w:hint="default"/>
      </w:rPr>
    </w:lvl>
  </w:abstractNum>
  <w:abstractNum w:abstractNumId="1" w15:restartNumberingAfterBreak="0">
    <w:nsid w:val="0E766F9E"/>
    <w:multiLevelType w:val="hybridMultilevel"/>
    <w:tmpl w:val="A524D648"/>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2" w15:restartNumberingAfterBreak="0">
    <w:nsid w:val="16200308"/>
    <w:multiLevelType w:val="hybridMultilevel"/>
    <w:tmpl w:val="CCF2E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509D4DAF"/>
    <w:multiLevelType w:val="hybridMultilevel"/>
    <w:tmpl w:val="D14E246E"/>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4" w15:restartNumberingAfterBreak="0">
    <w:nsid w:val="632B4305"/>
    <w:multiLevelType w:val="hybridMultilevel"/>
    <w:tmpl w:val="546C0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3C"/>
    <w:rsid w:val="00022A47"/>
    <w:rsid w:val="0002482E"/>
    <w:rsid w:val="00050324"/>
    <w:rsid w:val="000662FE"/>
    <w:rsid w:val="00091253"/>
    <w:rsid w:val="000A0150"/>
    <w:rsid w:val="000B6EA0"/>
    <w:rsid w:val="000E63C9"/>
    <w:rsid w:val="00123471"/>
    <w:rsid w:val="00130E9D"/>
    <w:rsid w:val="00150A6D"/>
    <w:rsid w:val="001738D8"/>
    <w:rsid w:val="00185B35"/>
    <w:rsid w:val="001967BD"/>
    <w:rsid w:val="001A3029"/>
    <w:rsid w:val="001B51D3"/>
    <w:rsid w:val="001F2BC8"/>
    <w:rsid w:val="001F5F6B"/>
    <w:rsid w:val="00243EBC"/>
    <w:rsid w:val="00246A35"/>
    <w:rsid w:val="00270C80"/>
    <w:rsid w:val="00284348"/>
    <w:rsid w:val="00297493"/>
    <w:rsid w:val="002B074A"/>
    <w:rsid w:val="002C4107"/>
    <w:rsid w:val="002E5164"/>
    <w:rsid w:val="002F4B3C"/>
    <w:rsid w:val="002F51F5"/>
    <w:rsid w:val="002F6693"/>
    <w:rsid w:val="003036AF"/>
    <w:rsid w:val="003064B2"/>
    <w:rsid w:val="00312137"/>
    <w:rsid w:val="00330359"/>
    <w:rsid w:val="0033448F"/>
    <w:rsid w:val="0033762F"/>
    <w:rsid w:val="00354F23"/>
    <w:rsid w:val="00360494"/>
    <w:rsid w:val="0036359E"/>
    <w:rsid w:val="00366C7E"/>
    <w:rsid w:val="0038397B"/>
    <w:rsid w:val="00384EA3"/>
    <w:rsid w:val="003A39A1"/>
    <w:rsid w:val="003C2191"/>
    <w:rsid w:val="003D3863"/>
    <w:rsid w:val="003D3A66"/>
    <w:rsid w:val="003E3315"/>
    <w:rsid w:val="004110DE"/>
    <w:rsid w:val="00414A75"/>
    <w:rsid w:val="00417F96"/>
    <w:rsid w:val="00433FE3"/>
    <w:rsid w:val="0044085A"/>
    <w:rsid w:val="00480863"/>
    <w:rsid w:val="004B21A5"/>
    <w:rsid w:val="005037F0"/>
    <w:rsid w:val="0051580E"/>
    <w:rsid w:val="00515FEF"/>
    <w:rsid w:val="00516A86"/>
    <w:rsid w:val="005275F6"/>
    <w:rsid w:val="00532541"/>
    <w:rsid w:val="005419C3"/>
    <w:rsid w:val="00572102"/>
    <w:rsid w:val="00574559"/>
    <w:rsid w:val="00594C5C"/>
    <w:rsid w:val="005B757E"/>
    <w:rsid w:val="005F1BB0"/>
    <w:rsid w:val="00656C4D"/>
    <w:rsid w:val="00673C2E"/>
    <w:rsid w:val="006B0C07"/>
    <w:rsid w:val="006B11EE"/>
    <w:rsid w:val="006E5716"/>
    <w:rsid w:val="006F5CB5"/>
    <w:rsid w:val="007302B3"/>
    <w:rsid w:val="00730733"/>
    <w:rsid w:val="00730E3A"/>
    <w:rsid w:val="00736AAF"/>
    <w:rsid w:val="00765B2A"/>
    <w:rsid w:val="0077275C"/>
    <w:rsid w:val="00783A34"/>
    <w:rsid w:val="007B68E0"/>
    <w:rsid w:val="007C66DF"/>
    <w:rsid w:val="007C6B52"/>
    <w:rsid w:val="007C7704"/>
    <w:rsid w:val="007D16C5"/>
    <w:rsid w:val="00843E45"/>
    <w:rsid w:val="00855E8E"/>
    <w:rsid w:val="00862FE4"/>
    <w:rsid w:val="0086389A"/>
    <w:rsid w:val="0087605E"/>
    <w:rsid w:val="008957EF"/>
    <w:rsid w:val="008B1FEE"/>
    <w:rsid w:val="008D29EA"/>
    <w:rsid w:val="008E6096"/>
    <w:rsid w:val="008E6F3D"/>
    <w:rsid w:val="00903C32"/>
    <w:rsid w:val="0091275B"/>
    <w:rsid w:val="00916B16"/>
    <w:rsid w:val="009173B9"/>
    <w:rsid w:val="0093335D"/>
    <w:rsid w:val="00933498"/>
    <w:rsid w:val="0093613E"/>
    <w:rsid w:val="00943026"/>
    <w:rsid w:val="0095592D"/>
    <w:rsid w:val="00957B86"/>
    <w:rsid w:val="00966B81"/>
    <w:rsid w:val="00977306"/>
    <w:rsid w:val="00992C09"/>
    <w:rsid w:val="009C3357"/>
    <w:rsid w:val="009C60EA"/>
    <w:rsid w:val="009C7720"/>
    <w:rsid w:val="00A23AFA"/>
    <w:rsid w:val="00A31B3E"/>
    <w:rsid w:val="00A444AC"/>
    <w:rsid w:val="00A532F3"/>
    <w:rsid w:val="00A61747"/>
    <w:rsid w:val="00A814D8"/>
    <w:rsid w:val="00A8489E"/>
    <w:rsid w:val="00A85692"/>
    <w:rsid w:val="00AB02A7"/>
    <w:rsid w:val="00AB2595"/>
    <w:rsid w:val="00AB32C2"/>
    <w:rsid w:val="00AC29F3"/>
    <w:rsid w:val="00B15276"/>
    <w:rsid w:val="00B20107"/>
    <w:rsid w:val="00B231E5"/>
    <w:rsid w:val="00B33FDE"/>
    <w:rsid w:val="00B50012"/>
    <w:rsid w:val="00B52CBF"/>
    <w:rsid w:val="00B84215"/>
    <w:rsid w:val="00B85193"/>
    <w:rsid w:val="00BA5090"/>
    <w:rsid w:val="00BB0ECF"/>
    <w:rsid w:val="00BB54E7"/>
    <w:rsid w:val="00BC0770"/>
    <w:rsid w:val="00BE64ED"/>
    <w:rsid w:val="00C02B87"/>
    <w:rsid w:val="00C03502"/>
    <w:rsid w:val="00C4086D"/>
    <w:rsid w:val="00C87790"/>
    <w:rsid w:val="00CA0D74"/>
    <w:rsid w:val="00CA1896"/>
    <w:rsid w:val="00CA3FD5"/>
    <w:rsid w:val="00CB342C"/>
    <w:rsid w:val="00CB39EA"/>
    <w:rsid w:val="00CB5B28"/>
    <w:rsid w:val="00CC53DE"/>
    <w:rsid w:val="00CF5371"/>
    <w:rsid w:val="00D0323A"/>
    <w:rsid w:val="00D0559F"/>
    <w:rsid w:val="00D077E9"/>
    <w:rsid w:val="00D42CB7"/>
    <w:rsid w:val="00D50528"/>
    <w:rsid w:val="00D5413D"/>
    <w:rsid w:val="00D570A9"/>
    <w:rsid w:val="00D67B21"/>
    <w:rsid w:val="00D70D02"/>
    <w:rsid w:val="00D770C7"/>
    <w:rsid w:val="00D86945"/>
    <w:rsid w:val="00D90290"/>
    <w:rsid w:val="00DA0336"/>
    <w:rsid w:val="00DD152F"/>
    <w:rsid w:val="00DE213F"/>
    <w:rsid w:val="00DF027C"/>
    <w:rsid w:val="00DF2F2F"/>
    <w:rsid w:val="00E00A32"/>
    <w:rsid w:val="00E16849"/>
    <w:rsid w:val="00E22139"/>
    <w:rsid w:val="00E22ACD"/>
    <w:rsid w:val="00E620B0"/>
    <w:rsid w:val="00E81B40"/>
    <w:rsid w:val="00EB07A3"/>
    <w:rsid w:val="00ED74FB"/>
    <w:rsid w:val="00EF555B"/>
    <w:rsid w:val="00F027BB"/>
    <w:rsid w:val="00F11DCF"/>
    <w:rsid w:val="00F162EA"/>
    <w:rsid w:val="00F250B8"/>
    <w:rsid w:val="00F463D1"/>
    <w:rsid w:val="00F52D27"/>
    <w:rsid w:val="00F83527"/>
    <w:rsid w:val="00FA59BD"/>
    <w:rsid w:val="00FA765C"/>
    <w:rsid w:val="00FB26E1"/>
    <w:rsid w:val="00FC2A3C"/>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EA9E1B"/>
  <w15:docId w15:val="{7C16DAEB-EE26-4228-8135-3A0C6D271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iPriority w:val="34"/>
    <w:unhideWhenUsed/>
    <w:qFormat/>
    <w:rsid w:val="00EB07A3"/>
    <w:pPr>
      <w:ind w:left="720"/>
      <w:contextualSpacing/>
    </w:pPr>
  </w:style>
  <w:style w:type="character" w:styleId="Lienhypertexte">
    <w:name w:val="Hyperlink"/>
    <w:basedOn w:val="Policepardfaut"/>
    <w:uiPriority w:val="99"/>
    <w:unhideWhenUsed/>
    <w:rsid w:val="005419C3"/>
    <w:rPr>
      <w:color w:val="3592C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546">
      <w:bodyDiv w:val="1"/>
      <w:marLeft w:val="0"/>
      <w:marRight w:val="0"/>
      <w:marTop w:val="0"/>
      <w:marBottom w:val="0"/>
      <w:divBdr>
        <w:top w:val="none" w:sz="0" w:space="0" w:color="auto"/>
        <w:left w:val="none" w:sz="0" w:space="0" w:color="auto"/>
        <w:bottom w:val="none" w:sz="0" w:space="0" w:color="auto"/>
        <w:right w:val="none" w:sz="0" w:space="0" w:color="auto"/>
      </w:divBdr>
    </w:div>
    <w:div w:id="841775430">
      <w:bodyDiv w:val="1"/>
      <w:marLeft w:val="0"/>
      <w:marRight w:val="0"/>
      <w:marTop w:val="0"/>
      <w:marBottom w:val="0"/>
      <w:divBdr>
        <w:top w:val="none" w:sz="0" w:space="0" w:color="auto"/>
        <w:left w:val="none" w:sz="0" w:space="0" w:color="auto"/>
        <w:bottom w:val="none" w:sz="0" w:space="0" w:color="auto"/>
        <w:right w:val="none" w:sz="0" w:space="0" w:color="auto"/>
      </w:divBdr>
    </w:div>
    <w:div w:id="194637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mail.google.com/mail/u/0/h/2oikhheu3s1m/?&amp;cs=wh&amp;v=b&amp;to=bmxbailleulsurtherain@gmail.com" TargetMode="External"/><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mailto:bmxbailleulsurtherain@gmail.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yperlink" Target="https://www.google.com/url?q=https%3A%2F%2Fwww.facebook.com%2Fgroups%2F472046553278938&amp;sa=D&amp;sntz=1&amp;usg=AFQjCNEIDyaXTIA0otC0sZ3j8A7VsJn_Lw"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goo.gl/maps/YnjwML6C5yXp9pZb8"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ian\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CF9E8090D954FDB9B92C4CEF194D9A1"/>
        <w:category>
          <w:name w:val="Général"/>
          <w:gallery w:val="placeholder"/>
        </w:category>
        <w:types>
          <w:type w:val="bbPlcHdr"/>
        </w:types>
        <w:behaviors>
          <w:behavior w:val="content"/>
        </w:behaviors>
        <w:guid w:val="{D93FA919-B671-4315-A012-9AD910822F5E}"/>
      </w:docPartPr>
      <w:docPartBody>
        <w:p w:rsidR="00BC34B6" w:rsidRDefault="0084514A">
          <w:pPr>
            <w:pStyle w:val="FCF9E8090D954FDB9B92C4CEF194D9A1"/>
          </w:pPr>
          <w:r w:rsidRPr="00DF027C">
            <w:rPr>
              <w:lang w:bidi="fr-FR"/>
            </w:rPr>
            <w:t>Texte du sous-titre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14A"/>
    <w:rsid w:val="00014617"/>
    <w:rsid w:val="000934D3"/>
    <w:rsid w:val="002A7950"/>
    <w:rsid w:val="00385146"/>
    <w:rsid w:val="00391824"/>
    <w:rsid w:val="004F639C"/>
    <w:rsid w:val="007B3736"/>
    <w:rsid w:val="0082410F"/>
    <w:rsid w:val="0084514A"/>
    <w:rsid w:val="008D276E"/>
    <w:rsid w:val="00A112A4"/>
    <w:rsid w:val="00A81F2A"/>
    <w:rsid w:val="00AD5AB8"/>
    <w:rsid w:val="00AF5183"/>
    <w:rsid w:val="00B45282"/>
    <w:rsid w:val="00BC34B6"/>
    <w:rsid w:val="00F31F94"/>
    <w:rsid w:val="00FB5F0C"/>
    <w:rsid w:val="00FF36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CF9E8090D954FDB9B92C4CEF194D9A1">
    <w:name w:val="FCF9E8090D954FDB9B92C4CEF194D9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72BF5-7BE6-4B34-9043-BDBCBB7D6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292</TotalTime>
  <Pages>1</Pages>
  <Words>2384</Words>
  <Characters>13118</Characters>
  <Application>Microsoft Office Word</Application>
  <DocSecurity>0</DocSecurity>
  <Lines>109</Lines>
  <Paragraphs>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Florian Chartier</dc:creator>
  <cp:keywords/>
  <cp:lastModifiedBy>vincent Nguyen</cp:lastModifiedBy>
  <cp:revision>10</cp:revision>
  <cp:lastPrinted>2006-08-01T17:47:00Z</cp:lastPrinted>
  <dcterms:created xsi:type="dcterms:W3CDTF">2021-01-28T21:18:00Z</dcterms:created>
  <dcterms:modified xsi:type="dcterms:W3CDTF">2021-02-02T12:14:00Z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